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30502210" w:displacedByCustomXml="next"/>
    <w:sdt>
      <w:sdtPr>
        <w:id w:val="-1469117574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67E92820" w14:textId="77777777" w:rsidR="0096378D" w:rsidRDefault="0096378D" w:rsidP="00EE6DF7">
          <w:pPr>
            <w:tabs>
              <w:tab w:val="left" w:pos="4680"/>
            </w:tabs>
          </w:pPr>
        </w:p>
        <w:p w14:paraId="76B541D7" w14:textId="77777777" w:rsidR="0096378D" w:rsidRDefault="0096378D" w:rsidP="00EE6DF7">
          <w:pPr>
            <w:tabs>
              <w:tab w:val="left" w:pos="4680"/>
            </w:tabs>
          </w:pPr>
        </w:p>
        <w:p w14:paraId="22ABDCBA" w14:textId="77777777" w:rsidR="0096378D" w:rsidRDefault="0096378D" w:rsidP="00490719">
          <w:pPr>
            <w:pStyle w:val="Coverimage"/>
            <w:framePr w:wrap="around"/>
          </w:pPr>
          <w:r w:rsidRPr="008D40A4">
            <w:rPr>
              <w:noProof/>
            </w:rPr>
            <mc:AlternateContent>
              <mc:Choice Requires="wps">
                <w:drawing>
                  <wp:inline distT="0" distB="0" distL="0" distR="0" wp14:anchorId="50EC2BD4" wp14:editId="0F5A388A">
                    <wp:extent cx="5379054" cy="6748536"/>
                    <wp:effectExtent l="0" t="0" r="0" b="0"/>
                    <wp:docPr id="3" name="Freeform: Shape 6" descr="Cover imag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379054" cy="6748536"/>
                            </a:xfrm>
                            <a:custGeom>
                              <a:avLst/>
                              <a:gdLst>
                                <a:gd name="connsiteX0" fmla="*/ 2006868 w 3199212"/>
                                <a:gd name="connsiteY0" fmla="*/ 0 h 4013736"/>
                                <a:gd name="connsiteX1" fmla="*/ 3128927 w 3199212"/>
                                <a:gd name="connsiteY1" fmla="*/ 342741 h 4013736"/>
                                <a:gd name="connsiteX2" fmla="*/ 3199212 w 3199212"/>
                                <a:gd name="connsiteY2" fmla="*/ 395299 h 4013736"/>
                                <a:gd name="connsiteX3" fmla="*/ 3199212 w 3199212"/>
                                <a:gd name="connsiteY3" fmla="*/ 3618437 h 4013736"/>
                                <a:gd name="connsiteX4" fmla="*/ 3128927 w 3199212"/>
                                <a:gd name="connsiteY4" fmla="*/ 3670995 h 4013736"/>
                                <a:gd name="connsiteX5" fmla="*/ 2006868 w 3199212"/>
                                <a:gd name="connsiteY5" fmla="*/ 4013736 h 4013736"/>
                                <a:gd name="connsiteX6" fmla="*/ 0 w 3199212"/>
                                <a:gd name="connsiteY6" fmla="*/ 2006868 h 4013736"/>
                                <a:gd name="connsiteX7" fmla="*/ 2006868 w 3199212"/>
                                <a:gd name="connsiteY7" fmla="*/ 0 h 40137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3199212" h="4013736">
                                  <a:moveTo>
                                    <a:pt x="2006868" y="0"/>
                                  </a:moveTo>
                                  <a:cubicBezTo>
                                    <a:pt x="2422504" y="0"/>
                                    <a:pt x="2808629" y="126352"/>
                                    <a:pt x="3128927" y="342741"/>
                                  </a:cubicBezTo>
                                  <a:lnTo>
                                    <a:pt x="3199212" y="395299"/>
                                  </a:lnTo>
                                  <a:lnTo>
                                    <a:pt x="3199212" y="3618437"/>
                                  </a:lnTo>
                                  <a:lnTo>
                                    <a:pt x="3128927" y="3670995"/>
                                  </a:lnTo>
                                  <a:cubicBezTo>
                                    <a:pt x="2808629" y="3887384"/>
                                    <a:pt x="2422504" y="4013736"/>
                                    <a:pt x="2006868" y="4013736"/>
                                  </a:cubicBezTo>
                                  <a:cubicBezTo>
                                    <a:pt x="898505" y="4013736"/>
                                    <a:pt x="0" y="3115231"/>
                                    <a:pt x="0" y="2006868"/>
                                  </a:cubicBezTo>
                                  <a:cubicBezTo>
                                    <a:pt x="0" y="898505"/>
                                    <a:pt x="898505" y="0"/>
                                    <a:pt x="2006868" y="0"/>
                                  </a:cubicBez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12">
                                <a:alphaModFix amt="84000"/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rcRect/>
                              <a:stretch>
                                <a:fillRect t="-2" b="-2"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wrap="square" rtlCol="0" anchor="ctr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5DBBA695" id="Freeform: Shape 6" o:spid="_x0000_s1026" alt="Cover image" style="width:423.55pt;height:53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199212,40137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" path="m2006868,v415636,,801761,126352,1122059,342741l3199212,395299r,3223138l3128927,3670995v-320298,216389,-706423,342741,-1122059,342741c898505,4013736,,3115231,,2006868,,898505,898505,,2006868,xe" stroked="f" strokeweight="1pt">
                    <v:fill r:id="rId13" o:title="Cover image" opacity="55050f" recolor="t" rotate="t" type="frame"/>
                    <v:stroke joinstyle="miter"/>
                    <v:path arrowok="t" o:connecttype="custom" o:connectlocs="3374284,0;5260879,576271;5379054,664640;5379054,6083896;5260879,6172265;3374284,6748536;0,3374268;3374284,0" o:connectangles="0,0,0,0,0,0,0,0"/>
                    <w10:anchorlock/>
                  </v:shape>
                </w:pict>
              </mc:Fallback>
            </mc:AlternateContent>
          </w:r>
        </w:p>
        <w:p w14:paraId="363F9CB8" w14:textId="77777777" w:rsidR="0096378D" w:rsidRDefault="0096378D" w:rsidP="00EE6DF7">
          <w:pPr>
            <w:tabs>
              <w:tab w:val="left" w:pos="4680"/>
            </w:tabs>
          </w:pPr>
        </w:p>
        <w:p w14:paraId="416C0DD2" w14:textId="77777777" w:rsidR="0096378D" w:rsidRDefault="0096378D" w:rsidP="00490719">
          <w:pPr>
            <w:pStyle w:val="Covergraphic"/>
            <w:framePr w:wrap="around"/>
          </w:pPr>
          <w:r w:rsidRPr="008D40A4">
            <w:rPr>
              <w:noProof/>
            </w:rPr>
            <mc:AlternateContent>
              <mc:Choice Requires="wpg">
                <w:drawing>
                  <wp:inline distT="0" distB="0" distL="0" distR="0" wp14:anchorId="1337B56A" wp14:editId="5B376E96">
                    <wp:extent cx="5456117" cy="5121910"/>
                    <wp:effectExtent l="0" t="0" r="0" b="0"/>
                    <wp:docPr id="179" name="Group 4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456117" cy="5121910"/>
                              <a:chOff x="1601335" y="0"/>
                              <a:chExt cx="5400648" cy="5069997"/>
                            </a:xfrm>
                          </wpg:grpSpPr>
                          <pic:pic xmlns:pic="http://schemas.openxmlformats.org/drawingml/2006/picture">
                            <pic:nvPicPr>
                              <pic:cNvPr id="180" name="Graphic 4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>
                                <a:extLst>
                                  <a:ext uri="{96DAC541-7B7A-43D3-8B79-37D633B846F1}">
                                    <asvg:svgBlip xmlns:asvg="http://schemas.microsoft.com/office/drawing/2016/SVG/main" r:embed="rId15"/>
                                  </a:ext>
                                </a:extLst>
                              </a:blip>
                              <a:srcRect l="-595" t="-821" r="-747" b="-4005"/>
                              <a:stretch/>
                            </pic:blipFill>
                            <pic:spPr>
                              <a:xfrm>
                                <a:off x="2833122" y="0"/>
                                <a:ext cx="4168861" cy="504133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1" name="Graphic 4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96DAC541-7B7A-43D3-8B79-37D633B846F1}">
                                    <asvg:svgBlip xmlns:asvg="http://schemas.microsoft.com/office/drawing/2016/SVG/main" r:embed="rId17"/>
                                  </a:ext>
                                </a:extLst>
                              </a:blip>
                              <a:srcRect l="38340" t="-821" r="-1216" b="-4602"/>
                              <a:stretch/>
                            </pic:blipFill>
                            <pic:spPr>
                              <a:xfrm>
                                <a:off x="1601335" y="0"/>
                                <a:ext cx="2586531" cy="50699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42D385B" id="Group 43" o:spid="_x0000_s1026" style="width:429.6pt;height:403.3pt;mso-position-horizontal-relative:char;mso-position-vertical-relative:line" coordorigin="16013" coordsize="54006,5069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44" o:spid="_x0000_s1027" type="#_x0000_t75" style="position:absolute;left:28331;width:41688;height:50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">
                      <v:imagedata r:id="rId18" o:title="" croptop="-538f" cropbottom="-2625f" cropleft="-390f" cropright="-490f"/>
                    </v:shape>
                    <v:shape id="Graphic 45" o:spid="_x0000_s1028" type="#_x0000_t75" style="position:absolute;left:16013;width:25865;height:50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">
                      <v:imagedata r:id="rId19" o:title="" croptop="-538f" cropbottom="-3016f" cropleft="25127f" cropright="-797f"/>
                    </v:shape>
                    <w10:anchorlock/>
                  </v:group>
                </w:pict>
              </mc:Fallback>
            </mc:AlternateContent>
          </w:r>
        </w:p>
        <w:p w14:paraId="695AF5FF" w14:textId="77777777" w:rsidR="0096378D" w:rsidRDefault="0096378D" w:rsidP="00EE6DF7">
          <w:pPr>
            <w:tabs>
              <w:tab w:val="left" w:pos="4680"/>
            </w:tabs>
          </w:pPr>
        </w:p>
        <w:p w14:paraId="619C2721" w14:textId="77777777" w:rsidR="0096378D" w:rsidRDefault="0096378D" w:rsidP="000D042D">
          <w:pPr>
            <w:pStyle w:val="Covertext"/>
            <w:framePr w:wrap="around"/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789A4A7A" wp14:editId="5228304B">
                    <wp:extent cx="3960000" cy="5040000"/>
                    <wp:effectExtent l="0" t="0" r="2540" b="8255"/>
                    <wp:docPr id="182" name="Text Box 1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60000" cy="5040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inorHAnsi" w:hAnsiTheme="minorHAnsi" w:cstheme="minorHAnsi"/>
                                    <w:sz w:val="52"/>
                                    <w:szCs w:val="44"/>
                                  </w:rPr>
                                  <w:alias w:val="Title"/>
                                  <w:tag w:val=""/>
                                  <w:id w:val="-144888897"/>
                                  <w:placeholder>
                                    <w:docPart w:val="11C77FE4225E48CAA0A4369543C46C40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 w:multiLine="1"/>
                                </w:sdtPr>
                                <w:sdtContent>
                                  <w:p w14:paraId="5954D655" w14:textId="7E6927F8" w:rsidR="0096378D" w:rsidRPr="003D5CA8" w:rsidRDefault="004E512F" w:rsidP="000B1BB0">
                                    <w:pPr>
                                      <w:pStyle w:val="Title"/>
                                      <w:rPr>
                                        <w:rFonts w:asciiTheme="minorHAnsi" w:hAnsiTheme="minorHAnsi" w:cstheme="minorHAnsi"/>
                                        <w:sz w:val="52"/>
                                        <w:szCs w:val="44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52"/>
                                        <w:szCs w:val="44"/>
                                      </w:rPr>
                                      <w:t>Modern Data Platform Framework</w:t>
                                    </w:r>
                                  </w:p>
                                </w:sdtContent>
                              </w:sdt>
                              <w:p w14:paraId="26AF4F53" w14:textId="77777777" w:rsidR="003D5CA8" w:rsidRDefault="003D5CA8" w:rsidP="00892114">
                                <w:pPr>
                                  <w:pStyle w:val="NoSpacing"/>
                                  <w:rPr>
                                    <w:rStyle w:val="SubtitleChar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Style w:val="SubtitleChar"/>
                                  </w:rPr>
                                  <w:alias w:val="Subject"/>
                                  <w:tag w:val=""/>
                                  <w:id w:val="611329398"/>
                                  <w:placeholder>
                                    <w:docPart w:val="AF47F9281B5C4A109D36A24957F0500B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E82F1D4" w14:textId="29CB62BF" w:rsidR="003D5CA8" w:rsidRDefault="004E512F" w:rsidP="00892114">
                                    <w:pPr>
                                      <w:pStyle w:val="NoSpacing"/>
                                      <w:rPr>
                                        <w:rStyle w:val="SubtitleChar"/>
                                      </w:rPr>
                                    </w:pPr>
                                    <w:r>
                                      <w:rPr>
                                        <w:rStyle w:val="SubtitleChar"/>
                                      </w:rPr>
                                      <w:t>Azure DevOps Checklist</w:t>
                                    </w:r>
                                  </w:p>
                                </w:sdtContent>
                              </w:sdt>
                              <w:p w14:paraId="70842136" w14:textId="77777777" w:rsidR="003D5CA8" w:rsidRDefault="003D5CA8" w:rsidP="00892114">
                                <w:pPr>
                                  <w:pStyle w:val="NoSpacing"/>
                                  <w:rPr>
                                    <w:rStyle w:val="SubtitleChar"/>
                                  </w:rPr>
                                </w:pPr>
                              </w:p>
                              <w:p w14:paraId="17FB1499" w14:textId="421A9E53" w:rsidR="0096378D" w:rsidRPr="00892114" w:rsidRDefault="0096378D" w:rsidP="00892114">
                                <w:pPr>
                                  <w:pStyle w:val="NoSpacing"/>
                                  <w:rPr>
                                    <w:rFonts w:eastAsiaTheme="minorEastAsia"/>
                                    <w:color w:val="FFFFFF" w:themeColor="background1"/>
                                    <w:sz w:val="36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eastAsiaTheme="minorEastAsia"/>
                                    <w:sz w:val="36"/>
                                  </w:rPr>
                                  <w:alias w:val="Publish Date"/>
                                  <w:tag w:val=""/>
                                  <w:id w:val="431252162"/>
                                  <w:placeholder>
                                    <w:docPart w:val="B6882955C5994BE7A29E438196EA72EF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9-12T00:00:00Z">
                                    <w:dateFormat w:val="d MMMM yyyy"/>
                                    <w:lid w:val="en-AU"/>
                                    <w:storeMappedDataAs w:val="dateTime"/>
                                    <w:calendar w:val="gregorian"/>
                                  </w:date>
                                </w:sdtPr>
                                <w:sdtEndPr>
                                  <w:rPr>
                                    <w:rFonts w:eastAsiaTheme="minorHAnsi"/>
                                    <w:sz w:val="28"/>
                                  </w:rPr>
                                </w:sdtEndPr>
                                <w:sdtContent>
                                  <w:p w14:paraId="1651EE5A" w14:textId="29D973A9" w:rsidR="0096378D" w:rsidRPr="00AE542E" w:rsidRDefault="004E512F" w:rsidP="00AE542E">
                                    <w:pPr>
                                      <w:pStyle w:val="Date"/>
                                    </w:pPr>
                                    <w:r>
                                      <w:t>12 September 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type w14:anchorId="789A4A7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82" o:spid="_x0000_s1026" type="#_x0000_t202" style="width:311.8pt;height:3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" filled="f" stroked="f" strokeweight=".5pt">
                    <v:textbox inset="0,0,0,0">
                      <w:txbxContent>
                        <w:sdt>
                          <w:sdtPr>
                            <w:rPr>
                              <w:rFonts w:asciiTheme="minorHAnsi" w:hAnsiTheme="minorHAnsi" w:cstheme="minorHAnsi"/>
                              <w:sz w:val="52"/>
                              <w:szCs w:val="44"/>
                            </w:rPr>
                            <w:alias w:val="Title"/>
                            <w:tag w:val=""/>
                            <w:id w:val="-144888897"/>
                            <w:placeholder>
                              <w:docPart w:val="11C77FE4225E48CAA0A4369543C46C40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 w:multiLine="1"/>
                          </w:sdtPr>
                          <w:sdtContent>
                            <w:p w14:paraId="5954D655" w14:textId="7E6927F8" w:rsidR="0096378D" w:rsidRPr="003D5CA8" w:rsidRDefault="004E512F" w:rsidP="000B1BB0">
                              <w:pPr>
                                <w:pStyle w:val="Title"/>
                                <w:rPr>
                                  <w:rFonts w:asciiTheme="minorHAnsi" w:hAnsiTheme="minorHAnsi" w:cstheme="minorHAnsi"/>
                                  <w:sz w:val="52"/>
                                  <w:szCs w:val="44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52"/>
                                  <w:szCs w:val="44"/>
                                </w:rPr>
                                <w:t>Modern Data Platform Framework</w:t>
                              </w:r>
                            </w:p>
                          </w:sdtContent>
                        </w:sdt>
                        <w:p w14:paraId="26AF4F53" w14:textId="77777777" w:rsidR="003D5CA8" w:rsidRDefault="003D5CA8" w:rsidP="00892114">
                          <w:pPr>
                            <w:pStyle w:val="NoSpacing"/>
                            <w:rPr>
                              <w:rStyle w:val="SubtitleChar"/>
                            </w:rPr>
                          </w:pPr>
                        </w:p>
                        <w:sdt>
                          <w:sdtPr>
                            <w:rPr>
                              <w:rStyle w:val="SubtitleChar"/>
                            </w:rPr>
                            <w:alias w:val="Subject"/>
                            <w:tag w:val=""/>
                            <w:id w:val="611329398"/>
                            <w:placeholder>
                              <w:docPart w:val="AF47F9281B5C4A109D36A24957F0500B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E82F1D4" w14:textId="29CB62BF" w:rsidR="003D5CA8" w:rsidRDefault="004E512F" w:rsidP="00892114">
                              <w:pPr>
                                <w:pStyle w:val="NoSpacing"/>
                                <w:rPr>
                                  <w:rStyle w:val="SubtitleChar"/>
                                </w:rPr>
                              </w:pPr>
                              <w:r>
                                <w:rPr>
                                  <w:rStyle w:val="SubtitleChar"/>
                                </w:rPr>
                                <w:t>Azure DevOps Checklist</w:t>
                              </w:r>
                            </w:p>
                          </w:sdtContent>
                        </w:sdt>
                        <w:p w14:paraId="70842136" w14:textId="77777777" w:rsidR="003D5CA8" w:rsidRDefault="003D5CA8" w:rsidP="00892114">
                          <w:pPr>
                            <w:pStyle w:val="NoSpacing"/>
                            <w:rPr>
                              <w:rStyle w:val="SubtitleChar"/>
                            </w:rPr>
                          </w:pPr>
                        </w:p>
                        <w:p w14:paraId="17FB1499" w14:textId="421A9E53" w:rsidR="0096378D" w:rsidRPr="00892114" w:rsidRDefault="0096378D" w:rsidP="00892114">
                          <w:pPr>
                            <w:pStyle w:val="NoSpacing"/>
                            <w:rPr>
                              <w:rFonts w:eastAsiaTheme="minorEastAsia"/>
                              <w:color w:val="FFFFFF" w:themeColor="background1"/>
                              <w:sz w:val="36"/>
                            </w:rPr>
                          </w:pPr>
                        </w:p>
                        <w:sdt>
                          <w:sdtPr>
                            <w:rPr>
                              <w:rFonts w:eastAsiaTheme="minorEastAsia"/>
                              <w:sz w:val="36"/>
                            </w:rPr>
                            <w:alias w:val="Publish Date"/>
                            <w:tag w:val=""/>
                            <w:id w:val="431252162"/>
                            <w:placeholder>
                              <w:docPart w:val="B6882955C5994BE7A29E438196EA72EF"/>
                            </w:placeholder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9-12T00:00:00Z">
                              <w:dateFormat w:val="d MMMM yyyy"/>
                              <w:lid w:val="en-AU"/>
                              <w:storeMappedDataAs w:val="dateTime"/>
                              <w:calendar w:val="gregorian"/>
                            </w:date>
                          </w:sdtPr>
                          <w:sdtEndPr>
                            <w:rPr>
                              <w:rFonts w:eastAsiaTheme="minorHAnsi"/>
                              <w:sz w:val="28"/>
                            </w:rPr>
                          </w:sdtEndPr>
                          <w:sdtContent>
                            <w:p w14:paraId="1651EE5A" w14:textId="29D973A9" w:rsidR="0096378D" w:rsidRPr="00AE542E" w:rsidRDefault="004E512F" w:rsidP="00AE542E">
                              <w:pPr>
                                <w:pStyle w:val="Date"/>
                              </w:pPr>
                              <w:r>
                                <w:t>12 September 2022</w:t>
                              </w:r>
                            </w:p>
                          </w:sdtContent>
                        </w:sdt>
                      </w:txbxContent>
                    </v:textbox>
                    <w10:anchorlock/>
                  </v:shape>
                </w:pict>
              </mc:Fallback>
            </mc:AlternateContent>
          </w:r>
        </w:p>
        <w:p w14:paraId="3E96019E" w14:textId="77777777" w:rsidR="0096378D" w:rsidRDefault="0096378D" w:rsidP="00EE6DF7">
          <w:pPr>
            <w:tabs>
              <w:tab w:val="left" w:pos="4680"/>
            </w:tabs>
          </w:pPr>
        </w:p>
        <w:p w14:paraId="1BC8E211" w14:textId="77777777" w:rsidR="0096378D" w:rsidRDefault="0096378D" w:rsidP="00EE6DF7">
          <w:pPr>
            <w:tabs>
              <w:tab w:val="left" w:pos="4680"/>
            </w:tabs>
          </w:pPr>
        </w:p>
        <w:p w14:paraId="04956D96" w14:textId="77777777" w:rsidR="0096378D" w:rsidRDefault="0096378D" w:rsidP="00EE6DF7">
          <w:pPr>
            <w:tabs>
              <w:tab w:val="left" w:pos="4680"/>
            </w:tabs>
            <w:sectPr w:rsidR="0096378D" w:rsidSect="008D40A4">
              <w:headerReference w:type="even" r:id="rId20"/>
              <w:headerReference w:type="default" r:id="rId21"/>
              <w:footerReference w:type="even" r:id="rId22"/>
              <w:footerReference w:type="default" r:id="rId23"/>
              <w:headerReference w:type="first" r:id="rId24"/>
              <w:footerReference w:type="first" r:id="rId25"/>
              <w:pgSz w:w="11906" w:h="16838" w:code="9"/>
              <w:pgMar w:top="1134" w:right="1134" w:bottom="1134" w:left="1134" w:header="709" w:footer="709" w:gutter="0"/>
              <w:cols w:space="708"/>
              <w:docGrid w:linePitch="360"/>
            </w:sectPr>
          </w:pPr>
        </w:p>
        <w:p w14:paraId="7399CAF0" w14:textId="77777777" w:rsidR="0096378D" w:rsidRDefault="0096378D">
          <w:pPr>
            <w:keepNext w:val="0"/>
            <w:keepLines w:val="0"/>
            <w:widowControl/>
            <w:spacing w:before="0" w:after="160" w:line="259" w:lineRule="auto"/>
          </w:pPr>
          <w:r>
            <w:rPr>
              <w:b/>
            </w:rPr>
            <w:br w:type="page"/>
          </w:r>
        </w:p>
      </w:sdtContent>
    </w:sdt>
    <w:p w14:paraId="6E0B42E9" w14:textId="77777777" w:rsidR="00E145A4" w:rsidRDefault="00CD3192" w:rsidP="00CD3192">
      <w:pPr>
        <w:pStyle w:val="TOCHeading"/>
      </w:pPr>
      <w:r>
        <w:lastRenderedPageBreak/>
        <w:t>Document control</w:t>
      </w:r>
    </w:p>
    <w:p w14:paraId="4112C9DF" w14:textId="77777777" w:rsidR="00CD3192" w:rsidRPr="00CD3192" w:rsidRDefault="00CD3192" w:rsidP="00CD3192">
      <w:pPr>
        <w:pStyle w:val="Heading2-noTOC"/>
      </w:pPr>
      <w:r w:rsidRPr="00CD3192">
        <w:t>Preparation</w:t>
      </w:r>
    </w:p>
    <w:tbl>
      <w:tblPr>
        <w:tblStyle w:val="AntarestableA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3576"/>
        <w:gridCol w:w="2249"/>
        <w:gridCol w:w="2380"/>
      </w:tblGrid>
      <w:tr w:rsidR="00CD3192" w:rsidRPr="00CD3192" w14:paraId="5739EEF3" w14:textId="77777777" w:rsidTr="009229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8D75924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576" w:type="dxa"/>
          </w:tcPr>
          <w:p w14:paraId="4883677C" w14:textId="77777777" w:rsidR="00CD3192" w:rsidRPr="00CD3192" w:rsidRDefault="00CD3192" w:rsidP="00CD3192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3192">
              <w:t>Name</w:t>
            </w:r>
          </w:p>
        </w:tc>
        <w:tc>
          <w:tcPr>
            <w:tcW w:w="2249" w:type="dxa"/>
          </w:tcPr>
          <w:p w14:paraId="7425DCBB" w14:textId="77777777" w:rsidR="00CD3192" w:rsidRPr="00CD3192" w:rsidRDefault="00CD3192" w:rsidP="00CD3192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3192">
              <w:t>Title</w:t>
            </w:r>
          </w:p>
        </w:tc>
        <w:tc>
          <w:tcPr>
            <w:tcW w:w="2380" w:type="dxa"/>
          </w:tcPr>
          <w:p w14:paraId="6B91E638" w14:textId="77777777" w:rsidR="00CD3192" w:rsidRPr="00CD3192" w:rsidRDefault="00CD3192" w:rsidP="00CD3192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3192">
              <w:t>Date</w:t>
            </w:r>
          </w:p>
        </w:tc>
      </w:tr>
      <w:tr w:rsidR="00CD3192" w:rsidRPr="00CD3192" w14:paraId="06BC9C7A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490BCD0" w14:textId="77777777" w:rsidR="00CD3192" w:rsidRPr="00CD3192" w:rsidRDefault="00CD3192" w:rsidP="00CD3192">
            <w:pPr>
              <w:pStyle w:val="NoSpacing"/>
            </w:pPr>
            <w:r w:rsidRPr="00CD3192">
              <w:t>Prepared:</w:t>
            </w:r>
          </w:p>
        </w:tc>
        <w:tc>
          <w:tcPr>
            <w:tcW w:w="3576" w:type="dxa"/>
          </w:tcPr>
          <w:p w14:paraId="1FA85DEB" w14:textId="53B2D4D4" w:rsidR="00CD3192" w:rsidRPr="00CD3192" w:rsidRDefault="004E512F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Zamsheed Khan</w:t>
            </w:r>
          </w:p>
        </w:tc>
        <w:tc>
          <w:tcPr>
            <w:tcW w:w="2249" w:type="dxa"/>
          </w:tcPr>
          <w:p w14:paraId="1927B87F" w14:textId="7DCEA631" w:rsidR="00CD3192" w:rsidRPr="00CD3192" w:rsidRDefault="004E512F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Technical Consultant</w:t>
            </w:r>
          </w:p>
        </w:tc>
        <w:tc>
          <w:tcPr>
            <w:tcW w:w="2380" w:type="dxa"/>
          </w:tcPr>
          <w:p w14:paraId="23DD957D" w14:textId="35953CEF" w:rsidR="00CD3192" w:rsidRPr="00CD3192" w:rsidRDefault="004E512F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12/09/2022</w:t>
            </w:r>
          </w:p>
        </w:tc>
      </w:tr>
      <w:tr w:rsidR="00CD3192" w:rsidRPr="00CD3192" w14:paraId="05FDC671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CCBB36A" w14:textId="77777777" w:rsidR="00CD3192" w:rsidRPr="00CD3192" w:rsidRDefault="00CD3192" w:rsidP="00CD3192">
            <w:pPr>
              <w:pStyle w:val="NoSpacing"/>
            </w:pPr>
            <w:r w:rsidRPr="00CD3192">
              <w:t>Reviewed</w:t>
            </w:r>
          </w:p>
        </w:tc>
        <w:tc>
          <w:tcPr>
            <w:tcW w:w="3576" w:type="dxa"/>
          </w:tcPr>
          <w:p w14:paraId="7DAE9ABB" w14:textId="77777777" w:rsidR="00CD3192" w:rsidRPr="00CD3192" w:rsidRDefault="00CD3192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9" w:type="dxa"/>
          </w:tcPr>
          <w:p w14:paraId="2E73051A" w14:textId="77777777" w:rsidR="00CD3192" w:rsidRPr="00CD3192" w:rsidRDefault="00CD3192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80" w:type="dxa"/>
          </w:tcPr>
          <w:p w14:paraId="0D977204" w14:textId="77777777" w:rsidR="00CD3192" w:rsidRPr="00CD3192" w:rsidRDefault="00CD3192" w:rsidP="00CD31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3B29F5C" w14:textId="77777777" w:rsidR="00CD3192" w:rsidRPr="00CD3192" w:rsidRDefault="00886CF3" w:rsidP="00CD3192">
      <w:pPr>
        <w:pStyle w:val="Heading2-noTOC"/>
      </w:pPr>
      <w:r>
        <w:t>Distribution list</w:t>
      </w:r>
    </w:p>
    <w:tbl>
      <w:tblPr>
        <w:tblStyle w:val="AntarestableA"/>
        <w:tblOverlap w:val="never"/>
        <w:tblW w:w="0" w:type="auto"/>
        <w:tblLook w:val="0420" w:firstRow="1" w:lastRow="0" w:firstColumn="0" w:lastColumn="0" w:noHBand="0" w:noVBand="1"/>
      </w:tblPr>
      <w:tblGrid>
        <w:gridCol w:w="3206"/>
        <w:gridCol w:w="3206"/>
        <w:gridCol w:w="3206"/>
      </w:tblGrid>
      <w:tr w:rsidR="00CD3192" w:rsidRPr="00CD3192" w14:paraId="0A0930FA" w14:textId="77777777" w:rsidTr="00CD31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06" w:type="dxa"/>
          </w:tcPr>
          <w:p w14:paraId="2698831C" w14:textId="77777777" w:rsidR="00CD3192" w:rsidRPr="00CD3192" w:rsidRDefault="00CD3192" w:rsidP="00CD3192">
            <w:pPr>
              <w:pStyle w:val="NoSpacing"/>
            </w:pPr>
            <w:r>
              <w:t>Name</w:t>
            </w:r>
          </w:p>
        </w:tc>
        <w:tc>
          <w:tcPr>
            <w:tcW w:w="3206" w:type="dxa"/>
          </w:tcPr>
          <w:p w14:paraId="43EA9839" w14:textId="77777777" w:rsidR="00CD3192" w:rsidRPr="00CD3192" w:rsidRDefault="00CD3192" w:rsidP="00CD3192">
            <w:pPr>
              <w:pStyle w:val="NoSpacing"/>
            </w:pPr>
            <w:r>
              <w:t>Organisation</w:t>
            </w:r>
          </w:p>
        </w:tc>
        <w:tc>
          <w:tcPr>
            <w:tcW w:w="3206" w:type="dxa"/>
          </w:tcPr>
          <w:p w14:paraId="19DE8E63" w14:textId="77777777" w:rsidR="00CD3192" w:rsidRPr="00CD3192" w:rsidRDefault="00CD3192" w:rsidP="00CD3192">
            <w:pPr>
              <w:pStyle w:val="NoSpacing"/>
            </w:pPr>
            <w:r>
              <w:t>Title</w:t>
            </w:r>
          </w:p>
        </w:tc>
      </w:tr>
      <w:tr w:rsidR="00CD3192" w:rsidRPr="00CD3192" w14:paraId="4B124D4C" w14:textId="77777777" w:rsidTr="00CD3192">
        <w:tc>
          <w:tcPr>
            <w:tcW w:w="3206" w:type="dxa"/>
          </w:tcPr>
          <w:p w14:paraId="1DA8A576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206" w:type="dxa"/>
          </w:tcPr>
          <w:p w14:paraId="69E07402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206" w:type="dxa"/>
          </w:tcPr>
          <w:p w14:paraId="62CF7041" w14:textId="77777777" w:rsidR="00CD3192" w:rsidRPr="00CD3192" w:rsidRDefault="00CD3192" w:rsidP="00CD3192">
            <w:pPr>
              <w:pStyle w:val="NoSpacing"/>
            </w:pPr>
          </w:p>
        </w:tc>
      </w:tr>
      <w:tr w:rsidR="00CD3192" w:rsidRPr="00CD3192" w14:paraId="5281EF55" w14:textId="77777777" w:rsidTr="00CD3192">
        <w:tc>
          <w:tcPr>
            <w:tcW w:w="3206" w:type="dxa"/>
          </w:tcPr>
          <w:p w14:paraId="182C34BA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206" w:type="dxa"/>
          </w:tcPr>
          <w:p w14:paraId="72EF8E6C" w14:textId="77777777" w:rsidR="00CD3192" w:rsidRPr="00CD3192" w:rsidRDefault="00CD3192" w:rsidP="00CD3192">
            <w:pPr>
              <w:pStyle w:val="NoSpacing"/>
            </w:pPr>
          </w:p>
        </w:tc>
        <w:tc>
          <w:tcPr>
            <w:tcW w:w="3206" w:type="dxa"/>
          </w:tcPr>
          <w:p w14:paraId="6B37B0AE" w14:textId="77777777" w:rsidR="00CD3192" w:rsidRPr="00CD3192" w:rsidRDefault="00CD3192" w:rsidP="00CD3192">
            <w:pPr>
              <w:pStyle w:val="NoSpacing"/>
            </w:pPr>
          </w:p>
        </w:tc>
      </w:tr>
    </w:tbl>
    <w:p w14:paraId="5DC76DEA" w14:textId="77777777" w:rsidR="00CD3192" w:rsidRPr="00CD3192" w:rsidRDefault="00CD3192" w:rsidP="00CD3192">
      <w:pPr>
        <w:pStyle w:val="Heading2-noTOC"/>
      </w:pPr>
      <w:r>
        <w:t>Document history</w:t>
      </w:r>
    </w:p>
    <w:tbl>
      <w:tblPr>
        <w:tblStyle w:val="AntarestableA"/>
        <w:tblOverlap w:val="never"/>
        <w:tblW w:w="0" w:type="auto"/>
        <w:tblLayout w:type="fixed"/>
        <w:tblLook w:val="0420" w:firstRow="1" w:lastRow="0" w:firstColumn="0" w:lastColumn="0" w:noHBand="0" w:noVBand="1"/>
      </w:tblPr>
      <w:tblGrid>
        <w:gridCol w:w="890"/>
        <w:gridCol w:w="1620"/>
        <w:gridCol w:w="1440"/>
        <w:gridCol w:w="5668"/>
      </w:tblGrid>
      <w:tr w:rsidR="00CD3192" w:rsidRPr="00CD3192" w14:paraId="0A0A9730" w14:textId="77777777" w:rsidTr="009229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90" w:type="dxa"/>
          </w:tcPr>
          <w:p w14:paraId="46D08246" w14:textId="77777777" w:rsidR="00CD3192" w:rsidRPr="00CD3192" w:rsidRDefault="00CD3192" w:rsidP="00B47A87">
            <w:pPr>
              <w:pStyle w:val="NoSpacing"/>
            </w:pPr>
            <w:r w:rsidRPr="00CD3192">
              <w:t>Version</w:t>
            </w:r>
          </w:p>
        </w:tc>
        <w:tc>
          <w:tcPr>
            <w:tcW w:w="1620" w:type="dxa"/>
          </w:tcPr>
          <w:p w14:paraId="48229038" w14:textId="77777777" w:rsidR="00CD3192" w:rsidRPr="00CD3192" w:rsidRDefault="00CD3192" w:rsidP="00B47A87">
            <w:pPr>
              <w:pStyle w:val="NoSpacing"/>
            </w:pPr>
            <w:r>
              <w:t>Distribution list</w:t>
            </w:r>
          </w:p>
        </w:tc>
        <w:tc>
          <w:tcPr>
            <w:tcW w:w="1440" w:type="dxa"/>
          </w:tcPr>
          <w:p w14:paraId="7103978C" w14:textId="77777777" w:rsidR="00CD3192" w:rsidRPr="00CD3192" w:rsidRDefault="00CD3192" w:rsidP="00B47A87">
            <w:pPr>
              <w:pStyle w:val="NoSpacing"/>
            </w:pPr>
            <w:r>
              <w:t>Release date</w:t>
            </w:r>
          </w:p>
        </w:tc>
        <w:tc>
          <w:tcPr>
            <w:tcW w:w="5668" w:type="dxa"/>
          </w:tcPr>
          <w:p w14:paraId="31D9C295" w14:textId="77777777" w:rsidR="00CD3192" w:rsidRDefault="00CD3192" w:rsidP="00B47A87">
            <w:pPr>
              <w:pStyle w:val="NoSpacing"/>
            </w:pPr>
            <w:r>
              <w:t>Comments</w:t>
            </w:r>
          </w:p>
        </w:tc>
      </w:tr>
      <w:tr w:rsidR="00CD3192" w:rsidRPr="00CD3192" w14:paraId="45A90A8E" w14:textId="77777777" w:rsidTr="009229F5">
        <w:tc>
          <w:tcPr>
            <w:tcW w:w="890" w:type="dxa"/>
          </w:tcPr>
          <w:p w14:paraId="5356C3BC" w14:textId="77777777" w:rsidR="00CD3192" w:rsidRPr="00CD3192" w:rsidRDefault="00CD3192" w:rsidP="00B47A87">
            <w:pPr>
              <w:pStyle w:val="NoSpacing"/>
            </w:pPr>
            <w:r>
              <w:t>0.0</w:t>
            </w:r>
          </w:p>
        </w:tc>
        <w:tc>
          <w:tcPr>
            <w:tcW w:w="1620" w:type="dxa"/>
          </w:tcPr>
          <w:p w14:paraId="429FDF16" w14:textId="67B95AA8" w:rsidR="00CD3192" w:rsidRPr="00CD3192" w:rsidRDefault="004E512F" w:rsidP="00B47A87">
            <w:pPr>
              <w:pStyle w:val="NoSpacing"/>
            </w:pPr>
            <w:r>
              <w:t>All</w:t>
            </w:r>
          </w:p>
        </w:tc>
        <w:tc>
          <w:tcPr>
            <w:tcW w:w="1440" w:type="dxa"/>
          </w:tcPr>
          <w:p w14:paraId="0A3E1607" w14:textId="0B25CB93" w:rsidR="00CD3192" w:rsidRPr="00CD3192" w:rsidRDefault="004E512F" w:rsidP="00B47A87">
            <w:pPr>
              <w:pStyle w:val="NoSpacing"/>
            </w:pPr>
            <w:r>
              <w:t>12/09/2022</w:t>
            </w:r>
          </w:p>
        </w:tc>
        <w:tc>
          <w:tcPr>
            <w:tcW w:w="5668" w:type="dxa"/>
          </w:tcPr>
          <w:p w14:paraId="0ADFC584" w14:textId="3E322E7B" w:rsidR="00CD3192" w:rsidRPr="00CD3192" w:rsidRDefault="004E512F" w:rsidP="00B47A87">
            <w:pPr>
              <w:pStyle w:val="NoSpacing"/>
            </w:pPr>
            <w:r>
              <w:t>Initial Release</w:t>
            </w:r>
          </w:p>
        </w:tc>
      </w:tr>
      <w:tr w:rsidR="00CD3192" w:rsidRPr="00CD3192" w14:paraId="50824222" w14:textId="77777777" w:rsidTr="009229F5">
        <w:tc>
          <w:tcPr>
            <w:tcW w:w="890" w:type="dxa"/>
          </w:tcPr>
          <w:p w14:paraId="0106CCDF" w14:textId="77777777" w:rsidR="00CD3192" w:rsidRPr="00CD3192" w:rsidRDefault="00CD3192" w:rsidP="00B47A87">
            <w:pPr>
              <w:pStyle w:val="NoSpacing"/>
            </w:pPr>
          </w:p>
        </w:tc>
        <w:tc>
          <w:tcPr>
            <w:tcW w:w="1620" w:type="dxa"/>
          </w:tcPr>
          <w:p w14:paraId="7CEE2DF9" w14:textId="77777777" w:rsidR="00CD3192" w:rsidRPr="00CD3192" w:rsidRDefault="00CD3192" w:rsidP="00B47A87">
            <w:pPr>
              <w:pStyle w:val="NoSpacing"/>
            </w:pPr>
          </w:p>
        </w:tc>
        <w:tc>
          <w:tcPr>
            <w:tcW w:w="1440" w:type="dxa"/>
          </w:tcPr>
          <w:p w14:paraId="586694AE" w14:textId="77777777" w:rsidR="00CD3192" w:rsidRPr="00CD3192" w:rsidRDefault="00CD3192" w:rsidP="00B47A87">
            <w:pPr>
              <w:pStyle w:val="NoSpacing"/>
            </w:pPr>
          </w:p>
        </w:tc>
        <w:tc>
          <w:tcPr>
            <w:tcW w:w="5668" w:type="dxa"/>
          </w:tcPr>
          <w:p w14:paraId="7262B9E4" w14:textId="77777777" w:rsidR="00CD3192" w:rsidRPr="00CD3192" w:rsidRDefault="00CD3192" w:rsidP="00B47A87">
            <w:pPr>
              <w:pStyle w:val="NoSpacing"/>
            </w:pPr>
          </w:p>
        </w:tc>
      </w:tr>
    </w:tbl>
    <w:p w14:paraId="302FF82E" w14:textId="77777777" w:rsidR="009229F5" w:rsidRPr="00CD3192" w:rsidRDefault="009229F5" w:rsidP="009229F5">
      <w:pPr>
        <w:pStyle w:val="Heading2-noTOC"/>
      </w:pPr>
      <w:r>
        <w:t>Contact details</w:t>
      </w:r>
    </w:p>
    <w:tbl>
      <w:tblPr>
        <w:tblStyle w:val="AntarestableA"/>
        <w:tblOverlap w:val="never"/>
        <w:tblW w:w="5000" w:type="pct"/>
        <w:tblLayout w:type="fixed"/>
        <w:tblLook w:val="0480" w:firstRow="0" w:lastRow="0" w:firstColumn="1" w:lastColumn="0" w:noHBand="0" w:noVBand="1"/>
      </w:tblPr>
      <w:tblGrid>
        <w:gridCol w:w="890"/>
        <w:gridCol w:w="8728"/>
      </w:tblGrid>
      <w:tr w:rsidR="009229F5" w:rsidRPr="00CD3192" w14:paraId="3FB84100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3B50D0C8" w14:textId="77777777" w:rsidR="009229F5" w:rsidRPr="00CD3192" w:rsidRDefault="009229F5" w:rsidP="00B47A87">
            <w:pPr>
              <w:pStyle w:val="NoSpacing"/>
            </w:pPr>
            <w:r>
              <w:t>Name:</w:t>
            </w:r>
          </w:p>
        </w:tc>
        <w:sdt>
          <w:sdtPr>
            <w:alias w:val="Author"/>
            <w:tag w:val=""/>
            <w:id w:val="-1496563634"/>
            <w:placeholder>
              <w:docPart w:val="6CB89D61D4BD4DB9AFA7A58C86AD253B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tc>
              <w:tcPr>
                <w:tcW w:w="8728" w:type="dxa"/>
              </w:tcPr>
              <w:p w14:paraId="26665ADB" w14:textId="77777777" w:rsidR="009229F5" w:rsidRPr="00A74436" w:rsidRDefault="002B716A" w:rsidP="00A74436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  <w:r>
                  <w:t>Zamsheed Khan</w:t>
                </w:r>
              </w:p>
            </w:tc>
          </w:sdtContent>
        </w:sdt>
      </w:tr>
      <w:tr w:rsidR="009229F5" w:rsidRPr="00CD3192" w14:paraId="7ED601BE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1AA274BE" w14:textId="77777777" w:rsidR="009229F5" w:rsidRPr="00CD3192" w:rsidRDefault="009229F5" w:rsidP="00B47A87">
            <w:pPr>
              <w:pStyle w:val="NoSpacing"/>
            </w:pPr>
            <w:r>
              <w:t>Phone:</w:t>
            </w:r>
          </w:p>
        </w:tc>
        <w:sdt>
          <w:sdtPr>
            <w:alias w:val="Company Phone"/>
            <w:tag w:val=""/>
            <w:id w:val="-735318779"/>
            <w:placeholder>
              <w:docPart w:val="0C6B6E71B5BB47DDB3751545FC0302FE"/>
            </w:placeholder>
            <w:dataBinding w:prefixMappings="xmlns:ns0='http://schemas.microsoft.com/office/2006/coverPageProps' " w:xpath="/ns0:CoverPageProperties[1]/ns0:CompanyPhone[1]" w:storeItemID="{55AF091B-3C7A-41E3-B477-F2FDAA23CFDA}"/>
            <w:text/>
          </w:sdtPr>
          <w:sdtContent>
            <w:tc>
              <w:tcPr>
                <w:tcW w:w="8728" w:type="dxa"/>
              </w:tcPr>
              <w:p w14:paraId="65656B65" w14:textId="0D46B520" w:rsidR="009229F5" w:rsidRPr="00A74436" w:rsidRDefault="004E512F" w:rsidP="00A74436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  <w:r w:rsidRPr="004E512F">
                  <w:t>+61 2 8275 8811</w:t>
                </w:r>
              </w:p>
            </w:tc>
          </w:sdtContent>
        </w:sdt>
      </w:tr>
      <w:tr w:rsidR="009229F5" w:rsidRPr="00CD3192" w14:paraId="46FC8CBE" w14:textId="77777777" w:rsidTr="009229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</w:tcPr>
          <w:p w14:paraId="730DC01E" w14:textId="77777777" w:rsidR="009229F5" w:rsidRDefault="009229F5" w:rsidP="00B47A87">
            <w:pPr>
              <w:pStyle w:val="NoSpacing"/>
            </w:pPr>
            <w:r>
              <w:t>Email:</w:t>
            </w:r>
          </w:p>
        </w:tc>
        <w:sdt>
          <w:sdtPr>
            <w:alias w:val="Company E-mail"/>
            <w:tag w:val=""/>
            <w:id w:val="-103811491"/>
            <w:placeholder>
              <w:docPart w:val="A1B0955CC8E44E1180B28CBD0E74AD7D"/>
            </w:placeholder>
            <w:dataBinding w:prefixMappings="xmlns:ns0='http://schemas.microsoft.com/office/2006/coverPageProps' " w:xpath="/ns0:CoverPageProperties[1]/ns0:CompanyEmail[1]" w:storeItemID="{55AF091B-3C7A-41E3-B477-F2FDAA23CFDA}"/>
            <w:text/>
          </w:sdtPr>
          <w:sdtContent>
            <w:tc>
              <w:tcPr>
                <w:tcW w:w="8728" w:type="dxa"/>
              </w:tcPr>
              <w:p w14:paraId="719046E4" w14:textId="78DB49C3" w:rsidR="009229F5" w:rsidRPr="00A74436" w:rsidRDefault="004E512F" w:rsidP="00A74436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  <w:r>
                  <w:t>zamsheedk@antaressolutions.com.au</w:t>
                </w:r>
              </w:p>
            </w:tc>
          </w:sdtContent>
        </w:sdt>
      </w:tr>
      <w:bookmarkEnd w:id="0"/>
    </w:tbl>
    <w:p w14:paraId="3F02A5F5" w14:textId="77777777" w:rsidR="003D5CA8" w:rsidRPr="00FB58AA" w:rsidRDefault="003D5CA8" w:rsidP="003D5CA8">
      <w:pPr>
        <w:spacing w:before="0" w:after="160" w:line="259" w:lineRule="auto"/>
        <w:rPr>
          <w:b/>
        </w:rPr>
        <w:sectPr w:rsidR="003D5CA8" w:rsidRPr="00FB58AA" w:rsidSect="00C80015">
          <w:headerReference w:type="default" r:id="rId26"/>
          <w:footerReference w:type="default" r:id="rId27"/>
          <w:footerReference w:type="first" r:id="rId28"/>
          <w:type w:val="continuous"/>
          <w:pgSz w:w="11906" w:h="16838" w:code="9"/>
          <w:pgMar w:top="1134" w:right="1134" w:bottom="1134" w:left="1134" w:header="709" w:footer="709" w:gutter="0"/>
          <w:cols w:space="708"/>
          <w:docGrid w:linePitch="360"/>
        </w:sectPr>
      </w:pPr>
    </w:p>
    <w:p w14:paraId="5F61CDEA" w14:textId="77777777" w:rsidR="003D5CA8" w:rsidRDefault="003D5CA8" w:rsidP="003D5CA8">
      <w:pPr>
        <w:spacing w:before="0" w:after="160" w:line="259" w:lineRule="auto"/>
        <w:rPr>
          <w:noProof/>
        </w:rPr>
        <w:sectPr w:rsidR="003D5CA8" w:rsidSect="004C40C5">
          <w:pgSz w:w="11906" w:h="16838" w:code="9"/>
          <w:pgMar w:top="1134" w:right="1134" w:bottom="1134" w:left="1134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n-AU"/>
        </w:rPr>
        <w:id w:val="-77841320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EFFBFDC" w14:textId="7A6DFE9B" w:rsidR="004E512F" w:rsidRDefault="004E512F">
          <w:pPr>
            <w:pStyle w:val="TOCHeading"/>
          </w:pPr>
          <w:r>
            <w:t>Contents</w:t>
          </w:r>
        </w:p>
        <w:p w14:paraId="19332ED6" w14:textId="4F65DAF8" w:rsidR="00630D80" w:rsidRDefault="004E512F">
          <w:pPr>
            <w:pStyle w:val="TOC1"/>
            <w:rPr>
              <w:rFonts w:eastAsiaTheme="minorEastAsia"/>
              <w:b w:val="0"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890879" w:history="1">
            <w:r w:rsidR="00630D80" w:rsidRPr="0058383D">
              <w:rPr>
                <w:rStyle w:val="Hyperlink"/>
              </w:rPr>
              <w:t>1</w:t>
            </w:r>
            <w:r w:rsidR="00630D80">
              <w:rPr>
                <w:rFonts w:eastAsiaTheme="minorEastAsia"/>
                <w:b w:val="0"/>
                <w:lang w:eastAsia="en-AU"/>
              </w:rPr>
              <w:tab/>
            </w:r>
            <w:r w:rsidR="00630D80" w:rsidRPr="0058383D">
              <w:rPr>
                <w:rStyle w:val="Hyperlink"/>
              </w:rPr>
              <w:t>Registration Resource Providers</w:t>
            </w:r>
            <w:r w:rsidR="00630D80">
              <w:rPr>
                <w:webHidden/>
              </w:rPr>
              <w:tab/>
            </w:r>
            <w:r w:rsidR="00630D80">
              <w:rPr>
                <w:webHidden/>
              </w:rPr>
              <w:fldChar w:fldCharType="begin"/>
            </w:r>
            <w:r w:rsidR="00630D80">
              <w:rPr>
                <w:webHidden/>
              </w:rPr>
              <w:instrText xml:space="preserve"> PAGEREF _Toc113890879 \h </w:instrText>
            </w:r>
            <w:r w:rsidR="00630D80">
              <w:rPr>
                <w:webHidden/>
              </w:rPr>
            </w:r>
            <w:r w:rsidR="00630D80">
              <w:rPr>
                <w:webHidden/>
              </w:rPr>
              <w:fldChar w:fldCharType="separate"/>
            </w:r>
            <w:r w:rsidR="00630D80">
              <w:rPr>
                <w:webHidden/>
              </w:rPr>
              <w:t>5</w:t>
            </w:r>
            <w:r w:rsidR="00630D80">
              <w:rPr>
                <w:webHidden/>
              </w:rPr>
              <w:fldChar w:fldCharType="end"/>
            </w:r>
          </w:hyperlink>
        </w:p>
        <w:p w14:paraId="5B98899A" w14:textId="2B207895" w:rsidR="00630D80" w:rsidRDefault="00630D80">
          <w:pPr>
            <w:pStyle w:val="TOC1"/>
            <w:rPr>
              <w:rFonts w:eastAsiaTheme="minorEastAsia"/>
              <w:b w:val="0"/>
              <w:lang w:eastAsia="en-AU"/>
            </w:rPr>
          </w:pPr>
          <w:hyperlink w:anchor="_Toc113890880" w:history="1">
            <w:r w:rsidRPr="0058383D">
              <w:rPr>
                <w:rStyle w:val="Hyperlink"/>
              </w:rPr>
              <w:t>2</w:t>
            </w:r>
            <w:r>
              <w:rPr>
                <w:rFonts w:eastAsiaTheme="minorEastAsia"/>
                <w:b w:val="0"/>
                <w:lang w:eastAsia="en-AU"/>
              </w:rPr>
              <w:tab/>
            </w:r>
            <w:r w:rsidRPr="0058383D">
              <w:rPr>
                <w:rStyle w:val="Hyperlink"/>
              </w:rPr>
              <w:t>Azure Related Administrative Task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_Toc113890880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5E3CC30" w14:textId="77FFE271" w:rsidR="00630D80" w:rsidRDefault="00630D80">
          <w:pPr>
            <w:pStyle w:val="TOC1"/>
            <w:rPr>
              <w:rFonts w:eastAsiaTheme="minorEastAsia"/>
              <w:b w:val="0"/>
              <w:lang w:eastAsia="en-AU"/>
            </w:rPr>
          </w:pPr>
          <w:hyperlink w:anchor="_Toc113890881" w:history="1">
            <w:r w:rsidRPr="0058383D">
              <w:rPr>
                <w:rStyle w:val="Hyperlink"/>
              </w:rPr>
              <w:t>3</w:t>
            </w:r>
            <w:r>
              <w:rPr>
                <w:rFonts w:eastAsiaTheme="minorEastAsia"/>
                <w:b w:val="0"/>
                <w:lang w:eastAsia="en-AU"/>
              </w:rPr>
              <w:tab/>
            </w:r>
            <w:r w:rsidRPr="0058383D">
              <w:rPr>
                <w:rStyle w:val="Hyperlink"/>
              </w:rPr>
              <w:t>Azure DevOps deployment variable dependencies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_Toc113890881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F1D0EDA" w14:textId="6382C794" w:rsidR="00630D80" w:rsidRDefault="00630D80">
          <w:pPr>
            <w:pStyle w:val="TOC2"/>
            <w:rPr>
              <w:rFonts w:eastAsiaTheme="minorEastAsia"/>
              <w:lang w:eastAsia="en-AU"/>
            </w:rPr>
          </w:pPr>
          <w:hyperlink w:anchor="_Toc113890882" w:history="1">
            <w:r w:rsidRPr="0058383D">
              <w:rPr>
                <w:rStyle w:val="Hyperlink"/>
              </w:rPr>
              <w:t>3.1</w:t>
            </w:r>
            <w:r>
              <w:rPr>
                <w:rFonts w:eastAsiaTheme="minorEastAsia"/>
                <w:lang w:eastAsia="en-AU"/>
              </w:rPr>
              <w:tab/>
            </w:r>
            <w:r w:rsidRPr="0058383D">
              <w:rPr>
                <w:rStyle w:val="Hyperlink"/>
              </w:rPr>
              <w:t>Azure DevOps Project Dependencies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_Toc113890882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47047CA" w14:textId="68CF8A9F" w:rsidR="004E512F" w:rsidRDefault="004E512F">
          <w:r>
            <w:rPr>
              <w:b/>
              <w:bCs/>
              <w:noProof/>
            </w:rPr>
            <w:fldChar w:fldCharType="end"/>
          </w:r>
        </w:p>
      </w:sdtContent>
    </w:sdt>
    <w:p w14:paraId="2FEF1DC1" w14:textId="77777777" w:rsidR="004E512F" w:rsidRDefault="004E512F">
      <w:pPr>
        <w:keepNext w:val="0"/>
        <w:keepLines w:val="0"/>
        <w:widowControl/>
        <w:spacing w:before="0" w:after="160" w:line="259" w:lineRule="auto"/>
      </w:pPr>
      <w:r>
        <w:br w:type="page"/>
      </w:r>
    </w:p>
    <w:p w14:paraId="5C3E4D3A" w14:textId="5D2591B2" w:rsidR="004E512F" w:rsidRDefault="004E512F" w:rsidP="004E512F">
      <w:pPr>
        <w:pStyle w:val="Heading1"/>
      </w:pPr>
      <w:bookmarkStart w:id="1" w:name="_Toc113890879"/>
      <w:r>
        <w:lastRenderedPageBreak/>
        <w:t>Registration Resource Providers</w:t>
      </w:r>
      <w:bookmarkEnd w:id="1"/>
    </w:p>
    <w:p w14:paraId="05533B86" w14:textId="74B7A780" w:rsidR="004E512F" w:rsidRDefault="004E512F" w:rsidP="004E512F">
      <w:r>
        <w:t>Please see below for registering namespace providers</w:t>
      </w:r>
      <w:r w:rsidR="005F6B91">
        <w:t>; for more information, please see [Link to MDP Documentation from GitHub].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F6B91" w14:paraId="669651FC" w14:textId="77777777" w:rsidTr="005F6B91">
        <w:tc>
          <w:tcPr>
            <w:tcW w:w="4814" w:type="dxa"/>
          </w:tcPr>
          <w:p w14:paraId="743153C7" w14:textId="74CD5411" w:rsidR="005F6B91" w:rsidRPr="005F6B91" w:rsidRDefault="005F6B91" w:rsidP="004E512F">
            <w:pPr>
              <w:rPr>
                <w:b/>
                <w:bCs/>
              </w:rPr>
            </w:pPr>
            <w:r>
              <w:rPr>
                <w:b/>
                <w:bCs/>
              </w:rPr>
              <w:t>Resource Providers</w:t>
            </w:r>
          </w:p>
        </w:tc>
        <w:tc>
          <w:tcPr>
            <w:tcW w:w="4814" w:type="dxa"/>
          </w:tcPr>
          <w:p w14:paraId="2367F7B3" w14:textId="268412D6" w:rsidR="005F6B91" w:rsidRPr="005F6B91" w:rsidRDefault="005F6B91" w:rsidP="004E512F">
            <w:pPr>
              <w:rPr>
                <w:b/>
                <w:bCs/>
              </w:rPr>
            </w:pPr>
            <w:r>
              <w:rPr>
                <w:b/>
                <w:bCs/>
              </w:rPr>
              <w:t>Completed</w:t>
            </w:r>
          </w:p>
        </w:tc>
      </w:tr>
      <w:tr w:rsidR="005F6B91" w14:paraId="193137BB" w14:textId="77777777" w:rsidTr="005F6B91">
        <w:tc>
          <w:tcPr>
            <w:tcW w:w="4814" w:type="dxa"/>
          </w:tcPr>
          <w:p w14:paraId="2FD42716" w14:textId="134CAA95" w:rsidR="005F6B91" w:rsidRDefault="009F6C4E" w:rsidP="004E512F">
            <w:r w:rsidRPr="009F6C4E">
              <w:t>Microsoft.Sql</w:t>
            </w:r>
          </w:p>
        </w:tc>
        <w:tc>
          <w:tcPr>
            <w:tcW w:w="4814" w:type="dxa"/>
          </w:tcPr>
          <w:p w14:paraId="78EC381A" w14:textId="77777777" w:rsidR="005F6B91" w:rsidRDefault="005F6B91" w:rsidP="004E512F"/>
        </w:tc>
      </w:tr>
      <w:tr w:rsidR="005F6B91" w14:paraId="5F925FD2" w14:textId="77777777" w:rsidTr="005F6B91">
        <w:tc>
          <w:tcPr>
            <w:tcW w:w="4814" w:type="dxa"/>
          </w:tcPr>
          <w:p w14:paraId="1033C532" w14:textId="65A68708" w:rsidR="005F6B91" w:rsidRDefault="009F6C4E" w:rsidP="004E512F">
            <w:r w:rsidRPr="009F6C4E">
              <w:t>Microsoft.DataFactory</w:t>
            </w:r>
          </w:p>
        </w:tc>
        <w:tc>
          <w:tcPr>
            <w:tcW w:w="4814" w:type="dxa"/>
          </w:tcPr>
          <w:p w14:paraId="2D20D4D9" w14:textId="77777777" w:rsidR="005F6B91" w:rsidRDefault="005F6B91" w:rsidP="004E512F"/>
        </w:tc>
      </w:tr>
      <w:tr w:rsidR="005F6B91" w14:paraId="778FA140" w14:textId="77777777" w:rsidTr="005F6B91">
        <w:tc>
          <w:tcPr>
            <w:tcW w:w="4814" w:type="dxa"/>
          </w:tcPr>
          <w:p w14:paraId="0D72F713" w14:textId="69DA29F2" w:rsidR="005F6B91" w:rsidRDefault="009F6C4E" w:rsidP="004E512F">
            <w:r w:rsidRPr="009F6C4E">
              <w:t>Microsoft.Databricks</w:t>
            </w:r>
          </w:p>
        </w:tc>
        <w:tc>
          <w:tcPr>
            <w:tcW w:w="4814" w:type="dxa"/>
          </w:tcPr>
          <w:p w14:paraId="0E7D4A14" w14:textId="77777777" w:rsidR="005F6B91" w:rsidRDefault="005F6B91" w:rsidP="004E512F"/>
        </w:tc>
      </w:tr>
      <w:tr w:rsidR="009F6C4E" w14:paraId="7818E4F1" w14:textId="77777777" w:rsidTr="005F6B91">
        <w:tc>
          <w:tcPr>
            <w:tcW w:w="4814" w:type="dxa"/>
          </w:tcPr>
          <w:p w14:paraId="2E6F11B2" w14:textId="0E9B5A85" w:rsidR="009F6C4E" w:rsidRPr="009F6C4E" w:rsidRDefault="009F6C4E" w:rsidP="004E512F">
            <w:r w:rsidRPr="009F6C4E">
              <w:t>Microsoft.Storage</w:t>
            </w:r>
          </w:p>
        </w:tc>
        <w:tc>
          <w:tcPr>
            <w:tcW w:w="4814" w:type="dxa"/>
          </w:tcPr>
          <w:p w14:paraId="7606A5F0" w14:textId="77777777" w:rsidR="009F6C4E" w:rsidRDefault="009F6C4E" w:rsidP="004E512F"/>
        </w:tc>
      </w:tr>
      <w:tr w:rsidR="009F6C4E" w14:paraId="0C297895" w14:textId="77777777" w:rsidTr="005F6B91">
        <w:tc>
          <w:tcPr>
            <w:tcW w:w="4814" w:type="dxa"/>
          </w:tcPr>
          <w:p w14:paraId="01D2C7D2" w14:textId="56E683E3" w:rsidR="009F6C4E" w:rsidRPr="009F6C4E" w:rsidRDefault="00815FE0" w:rsidP="004E512F">
            <w:r w:rsidRPr="00815FE0">
              <w:t>Microsoft.KeyVault</w:t>
            </w:r>
          </w:p>
        </w:tc>
        <w:tc>
          <w:tcPr>
            <w:tcW w:w="4814" w:type="dxa"/>
          </w:tcPr>
          <w:p w14:paraId="0E487126" w14:textId="77777777" w:rsidR="009F6C4E" w:rsidRDefault="009F6C4E" w:rsidP="004E512F"/>
        </w:tc>
      </w:tr>
    </w:tbl>
    <w:p w14:paraId="08920974" w14:textId="645E8A82" w:rsidR="005F6B91" w:rsidRDefault="005F6B91" w:rsidP="004E512F"/>
    <w:p w14:paraId="5B5AD8B9" w14:textId="47391F5A" w:rsidR="001411B4" w:rsidRDefault="001411B4" w:rsidP="004E512F">
      <w:pPr>
        <w:pStyle w:val="Heading1"/>
      </w:pPr>
      <w:bookmarkStart w:id="2" w:name="_Toc113890880"/>
      <w:r>
        <w:lastRenderedPageBreak/>
        <w:t>Azure Related Administrative Task</w:t>
      </w:r>
      <w:bookmarkEnd w:id="2"/>
    </w:p>
    <w:p w14:paraId="757499FB" w14:textId="5A31F609" w:rsidR="001411B4" w:rsidRDefault="001411B4" w:rsidP="001411B4">
      <w:r>
        <w:t xml:space="preserve">Please see below the list of tasks </w:t>
      </w:r>
      <w:r w:rsidR="004D3611" w:rsidRPr="004D3611">
        <w:t>required for the system administrator to act</w:t>
      </w:r>
      <w:r>
        <w:t xml:space="preserve"> on Azure for the MDP Framework Deployment.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411B4" w14:paraId="03703480" w14:textId="77777777" w:rsidTr="001411B4">
        <w:tc>
          <w:tcPr>
            <w:tcW w:w="3209" w:type="dxa"/>
          </w:tcPr>
          <w:p w14:paraId="163438EF" w14:textId="38A0B8E2" w:rsidR="001411B4" w:rsidRPr="001411B4" w:rsidRDefault="001411B4" w:rsidP="001411B4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3209" w:type="dxa"/>
          </w:tcPr>
          <w:p w14:paraId="6C78F912" w14:textId="06E32647" w:rsidR="001411B4" w:rsidRPr="001411B4" w:rsidRDefault="001411B4" w:rsidP="001411B4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3210" w:type="dxa"/>
          </w:tcPr>
          <w:p w14:paraId="77F815FB" w14:textId="1BE617A2" w:rsidR="001411B4" w:rsidRPr="001411B4" w:rsidRDefault="001411B4" w:rsidP="001411B4">
            <w:pPr>
              <w:rPr>
                <w:b/>
                <w:bCs/>
              </w:rPr>
            </w:pPr>
            <w:r>
              <w:rPr>
                <w:b/>
                <w:bCs/>
              </w:rPr>
              <w:t>Completed</w:t>
            </w:r>
          </w:p>
        </w:tc>
      </w:tr>
      <w:tr w:rsidR="001411B4" w14:paraId="764E6D02" w14:textId="77777777" w:rsidTr="001411B4">
        <w:tc>
          <w:tcPr>
            <w:tcW w:w="3209" w:type="dxa"/>
          </w:tcPr>
          <w:p w14:paraId="029ABEC9" w14:textId="6FC5DD22" w:rsidR="001411B4" w:rsidRDefault="00F545FC" w:rsidP="001411B4">
            <w:r>
              <w:t>Creating Resource Group</w:t>
            </w:r>
            <w:r w:rsidR="002D267B">
              <w:t>(</w:t>
            </w:r>
            <w:r>
              <w:t>s</w:t>
            </w:r>
            <w:r w:rsidR="002D267B">
              <w:t>)</w:t>
            </w:r>
          </w:p>
        </w:tc>
        <w:tc>
          <w:tcPr>
            <w:tcW w:w="3209" w:type="dxa"/>
          </w:tcPr>
          <w:p w14:paraId="0595E5E9" w14:textId="693E0A61" w:rsidR="001411B4" w:rsidRDefault="00F545FC" w:rsidP="001411B4">
            <w:r>
              <w:t>Creation resource group(s) is required for the MDP framework deployment</w:t>
            </w:r>
            <w:r w:rsidR="002D267B">
              <w:t>,</w:t>
            </w:r>
            <w:r>
              <w:t xml:space="preserve"> along with relevant roles and groups assigned to the resource group. </w:t>
            </w:r>
          </w:p>
        </w:tc>
        <w:tc>
          <w:tcPr>
            <w:tcW w:w="3210" w:type="dxa"/>
          </w:tcPr>
          <w:p w14:paraId="62A1DAA9" w14:textId="77777777" w:rsidR="001411B4" w:rsidRDefault="001411B4" w:rsidP="001411B4"/>
        </w:tc>
      </w:tr>
      <w:tr w:rsidR="001411B4" w14:paraId="3238195D" w14:textId="77777777" w:rsidTr="001411B4">
        <w:tc>
          <w:tcPr>
            <w:tcW w:w="3209" w:type="dxa"/>
          </w:tcPr>
          <w:p w14:paraId="39B8DEA9" w14:textId="2A969FCB" w:rsidR="001411B4" w:rsidRDefault="002D267B" w:rsidP="001411B4">
            <w:r>
              <w:t>Azure Active Directory Group</w:t>
            </w:r>
          </w:p>
        </w:tc>
        <w:tc>
          <w:tcPr>
            <w:tcW w:w="3209" w:type="dxa"/>
          </w:tcPr>
          <w:p w14:paraId="0442D9D5" w14:textId="33CD87B0" w:rsidR="001411B4" w:rsidRDefault="002D267B" w:rsidP="001411B4">
            <w:r>
              <w:t>This is required so that developers and administrators can work on developing and testing the framework further.</w:t>
            </w:r>
          </w:p>
        </w:tc>
        <w:tc>
          <w:tcPr>
            <w:tcW w:w="3210" w:type="dxa"/>
          </w:tcPr>
          <w:p w14:paraId="13AB6B17" w14:textId="77777777" w:rsidR="001411B4" w:rsidRDefault="001411B4" w:rsidP="001411B4"/>
        </w:tc>
      </w:tr>
      <w:tr w:rsidR="002D267B" w14:paraId="78F4FA94" w14:textId="77777777" w:rsidTr="001411B4">
        <w:tc>
          <w:tcPr>
            <w:tcW w:w="3209" w:type="dxa"/>
          </w:tcPr>
          <w:p w14:paraId="55131C2F" w14:textId="01F9445F" w:rsidR="002D267B" w:rsidRDefault="002D267B" w:rsidP="001411B4">
            <w:r>
              <w:t>Assigning created AAD Group with Contributor</w:t>
            </w:r>
            <w:r w:rsidR="006C0791">
              <w:t xml:space="preserve"> role</w:t>
            </w:r>
            <w:r>
              <w:t xml:space="preserve"> access to Resource Group(s)</w:t>
            </w:r>
          </w:p>
        </w:tc>
        <w:tc>
          <w:tcPr>
            <w:tcW w:w="3209" w:type="dxa"/>
          </w:tcPr>
          <w:p w14:paraId="592D2C56" w14:textId="3F33DF95" w:rsidR="002D267B" w:rsidRDefault="002D267B" w:rsidP="001411B4">
            <w:r>
              <w:t>Once the AAD Group is created, it needs to be assigned with Contributor access to the resource Group.</w:t>
            </w:r>
          </w:p>
        </w:tc>
        <w:tc>
          <w:tcPr>
            <w:tcW w:w="3210" w:type="dxa"/>
          </w:tcPr>
          <w:p w14:paraId="350AC359" w14:textId="77777777" w:rsidR="002D267B" w:rsidRDefault="002D267B" w:rsidP="001411B4"/>
        </w:tc>
      </w:tr>
      <w:tr w:rsidR="002D267B" w14:paraId="44197746" w14:textId="77777777" w:rsidTr="001411B4">
        <w:tc>
          <w:tcPr>
            <w:tcW w:w="3209" w:type="dxa"/>
          </w:tcPr>
          <w:p w14:paraId="415CFA2D" w14:textId="78C98230" w:rsidR="002D267B" w:rsidRDefault="004D3611" w:rsidP="001411B4">
            <w:r>
              <w:t>You are assigning</w:t>
            </w:r>
            <w:r w:rsidR="002D267B">
              <w:t xml:space="preserve"> Service Principal</w:t>
            </w:r>
            <w:r w:rsidR="006C0791">
              <w:t xml:space="preserve"> with Contributor role access to the Resource Group(s).</w:t>
            </w:r>
          </w:p>
        </w:tc>
        <w:tc>
          <w:tcPr>
            <w:tcW w:w="3209" w:type="dxa"/>
          </w:tcPr>
          <w:p w14:paraId="26F67A26" w14:textId="2C5093DA" w:rsidR="002D267B" w:rsidRDefault="006C0791" w:rsidP="001411B4">
            <w:r>
              <w:t xml:space="preserve">Once the Service Principal is created, it must be assigned to the resource group(s) with </w:t>
            </w:r>
            <w:r w:rsidR="008013D0">
              <w:t>C</w:t>
            </w:r>
            <w:r>
              <w:t>ontributor access.</w:t>
            </w:r>
          </w:p>
        </w:tc>
        <w:tc>
          <w:tcPr>
            <w:tcW w:w="3210" w:type="dxa"/>
          </w:tcPr>
          <w:p w14:paraId="58B8C990" w14:textId="77777777" w:rsidR="002D267B" w:rsidRDefault="002D267B" w:rsidP="001411B4"/>
        </w:tc>
      </w:tr>
      <w:tr w:rsidR="006C0791" w14:paraId="501FBDAC" w14:textId="77777777" w:rsidTr="001411B4">
        <w:tc>
          <w:tcPr>
            <w:tcW w:w="3209" w:type="dxa"/>
          </w:tcPr>
          <w:p w14:paraId="6BD89978" w14:textId="4DC2CF00" w:rsidR="006C0791" w:rsidRDefault="004D3611" w:rsidP="001411B4">
            <w:r>
              <w:t>You are assigning</w:t>
            </w:r>
            <w:r w:rsidR="006C0791">
              <w:t xml:space="preserve"> Service Principal with </w:t>
            </w:r>
            <w:r w:rsidR="006C0791" w:rsidRPr="006C0791">
              <w:t>Storage Blob Data Contributor</w:t>
            </w:r>
            <w:r w:rsidR="006C0791">
              <w:t xml:space="preserve"> role access to the </w:t>
            </w:r>
            <w:r w:rsidR="006C0791" w:rsidRPr="006C0791">
              <w:t>Resource Group(s)</w:t>
            </w:r>
            <w:r w:rsidR="006C0791">
              <w:t>.</w:t>
            </w:r>
          </w:p>
        </w:tc>
        <w:tc>
          <w:tcPr>
            <w:tcW w:w="3209" w:type="dxa"/>
          </w:tcPr>
          <w:p w14:paraId="6F84881A" w14:textId="11800E8B" w:rsidR="006C0791" w:rsidRDefault="006C0791" w:rsidP="001411B4">
            <w:r>
              <w:t xml:space="preserve">Once the Service Principal is created, it must be assigned to the resource group(s) with </w:t>
            </w:r>
            <w:r w:rsidR="008013D0" w:rsidRPr="006C0791">
              <w:t>Storage Blob Data Contributor</w:t>
            </w:r>
            <w:r w:rsidR="008013D0">
              <w:t xml:space="preserve"> access.</w:t>
            </w:r>
          </w:p>
        </w:tc>
        <w:tc>
          <w:tcPr>
            <w:tcW w:w="3210" w:type="dxa"/>
          </w:tcPr>
          <w:p w14:paraId="4A6642DC" w14:textId="77777777" w:rsidR="006C0791" w:rsidRDefault="006C0791" w:rsidP="001411B4"/>
        </w:tc>
      </w:tr>
    </w:tbl>
    <w:p w14:paraId="2000AB4F" w14:textId="4BA37D05" w:rsidR="001411B4" w:rsidRDefault="001411B4" w:rsidP="001411B4"/>
    <w:p w14:paraId="4C5345A3" w14:textId="77777777" w:rsidR="008013D0" w:rsidRDefault="008013D0" w:rsidP="008013D0">
      <w:pPr>
        <w:pStyle w:val="Heading1"/>
      </w:pPr>
      <w:bookmarkStart w:id="3" w:name="_Toc113890881"/>
      <w:r>
        <w:lastRenderedPageBreak/>
        <w:t>Azure DevOps deployment variable dependencies</w:t>
      </w:r>
      <w:bookmarkEnd w:id="3"/>
    </w:p>
    <w:p w14:paraId="31A34DB7" w14:textId="77777777" w:rsidR="008013D0" w:rsidRDefault="008013D0" w:rsidP="008013D0">
      <w:r>
        <w:t xml:space="preserve">For the framework to be deployed automatically, there are some Azure dependencies that the project requires for automated deployment. For more information, please see [MDP Documentation on GitHub]. </w:t>
      </w:r>
    </w:p>
    <w:p w14:paraId="60E9349A" w14:textId="77777777" w:rsidR="008013D0" w:rsidRDefault="008013D0" w:rsidP="008013D0">
      <w:r>
        <w:t>Please see the list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4"/>
        <w:gridCol w:w="2064"/>
        <w:gridCol w:w="2064"/>
        <w:gridCol w:w="1579"/>
        <w:gridCol w:w="2257"/>
      </w:tblGrid>
      <w:tr w:rsidR="00056555" w14:paraId="26A8709F" w14:textId="77777777" w:rsidTr="00056555">
        <w:tc>
          <w:tcPr>
            <w:tcW w:w="1664" w:type="dxa"/>
          </w:tcPr>
          <w:p w14:paraId="6D52D2D1" w14:textId="400DA996" w:rsidR="00056555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Itinerary Value</w:t>
            </w:r>
          </w:p>
        </w:tc>
        <w:tc>
          <w:tcPr>
            <w:tcW w:w="2064" w:type="dxa"/>
          </w:tcPr>
          <w:p w14:paraId="6D93F0F4" w14:textId="296D9DFE" w:rsidR="00056555" w:rsidRPr="00FD64CF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2064" w:type="dxa"/>
          </w:tcPr>
          <w:p w14:paraId="5F8FA7E4" w14:textId="77777777" w:rsidR="00056555" w:rsidRPr="00FD64CF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1579" w:type="dxa"/>
          </w:tcPr>
          <w:p w14:paraId="445BE6E8" w14:textId="67ACE5F9" w:rsidR="00056555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t>Value</w:t>
            </w:r>
          </w:p>
        </w:tc>
        <w:tc>
          <w:tcPr>
            <w:tcW w:w="2257" w:type="dxa"/>
          </w:tcPr>
          <w:p w14:paraId="2528BB5C" w14:textId="4723D2D4" w:rsidR="00056555" w:rsidRPr="00FD64CF" w:rsidRDefault="00056555" w:rsidP="002D4C81">
            <w:pPr>
              <w:rPr>
                <w:b/>
                <w:bCs/>
              </w:rPr>
            </w:pPr>
            <w:r>
              <w:rPr>
                <w:b/>
                <w:bCs/>
              </w:rPr>
              <w:t>MDP Documentation Link</w:t>
            </w:r>
          </w:p>
        </w:tc>
      </w:tr>
      <w:tr w:rsidR="00056555" w14:paraId="1492EFB9" w14:textId="77777777" w:rsidTr="00056555">
        <w:tc>
          <w:tcPr>
            <w:tcW w:w="1664" w:type="dxa"/>
          </w:tcPr>
          <w:p w14:paraId="348890D8" w14:textId="672FB68F" w:rsidR="00056555" w:rsidRDefault="00056555" w:rsidP="002D4C81">
            <w:r>
              <w:t>1.</w:t>
            </w:r>
          </w:p>
        </w:tc>
        <w:tc>
          <w:tcPr>
            <w:tcW w:w="2064" w:type="dxa"/>
          </w:tcPr>
          <w:p w14:paraId="26F54015" w14:textId="1D6E88F3" w:rsidR="00056555" w:rsidRDefault="00056555" w:rsidP="002D4C81">
            <w:r>
              <w:t>Resource Group Name</w:t>
            </w:r>
          </w:p>
        </w:tc>
        <w:tc>
          <w:tcPr>
            <w:tcW w:w="2064" w:type="dxa"/>
          </w:tcPr>
          <w:p w14:paraId="29A82193" w14:textId="77777777" w:rsidR="00056555" w:rsidRDefault="00056555" w:rsidP="002D4C81">
            <w:r>
              <w:t>Name of the resource group</w:t>
            </w:r>
          </w:p>
        </w:tc>
        <w:tc>
          <w:tcPr>
            <w:tcW w:w="1579" w:type="dxa"/>
          </w:tcPr>
          <w:p w14:paraId="2C264EAB" w14:textId="77777777" w:rsidR="00056555" w:rsidRDefault="00056555" w:rsidP="002D4C81"/>
        </w:tc>
        <w:tc>
          <w:tcPr>
            <w:tcW w:w="2257" w:type="dxa"/>
          </w:tcPr>
          <w:p w14:paraId="321CC3DE" w14:textId="14B62E99" w:rsidR="00056555" w:rsidRDefault="00056555" w:rsidP="002D4C81"/>
        </w:tc>
      </w:tr>
      <w:tr w:rsidR="00056555" w14:paraId="34D33D56" w14:textId="77777777" w:rsidTr="00056555">
        <w:tc>
          <w:tcPr>
            <w:tcW w:w="1664" w:type="dxa"/>
          </w:tcPr>
          <w:p w14:paraId="3079463A" w14:textId="2C7B6856" w:rsidR="00056555" w:rsidRDefault="00056555" w:rsidP="002D4C81">
            <w:r>
              <w:t>2.</w:t>
            </w:r>
          </w:p>
        </w:tc>
        <w:tc>
          <w:tcPr>
            <w:tcW w:w="2064" w:type="dxa"/>
          </w:tcPr>
          <w:p w14:paraId="6403380A" w14:textId="76297BA4" w:rsidR="00056555" w:rsidRDefault="00056555" w:rsidP="002D4C81">
            <w:r>
              <w:t>Azure Active Directory Group Name</w:t>
            </w:r>
          </w:p>
        </w:tc>
        <w:tc>
          <w:tcPr>
            <w:tcW w:w="2064" w:type="dxa"/>
          </w:tcPr>
          <w:p w14:paraId="6A89BB6F" w14:textId="77777777" w:rsidR="00056555" w:rsidRDefault="00056555" w:rsidP="002D4C81">
            <w:r>
              <w:t>Name of Azure Active Directory Group that is linked to the resource group.</w:t>
            </w:r>
          </w:p>
        </w:tc>
        <w:tc>
          <w:tcPr>
            <w:tcW w:w="1579" w:type="dxa"/>
          </w:tcPr>
          <w:p w14:paraId="4E97A6E5" w14:textId="77777777" w:rsidR="00056555" w:rsidRDefault="00056555" w:rsidP="002D4C81"/>
        </w:tc>
        <w:tc>
          <w:tcPr>
            <w:tcW w:w="2257" w:type="dxa"/>
          </w:tcPr>
          <w:p w14:paraId="40E88F6E" w14:textId="54A4BA9B" w:rsidR="00056555" w:rsidRDefault="00056555" w:rsidP="002D4C81"/>
        </w:tc>
      </w:tr>
      <w:tr w:rsidR="00056555" w14:paraId="051C819C" w14:textId="77777777" w:rsidTr="00056555">
        <w:tc>
          <w:tcPr>
            <w:tcW w:w="1664" w:type="dxa"/>
          </w:tcPr>
          <w:p w14:paraId="77398ABE" w14:textId="65EDAAC2" w:rsidR="00056555" w:rsidRDefault="00056555" w:rsidP="002D4C81">
            <w:r>
              <w:t>3.</w:t>
            </w:r>
          </w:p>
        </w:tc>
        <w:tc>
          <w:tcPr>
            <w:tcW w:w="2064" w:type="dxa"/>
          </w:tcPr>
          <w:p w14:paraId="26E4E5EF" w14:textId="3787FE74" w:rsidR="00056555" w:rsidRDefault="00056555" w:rsidP="002D4C81">
            <w:r>
              <w:t>Azure Databricks Object ID</w:t>
            </w:r>
          </w:p>
        </w:tc>
        <w:tc>
          <w:tcPr>
            <w:tcW w:w="2064" w:type="dxa"/>
          </w:tcPr>
          <w:p w14:paraId="3655C58F" w14:textId="77777777" w:rsidR="00056555" w:rsidRDefault="00056555" w:rsidP="002D4C81">
            <w:r>
              <w:t>Enterprise Application Object ID of Azure Databricks.</w:t>
            </w:r>
          </w:p>
        </w:tc>
        <w:tc>
          <w:tcPr>
            <w:tcW w:w="1579" w:type="dxa"/>
          </w:tcPr>
          <w:p w14:paraId="03AA319F" w14:textId="77777777" w:rsidR="00056555" w:rsidRDefault="00056555" w:rsidP="002D4C81"/>
        </w:tc>
        <w:tc>
          <w:tcPr>
            <w:tcW w:w="2257" w:type="dxa"/>
          </w:tcPr>
          <w:p w14:paraId="1388E095" w14:textId="2AEA902F" w:rsidR="00056555" w:rsidRDefault="00056555" w:rsidP="002D4C81"/>
        </w:tc>
      </w:tr>
      <w:tr w:rsidR="00056555" w14:paraId="7F182E47" w14:textId="77777777" w:rsidTr="00056555">
        <w:tc>
          <w:tcPr>
            <w:tcW w:w="1664" w:type="dxa"/>
          </w:tcPr>
          <w:p w14:paraId="2E654F3B" w14:textId="2B4B234D" w:rsidR="00056555" w:rsidRDefault="00056555" w:rsidP="002D4C81">
            <w:r>
              <w:t>4</w:t>
            </w:r>
            <w:r w:rsidR="00630D80">
              <w:t>.</w:t>
            </w:r>
          </w:p>
        </w:tc>
        <w:tc>
          <w:tcPr>
            <w:tcW w:w="2064" w:type="dxa"/>
          </w:tcPr>
          <w:p w14:paraId="31A4EA1B" w14:textId="758C9CB9" w:rsidR="00056555" w:rsidRDefault="00056555" w:rsidP="002D4C81">
            <w:r>
              <w:t>Service Principal Name</w:t>
            </w:r>
          </w:p>
        </w:tc>
        <w:tc>
          <w:tcPr>
            <w:tcW w:w="2064" w:type="dxa"/>
          </w:tcPr>
          <w:p w14:paraId="1EB5DCA3" w14:textId="77777777" w:rsidR="00056555" w:rsidRDefault="00056555" w:rsidP="002D4C81">
            <w:r>
              <w:t>Service Principal Name is required for Azure DevOps Pipeline Deployment and Project Service Connector.</w:t>
            </w:r>
          </w:p>
        </w:tc>
        <w:tc>
          <w:tcPr>
            <w:tcW w:w="1579" w:type="dxa"/>
          </w:tcPr>
          <w:p w14:paraId="7804A768" w14:textId="77777777" w:rsidR="00056555" w:rsidRDefault="00056555" w:rsidP="002D4C81"/>
        </w:tc>
        <w:tc>
          <w:tcPr>
            <w:tcW w:w="2257" w:type="dxa"/>
          </w:tcPr>
          <w:p w14:paraId="41DE0FFD" w14:textId="333E4C5F" w:rsidR="00056555" w:rsidRDefault="00056555" w:rsidP="002D4C81"/>
        </w:tc>
      </w:tr>
      <w:tr w:rsidR="00056555" w14:paraId="5A679AA4" w14:textId="77777777" w:rsidTr="00056555">
        <w:tc>
          <w:tcPr>
            <w:tcW w:w="1664" w:type="dxa"/>
          </w:tcPr>
          <w:p w14:paraId="543F218C" w14:textId="214E0040" w:rsidR="00056555" w:rsidRDefault="00630D80" w:rsidP="002D4C81">
            <w:r>
              <w:t>5.</w:t>
            </w:r>
          </w:p>
        </w:tc>
        <w:tc>
          <w:tcPr>
            <w:tcW w:w="2064" w:type="dxa"/>
          </w:tcPr>
          <w:p w14:paraId="5DB46409" w14:textId="7F9D652B" w:rsidR="00056555" w:rsidRDefault="00056555" w:rsidP="002D4C81">
            <w:r>
              <w:t>Service Principal Object ID</w:t>
            </w:r>
          </w:p>
        </w:tc>
        <w:tc>
          <w:tcPr>
            <w:tcW w:w="2064" w:type="dxa"/>
          </w:tcPr>
          <w:p w14:paraId="6C6E8C0D" w14:textId="77777777" w:rsidR="00056555" w:rsidRDefault="00056555" w:rsidP="002D4C81">
            <w:r>
              <w:t>Service Principal Enterprise Application Object ID.</w:t>
            </w:r>
          </w:p>
        </w:tc>
        <w:tc>
          <w:tcPr>
            <w:tcW w:w="1579" w:type="dxa"/>
          </w:tcPr>
          <w:p w14:paraId="782EA37F" w14:textId="77777777" w:rsidR="00056555" w:rsidRDefault="00056555" w:rsidP="002D4C81"/>
        </w:tc>
        <w:tc>
          <w:tcPr>
            <w:tcW w:w="2257" w:type="dxa"/>
          </w:tcPr>
          <w:p w14:paraId="67FFC64E" w14:textId="65974B3F" w:rsidR="00056555" w:rsidRDefault="00056555" w:rsidP="002D4C81"/>
        </w:tc>
      </w:tr>
      <w:tr w:rsidR="00056555" w14:paraId="4D4A842C" w14:textId="77777777" w:rsidTr="00056555">
        <w:tc>
          <w:tcPr>
            <w:tcW w:w="1664" w:type="dxa"/>
          </w:tcPr>
          <w:p w14:paraId="5FE26324" w14:textId="018664B0" w:rsidR="00056555" w:rsidRDefault="00630D80" w:rsidP="002D4C81">
            <w:r>
              <w:t>6.</w:t>
            </w:r>
          </w:p>
        </w:tc>
        <w:tc>
          <w:tcPr>
            <w:tcW w:w="2064" w:type="dxa"/>
          </w:tcPr>
          <w:p w14:paraId="53A46C87" w14:textId="14F6ECAD" w:rsidR="00056555" w:rsidRDefault="00056555" w:rsidP="002D4C81">
            <w:r>
              <w:t>Service Principal Application (client) ID</w:t>
            </w:r>
          </w:p>
        </w:tc>
        <w:tc>
          <w:tcPr>
            <w:tcW w:w="2064" w:type="dxa"/>
          </w:tcPr>
          <w:p w14:paraId="65E466E9" w14:textId="77777777" w:rsidR="00056555" w:rsidRDefault="00056555" w:rsidP="002D4C81">
            <w:r>
              <w:t>Service Principal App Registration Application (client) ID.</w:t>
            </w:r>
          </w:p>
        </w:tc>
        <w:tc>
          <w:tcPr>
            <w:tcW w:w="1579" w:type="dxa"/>
          </w:tcPr>
          <w:p w14:paraId="20714C74" w14:textId="77777777" w:rsidR="00056555" w:rsidRDefault="00056555" w:rsidP="002D4C81"/>
        </w:tc>
        <w:tc>
          <w:tcPr>
            <w:tcW w:w="2257" w:type="dxa"/>
          </w:tcPr>
          <w:p w14:paraId="064CD9C1" w14:textId="304349C1" w:rsidR="00056555" w:rsidRDefault="00056555" w:rsidP="002D4C81"/>
        </w:tc>
      </w:tr>
      <w:tr w:rsidR="00056555" w14:paraId="18153BBB" w14:textId="77777777" w:rsidTr="00056555">
        <w:tc>
          <w:tcPr>
            <w:tcW w:w="1664" w:type="dxa"/>
          </w:tcPr>
          <w:p w14:paraId="70ACF517" w14:textId="4D4ACA3B" w:rsidR="00056555" w:rsidRDefault="00630D80" w:rsidP="002D4C81">
            <w:r>
              <w:t>7.</w:t>
            </w:r>
          </w:p>
        </w:tc>
        <w:tc>
          <w:tcPr>
            <w:tcW w:w="2064" w:type="dxa"/>
          </w:tcPr>
          <w:p w14:paraId="3EBD7BA1" w14:textId="0B02420F" w:rsidR="00056555" w:rsidRDefault="00056555" w:rsidP="002D4C81">
            <w:r>
              <w:t>Service Principal Secret</w:t>
            </w:r>
          </w:p>
        </w:tc>
        <w:tc>
          <w:tcPr>
            <w:tcW w:w="2064" w:type="dxa"/>
          </w:tcPr>
          <w:p w14:paraId="063C9BB2" w14:textId="77777777" w:rsidR="00056555" w:rsidRDefault="00056555" w:rsidP="002D4C81">
            <w:r>
              <w:t>Service Principal Secret.</w:t>
            </w:r>
          </w:p>
        </w:tc>
        <w:tc>
          <w:tcPr>
            <w:tcW w:w="1579" w:type="dxa"/>
          </w:tcPr>
          <w:p w14:paraId="40AAD044" w14:textId="77777777" w:rsidR="00056555" w:rsidRDefault="00056555" w:rsidP="002D4C81"/>
        </w:tc>
        <w:tc>
          <w:tcPr>
            <w:tcW w:w="2257" w:type="dxa"/>
          </w:tcPr>
          <w:p w14:paraId="5E2DA4B9" w14:textId="358EC1BA" w:rsidR="00056555" w:rsidRDefault="00056555" w:rsidP="002D4C81"/>
        </w:tc>
      </w:tr>
      <w:tr w:rsidR="00056555" w14:paraId="793740D6" w14:textId="77777777" w:rsidTr="00056555">
        <w:tc>
          <w:tcPr>
            <w:tcW w:w="1664" w:type="dxa"/>
          </w:tcPr>
          <w:p w14:paraId="5253A21D" w14:textId="46710DB4" w:rsidR="00056555" w:rsidRDefault="00630D80" w:rsidP="002D4C81">
            <w:r>
              <w:t>8.</w:t>
            </w:r>
          </w:p>
        </w:tc>
        <w:tc>
          <w:tcPr>
            <w:tcW w:w="2064" w:type="dxa"/>
          </w:tcPr>
          <w:p w14:paraId="01A12557" w14:textId="364363AD" w:rsidR="00056555" w:rsidRDefault="00056555" w:rsidP="002D4C81">
            <w:r>
              <w:t>Subscription ID</w:t>
            </w:r>
          </w:p>
        </w:tc>
        <w:tc>
          <w:tcPr>
            <w:tcW w:w="2064" w:type="dxa"/>
          </w:tcPr>
          <w:p w14:paraId="1E223B1F" w14:textId="77777777" w:rsidR="00056555" w:rsidRDefault="00056555" w:rsidP="002D4C81">
            <w:r>
              <w:t>Azure Subscription ID of where the Azure resources will be deployed.</w:t>
            </w:r>
          </w:p>
        </w:tc>
        <w:tc>
          <w:tcPr>
            <w:tcW w:w="1579" w:type="dxa"/>
          </w:tcPr>
          <w:p w14:paraId="6F0B7F47" w14:textId="77777777" w:rsidR="00056555" w:rsidRDefault="00056555" w:rsidP="002D4C81"/>
        </w:tc>
        <w:tc>
          <w:tcPr>
            <w:tcW w:w="2257" w:type="dxa"/>
          </w:tcPr>
          <w:p w14:paraId="2242D6CD" w14:textId="7404966B" w:rsidR="00056555" w:rsidRDefault="00056555" w:rsidP="002D4C81"/>
        </w:tc>
      </w:tr>
      <w:tr w:rsidR="00056555" w14:paraId="68328B42" w14:textId="77777777" w:rsidTr="00056555">
        <w:tc>
          <w:tcPr>
            <w:tcW w:w="1664" w:type="dxa"/>
          </w:tcPr>
          <w:p w14:paraId="3DB7344C" w14:textId="5C522D0D" w:rsidR="00056555" w:rsidRDefault="00630D80" w:rsidP="002D4C81">
            <w:r>
              <w:lastRenderedPageBreak/>
              <w:t>9.</w:t>
            </w:r>
          </w:p>
        </w:tc>
        <w:tc>
          <w:tcPr>
            <w:tcW w:w="2064" w:type="dxa"/>
          </w:tcPr>
          <w:p w14:paraId="57BF4970" w14:textId="6D7F0A33" w:rsidR="00056555" w:rsidRDefault="00056555" w:rsidP="002D4C81">
            <w:r>
              <w:t>Subscription Name</w:t>
            </w:r>
          </w:p>
        </w:tc>
        <w:tc>
          <w:tcPr>
            <w:tcW w:w="2064" w:type="dxa"/>
          </w:tcPr>
          <w:p w14:paraId="6071414D" w14:textId="77777777" w:rsidR="00056555" w:rsidRDefault="00056555" w:rsidP="002D4C81">
            <w:r>
              <w:t>Azure Subscription name of where the Azure resources will be deployed.</w:t>
            </w:r>
          </w:p>
        </w:tc>
        <w:tc>
          <w:tcPr>
            <w:tcW w:w="1579" w:type="dxa"/>
          </w:tcPr>
          <w:p w14:paraId="622F7D1B" w14:textId="77777777" w:rsidR="00056555" w:rsidRDefault="00056555" w:rsidP="002D4C81"/>
        </w:tc>
        <w:tc>
          <w:tcPr>
            <w:tcW w:w="2257" w:type="dxa"/>
          </w:tcPr>
          <w:p w14:paraId="73E30B39" w14:textId="271EC31A" w:rsidR="00056555" w:rsidRDefault="00056555" w:rsidP="002D4C81"/>
        </w:tc>
      </w:tr>
      <w:tr w:rsidR="00056555" w14:paraId="0B4F19C5" w14:textId="77777777" w:rsidTr="00056555">
        <w:tc>
          <w:tcPr>
            <w:tcW w:w="1664" w:type="dxa"/>
          </w:tcPr>
          <w:p w14:paraId="0ED14378" w14:textId="41C60280" w:rsidR="00056555" w:rsidRDefault="00630D80" w:rsidP="002D4C81">
            <w:r>
              <w:t>10.</w:t>
            </w:r>
          </w:p>
        </w:tc>
        <w:tc>
          <w:tcPr>
            <w:tcW w:w="2064" w:type="dxa"/>
          </w:tcPr>
          <w:p w14:paraId="76153F0F" w14:textId="385E257F" w:rsidR="00056555" w:rsidRDefault="00056555" w:rsidP="002D4C81">
            <w:r>
              <w:t>Tenant-ID</w:t>
            </w:r>
          </w:p>
        </w:tc>
        <w:tc>
          <w:tcPr>
            <w:tcW w:w="2064" w:type="dxa"/>
          </w:tcPr>
          <w:p w14:paraId="28212BB8" w14:textId="77777777" w:rsidR="00056555" w:rsidRDefault="00056555" w:rsidP="002D4C81">
            <w:r>
              <w:t>Azure Tenant ID.</w:t>
            </w:r>
          </w:p>
        </w:tc>
        <w:tc>
          <w:tcPr>
            <w:tcW w:w="1579" w:type="dxa"/>
          </w:tcPr>
          <w:p w14:paraId="603175ED" w14:textId="77777777" w:rsidR="00056555" w:rsidRDefault="00056555" w:rsidP="002D4C81"/>
        </w:tc>
        <w:tc>
          <w:tcPr>
            <w:tcW w:w="2257" w:type="dxa"/>
          </w:tcPr>
          <w:p w14:paraId="1B9702B2" w14:textId="52DF6BA5" w:rsidR="00056555" w:rsidRDefault="00056555" w:rsidP="002D4C81"/>
        </w:tc>
      </w:tr>
    </w:tbl>
    <w:p w14:paraId="749C4965" w14:textId="118E397E" w:rsidR="008013D0" w:rsidRDefault="008013D0" w:rsidP="008013D0"/>
    <w:p w14:paraId="4BFFD0C2" w14:textId="77777777" w:rsidR="004D3611" w:rsidRDefault="004D3611">
      <w:pPr>
        <w:keepNext w:val="0"/>
        <w:keepLines w:val="0"/>
        <w:widowControl/>
        <w:spacing w:before="0" w:after="160" w:line="259" w:lineRule="auto"/>
        <w:rPr>
          <w:rFonts w:asciiTheme="majorHAnsi" w:eastAsiaTheme="majorEastAsia" w:hAnsiTheme="majorHAnsi" w:cstheme="majorBidi"/>
          <w:color w:val="CD202D" w:themeColor="accent1"/>
          <w:sz w:val="28"/>
          <w:szCs w:val="26"/>
        </w:rPr>
      </w:pPr>
      <w:r>
        <w:br w:type="page"/>
      </w:r>
    </w:p>
    <w:p w14:paraId="1840532B" w14:textId="5007882C" w:rsidR="008013D0" w:rsidRDefault="008013D0" w:rsidP="008013D0">
      <w:pPr>
        <w:pStyle w:val="Heading2"/>
      </w:pPr>
      <w:bookmarkStart w:id="4" w:name="_Toc113890882"/>
      <w:r>
        <w:lastRenderedPageBreak/>
        <w:t>Azure DevOps Project Dependencies</w:t>
      </w:r>
      <w:bookmarkEnd w:id="4"/>
      <w:r>
        <w:t xml:space="preserve"> </w:t>
      </w:r>
    </w:p>
    <w:p w14:paraId="79A09080" w14:textId="458C0891" w:rsidR="004D3611" w:rsidRDefault="004D3611" w:rsidP="004D3611">
      <w:r>
        <w:t>After creating the Azure DevOps project, the project requires additional settings. Please see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88"/>
        <w:gridCol w:w="3120"/>
        <w:gridCol w:w="3120"/>
      </w:tblGrid>
      <w:tr w:rsidR="004D3611" w14:paraId="2F581F6B" w14:textId="1BB0DDDA" w:rsidTr="004D3611">
        <w:tc>
          <w:tcPr>
            <w:tcW w:w="3388" w:type="dxa"/>
          </w:tcPr>
          <w:p w14:paraId="5CD8E3C6" w14:textId="5D04E112" w:rsidR="004D3611" w:rsidRPr="004D3611" w:rsidRDefault="004D3611" w:rsidP="004D3611">
            <w:pPr>
              <w:rPr>
                <w:b/>
                <w:bCs/>
              </w:rPr>
            </w:pPr>
            <w:r>
              <w:rPr>
                <w:b/>
                <w:bCs/>
              </w:rPr>
              <w:t>Settings</w:t>
            </w:r>
          </w:p>
        </w:tc>
        <w:tc>
          <w:tcPr>
            <w:tcW w:w="3120" w:type="dxa"/>
          </w:tcPr>
          <w:p w14:paraId="07A71187" w14:textId="4190A7A6" w:rsidR="004D3611" w:rsidRPr="004D3611" w:rsidRDefault="004D3611" w:rsidP="004D3611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3120" w:type="dxa"/>
          </w:tcPr>
          <w:p w14:paraId="6B3BC6B0" w14:textId="7D3572D9" w:rsidR="004D3611" w:rsidRPr="004D3611" w:rsidRDefault="004D3611" w:rsidP="004D3611">
            <w:pPr>
              <w:rPr>
                <w:b/>
                <w:bCs/>
              </w:rPr>
            </w:pPr>
            <w:r>
              <w:rPr>
                <w:b/>
                <w:bCs/>
              </w:rPr>
              <w:t>Completed</w:t>
            </w:r>
          </w:p>
        </w:tc>
      </w:tr>
      <w:tr w:rsidR="004D3611" w14:paraId="2E84F7BE" w14:textId="6F424D9D" w:rsidTr="004D3611">
        <w:tc>
          <w:tcPr>
            <w:tcW w:w="3388" w:type="dxa"/>
          </w:tcPr>
          <w:p w14:paraId="62BA0843" w14:textId="3BC24807" w:rsidR="004D3611" w:rsidRDefault="004D3611" w:rsidP="004D3611">
            <w:r>
              <w:t>Service Connections Creation</w:t>
            </w:r>
          </w:p>
        </w:tc>
        <w:tc>
          <w:tcPr>
            <w:tcW w:w="3120" w:type="dxa"/>
          </w:tcPr>
          <w:p w14:paraId="15DBDB9E" w14:textId="2B158F7B" w:rsidR="004D3611" w:rsidRDefault="004D3611" w:rsidP="004D3611">
            <w:r>
              <w:t xml:space="preserve">A service connection must be created and linked to the service principal </w:t>
            </w:r>
            <w:r w:rsidR="0072799F">
              <w:t>for</w:t>
            </w:r>
            <w:r>
              <w:t xml:space="preserve"> </w:t>
            </w:r>
            <w:r w:rsidR="0072799F">
              <w:t xml:space="preserve">the </w:t>
            </w:r>
            <w:r>
              <w:t>deployment of Azure resources.</w:t>
            </w:r>
          </w:p>
        </w:tc>
        <w:tc>
          <w:tcPr>
            <w:tcW w:w="3120" w:type="dxa"/>
          </w:tcPr>
          <w:p w14:paraId="5DA86DA7" w14:textId="77777777" w:rsidR="004D3611" w:rsidRDefault="004D3611" w:rsidP="004D3611"/>
        </w:tc>
      </w:tr>
    </w:tbl>
    <w:p w14:paraId="28318D27" w14:textId="77777777" w:rsidR="004D3611" w:rsidRDefault="004D3611" w:rsidP="004D3611"/>
    <w:p w14:paraId="3B4A20EA" w14:textId="77777777" w:rsidR="004D3611" w:rsidRPr="004D3611" w:rsidRDefault="004D3611" w:rsidP="004D3611"/>
    <w:p w14:paraId="59FFFB29" w14:textId="77777777" w:rsidR="008013D0" w:rsidRPr="001411B4" w:rsidRDefault="008013D0" w:rsidP="001411B4"/>
    <w:p w14:paraId="46257C20" w14:textId="5C91AB05" w:rsidR="00B6565B" w:rsidRDefault="00B6565B" w:rsidP="001411B4">
      <w:pPr>
        <w:pStyle w:val="Heading1"/>
        <w:numPr>
          <w:ilvl w:val="0"/>
          <w:numId w:val="0"/>
        </w:numPr>
        <w:ind w:left="431"/>
      </w:pPr>
      <w:r>
        <w:lastRenderedPageBreak/>
        <w:br w:type="page"/>
      </w:r>
    </w:p>
    <w:p w14:paraId="2717A39B" w14:textId="77777777" w:rsidR="00EF3F23" w:rsidRDefault="005848F9" w:rsidP="006A3CA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6AD17E64" wp14:editId="01EAB7AC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560000" cy="10692000"/>
                <wp:effectExtent l="0" t="0" r="3175" b="0"/>
                <wp:wrapTopAndBottom/>
                <wp:docPr id="262" name="Group 262" descr="Background graphic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0" cy="10692000"/>
                          <a:chOff x="0" y="0"/>
                          <a:chExt cx="7560000" cy="10692000"/>
                        </a:xfrm>
                      </wpg:grpSpPr>
                      <wps:wsp>
                        <wps:cNvPr id="261" name="Text Box 261"/>
                        <wps:cNvSpPr txBox="1"/>
                        <wps:spPr>
                          <a:xfrm>
                            <a:off x="0" y="0"/>
                            <a:ext cx="7560000" cy="1069200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9" cstate="screen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D89C317" w14:textId="77777777" w:rsidR="005848F9" w:rsidRDefault="005848F9" w:rsidP="005848F9">
                              <w:pPr>
                                <w:pStyle w:val="EndpageTitle"/>
                              </w:pPr>
                              <w:r>
                                <w:t>Any questions?</w:t>
                              </w:r>
                            </w:p>
                            <w:p w14:paraId="590E4609" w14:textId="77777777" w:rsidR="005848F9" w:rsidRDefault="005848F9" w:rsidP="005848F9">
                              <w:pPr>
                                <w:pStyle w:val="EndpageSubtitle"/>
                              </w:pPr>
                              <w:r>
                                <w:t xml:space="preserve">Contact </w:t>
                              </w:r>
                              <w:sdt>
                                <w:sdtPr>
                                  <w:alias w:val="Author"/>
                                  <w:tag w:val=""/>
                                  <w:id w:val="-46721194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r w:rsidR="002B716A">
                                    <w:t>Zamsheed Khan</w:t>
                                  </w:r>
                                </w:sdtContent>
                              </w:sdt>
                            </w:p>
                            <w:sdt>
                              <w:sdtPr>
                                <w:alias w:val="Company Phone"/>
                                <w:tag w:val=""/>
                                <w:id w:val="155586941"/>
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<w:text/>
                              </w:sdtPr>
                              <w:sdtContent>
                                <w:p w14:paraId="13A1AAB4" w14:textId="0DE96AC6" w:rsidR="005848F9" w:rsidRDefault="004E512F" w:rsidP="005848F9">
                                  <w:pPr>
                                    <w:pStyle w:val="EndpageBody"/>
                                  </w:pPr>
                                  <w:r>
                                    <w:t>+61 2 8275 8811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alias w:val="Company E-mail"/>
                                <w:tag w:val=""/>
                                <w:id w:val="-888108736"/>
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<w:text/>
                              </w:sdtPr>
                              <w:sdtContent>
                                <w:p w14:paraId="3C1E704A" w14:textId="7CE129D7" w:rsidR="00F160B2" w:rsidRDefault="004E512F" w:rsidP="005848F9">
                                  <w:pPr>
                                    <w:pStyle w:val="EndpageBody"/>
                                  </w:pPr>
                                  <w:r>
                                    <w:t>zamsheedk@antaressolutions.com.au</w:t>
                                  </w:r>
                                </w:p>
                              </w:sdtContent>
                            </w:sdt>
                            <w:p w14:paraId="76C6A9DC" w14:textId="77777777" w:rsidR="005848F9" w:rsidRDefault="005848F9" w:rsidP="005848F9">
                              <w:pPr>
                                <w:pStyle w:val="EndpageBody"/>
                              </w:pPr>
                              <w:r>
                                <w:t>antares.solutions</w:t>
                              </w:r>
                            </w:p>
                            <w:p w14:paraId="3E6F5B1A" w14:textId="77777777" w:rsidR="009E4A29" w:rsidRDefault="009E4A29" w:rsidP="005848F9">
                              <w:pPr>
                                <w:pStyle w:val="EndpageBody"/>
                              </w:pPr>
                            </w:p>
                            <w:sdt>
                              <w:sdtPr>
                                <w:id w:val="-1316953801"/>
                                <w:lock w:val="sdtContentLocked"/>
                                <w:showingPlcHdr/>
                                <w15:appearance w15:val="hidden"/>
                              </w:sdtPr>
                              <w:sdtContent>
                                <w:p w14:paraId="5106C9CA" w14:textId="77777777" w:rsidR="009E4A29" w:rsidRDefault="009E4A29" w:rsidP="005848F9">
                                  <w:pPr>
                                    <w:pStyle w:val="EndpageBody"/>
                                  </w:pPr>
                                  <w:r>
                                    <w:t xml:space="preserve"> 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Overflow="overflow" horzOverflow="overflow" vert="horz" wrap="square" lIns="720000" tIns="3240000" rIns="3600000" bIns="3600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Picture 260" descr="A close up of a logo&#10;&#10;Description automatically generated"/>
                          <pic:cNvPicPr/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43867" y="3115733"/>
                            <a:ext cx="3143885" cy="3662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Picture 148" descr="A picture containing drawing, food&#10;&#10;Description automatically generated"/>
                          <pic:cNvPicPr/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9733" y="9364133"/>
                            <a:ext cx="5903595" cy="788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167" descr="A picture contain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9667" y="719667"/>
                            <a:ext cx="2519680" cy="568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D17E64" id="Group 262" o:spid="_x0000_s1027" alt="Background graphic" style="position:absolute;margin-left:0;margin-top:0;width:595.3pt;height:841.9pt;z-index:251662336;mso-position-horizontal:left;mso-position-horizontal-relative:page;mso-position-vertical:top;mso-position-vertical-relative:page;mso-width-relative:margin;mso-height-relative:margin" coordsize="75600,106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">
                <v:shape id="Text Box 261" o:spid="_x0000_s1028" type="#_x0000_t202" style="position:absolute;width:75600;height:106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" stroked="f" strokeweight=".5pt">
                  <v:fill r:id="rId33" o:title="" recolor="t" rotate="t" type="frame"/>
                  <v:textbox inset="20mm,90mm,100mm,100mm">
                    <w:txbxContent>
                      <w:p w14:paraId="6D89C317" w14:textId="77777777" w:rsidR="005848F9" w:rsidRDefault="005848F9" w:rsidP="005848F9">
                        <w:pPr>
                          <w:pStyle w:val="EndpageTitle"/>
                        </w:pPr>
                        <w:r>
                          <w:t>Any questions?</w:t>
                        </w:r>
                      </w:p>
                      <w:p w14:paraId="590E4609" w14:textId="77777777" w:rsidR="005848F9" w:rsidRDefault="005848F9" w:rsidP="005848F9">
                        <w:pPr>
                          <w:pStyle w:val="EndpageSubtitle"/>
                        </w:pPr>
                        <w:r>
                          <w:t xml:space="preserve">Contact </w:t>
                        </w:r>
                        <w:sdt>
                          <w:sdtPr>
                            <w:alias w:val="Author"/>
                            <w:tag w:val=""/>
                            <w:id w:val="-46721194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r w:rsidR="002B716A">
                              <w:t>Zamsheed Khan</w:t>
                            </w:r>
                          </w:sdtContent>
                        </w:sdt>
                      </w:p>
                      <w:sdt>
                        <w:sdtPr>
                          <w:alias w:val="Company Phone"/>
                          <w:tag w:val=""/>
                          <w:id w:val="155586941"/>
                          <w:dataBinding w:prefixMappings="xmlns:ns0='http://schemas.microsoft.com/office/2006/coverPageProps' " w:xpath="/ns0:CoverPageProperties[1]/ns0:CompanyPhone[1]" w:storeItemID="{55AF091B-3C7A-41E3-B477-F2FDAA23CFDA}"/>
                          <w:text/>
                        </w:sdtPr>
                        <w:sdtContent>
                          <w:p w14:paraId="13A1AAB4" w14:textId="0DE96AC6" w:rsidR="005848F9" w:rsidRDefault="004E512F" w:rsidP="005848F9">
                            <w:pPr>
                              <w:pStyle w:val="EndpageBody"/>
                            </w:pPr>
                            <w:r>
                              <w:t>+61 2 8275 8811</w:t>
                            </w:r>
                          </w:p>
                        </w:sdtContent>
                      </w:sdt>
                      <w:sdt>
                        <w:sdtPr>
                          <w:alias w:val="Company E-mail"/>
                          <w:tag w:val=""/>
                          <w:id w:val="-888108736"/>
                          <w:dataBinding w:prefixMappings="xmlns:ns0='http://schemas.microsoft.com/office/2006/coverPageProps' " w:xpath="/ns0:CoverPageProperties[1]/ns0:CompanyEmail[1]" w:storeItemID="{55AF091B-3C7A-41E3-B477-F2FDAA23CFDA}"/>
                          <w:text/>
                        </w:sdtPr>
                        <w:sdtContent>
                          <w:p w14:paraId="3C1E704A" w14:textId="7CE129D7" w:rsidR="00F160B2" w:rsidRDefault="004E512F" w:rsidP="005848F9">
                            <w:pPr>
                              <w:pStyle w:val="EndpageBody"/>
                            </w:pPr>
                            <w:r>
                              <w:t>zamsheedk@antaressolutions.com.au</w:t>
                            </w:r>
                          </w:p>
                        </w:sdtContent>
                      </w:sdt>
                      <w:p w14:paraId="76C6A9DC" w14:textId="77777777" w:rsidR="005848F9" w:rsidRDefault="005848F9" w:rsidP="005848F9">
                        <w:pPr>
                          <w:pStyle w:val="EndpageBody"/>
                        </w:pPr>
                        <w:r>
                          <w:t>antares.solutions</w:t>
                        </w:r>
                      </w:p>
                      <w:p w14:paraId="3E6F5B1A" w14:textId="77777777" w:rsidR="009E4A29" w:rsidRDefault="009E4A29" w:rsidP="005848F9">
                        <w:pPr>
                          <w:pStyle w:val="EndpageBody"/>
                        </w:pPr>
                      </w:p>
                      <w:sdt>
                        <w:sdtPr>
                          <w:id w:val="-1316953801"/>
                          <w:lock w:val="sdtContentLocked"/>
                          <w:showingPlcHdr/>
                          <w15:appearance w15:val="hidden"/>
                        </w:sdtPr>
                        <w:sdtContent>
                          <w:p w14:paraId="5106C9CA" w14:textId="77777777" w:rsidR="009E4A29" w:rsidRDefault="009E4A29" w:rsidP="005848F9">
                            <w:pPr>
                              <w:pStyle w:val="EndpageBody"/>
                            </w:pPr>
                            <w:r>
                              <w:t xml:space="preserve"> </w:t>
                            </w:r>
                          </w:p>
                        </w:sdtContent>
                      </w:sdt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0" o:spid="_x0000_s1029" type="#_x0000_t75" alt="A close up of a logo&#10;&#10;Description automatically generated" style="position:absolute;left:38438;top:31157;width:31439;height:36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">
                  <v:imagedata r:id="rId34" o:title="A close up of a logo&#10;&#10;Description automatically generated"/>
                </v:shape>
                <v:shape id="Picture 148" o:spid="_x0000_s1030" type="#_x0000_t75" alt="A picture containing drawing, food&#10;&#10;Description automatically generated" style="position:absolute;left:8297;top:93641;width:59036;height:7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">
                  <v:imagedata r:id="rId35" o:title="A picture containing drawing, food&#10;&#10;Description automatically generated"/>
                </v:shape>
                <v:shape id="Picture 167" o:spid="_x0000_s1031" type="#_x0000_t75" alt="A picture containing drawing&#10;&#10;Description automatically generated" style="position:absolute;left:7196;top:7196;width:25197;height:5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">
                  <v:imagedata r:id="rId36" o:title="A picture containing drawing&#10;&#10;Description automatically generated"/>
                </v:shape>
                <w10:wrap type="topAndBottom" anchorx="page" anchory="page"/>
                <w10:anchorlock/>
              </v:group>
            </w:pict>
          </mc:Fallback>
        </mc:AlternateContent>
      </w:r>
    </w:p>
    <w:sectPr w:rsidR="00EF3F23" w:rsidSect="00056555">
      <w:headerReference w:type="default" r:id="rId37"/>
      <w:footerReference w:type="default" r:id="rId38"/>
      <w:footerReference w:type="first" r:id="rId39"/>
      <w:type w:val="continuous"/>
      <w:pgSz w:w="11906" w:h="16838" w:code="9"/>
      <w:pgMar w:top="1134" w:right="1134" w:bottom="993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BA1E07" w14:textId="77777777" w:rsidR="00521B1B" w:rsidRDefault="00521B1B" w:rsidP="00C37A29">
      <w:pPr>
        <w:spacing w:after="0"/>
      </w:pPr>
      <w:r>
        <w:separator/>
      </w:r>
    </w:p>
  </w:endnote>
  <w:endnote w:type="continuationSeparator" w:id="0">
    <w:p w14:paraId="2C57147B" w14:textId="77777777" w:rsidR="00521B1B" w:rsidRDefault="00521B1B" w:rsidP="00C37A2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892FF" w14:textId="77777777" w:rsidR="00630D80" w:rsidRDefault="00630D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8FD4F" w14:textId="77777777" w:rsidR="0096378D" w:rsidRPr="008D40A4" w:rsidRDefault="0096378D" w:rsidP="008D40A4">
    <w:pPr>
      <w:pStyle w:val="Footer"/>
    </w:pPr>
    <w:r w:rsidRPr="008D40A4">
      <w:rPr>
        <w:noProof/>
      </w:rPr>
      <w:drawing>
        <wp:anchor distT="0" distB="0" distL="114300" distR="114300" simplePos="0" relativeHeight="251658752" behindDoc="0" locked="1" layoutInCell="1" allowOverlap="1" wp14:anchorId="163977AA" wp14:editId="35B072F3">
          <wp:simplePos x="0" y="0"/>
          <wp:positionH relativeFrom="page">
            <wp:posOffset>5184775</wp:posOffset>
          </wp:positionH>
          <wp:positionV relativeFrom="page">
            <wp:posOffset>9541510</wp:posOffset>
          </wp:positionV>
          <wp:extent cx="2026800" cy="655200"/>
          <wp:effectExtent l="0" t="0" r="0" b="0"/>
          <wp:wrapNone/>
          <wp:docPr id="252" name="Picture 3">
            <a:extLst xmlns:a="http://schemas.openxmlformats.org/drawingml/2006/main">
              <a:ext uri="{FF2B5EF4-FFF2-40B4-BE49-F238E27FC236}">
                <a16:creationId xmlns:a16="http://schemas.microsoft.com/office/drawing/2014/main" id="{03BDBD91-25EE-402E-80F2-96079529C50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3">
                    <a:extLst>
                      <a:ext uri="{FF2B5EF4-FFF2-40B4-BE49-F238E27FC236}">
                        <a16:creationId xmlns:a16="http://schemas.microsoft.com/office/drawing/2014/main" id="{03BDBD91-25EE-402E-80F2-96079529C50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26800" cy="655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044853"/>
      <w:docPartObj>
        <w:docPartGallery w:val="Page Numbers (Bottom of Page)"/>
        <w:docPartUnique/>
      </w:docPartObj>
    </w:sdtPr>
    <w:sdtContent>
      <w:sdt>
        <w:sdtPr>
          <w:id w:val="-1394655542"/>
          <w:docPartObj>
            <w:docPartGallery w:val="Page Numbers (Top of Page)"/>
            <w:docPartUnique/>
          </w:docPartObj>
        </w:sdtPr>
        <w:sdtContent>
          <w:p w14:paraId="0A1208B1" w14:textId="77777777" w:rsidR="0096378D" w:rsidRPr="0042508F" w:rsidRDefault="0096378D" w:rsidP="0042508F">
            <w:pPr>
              <w:pStyle w:val="Footer"/>
              <w:jc w:val="right"/>
            </w:pPr>
            <w:r w:rsidRPr="0042508F">
              <w:t xml:space="preserve">Page </w:t>
            </w:r>
            <w:r w:rsidRPr="0042508F">
              <w:rPr>
                <w:sz w:val="24"/>
                <w:szCs w:val="24"/>
              </w:rPr>
              <w:fldChar w:fldCharType="begin"/>
            </w:r>
            <w:r w:rsidRPr="0042508F">
              <w:instrText xml:space="preserve"> PAGE </w:instrText>
            </w:r>
            <w:r w:rsidRPr="0042508F">
              <w:rPr>
                <w:sz w:val="24"/>
                <w:szCs w:val="24"/>
              </w:rPr>
              <w:fldChar w:fldCharType="separate"/>
            </w:r>
            <w:r>
              <w:rPr>
                <w:noProof/>
              </w:rPr>
              <w:t>1</w:t>
            </w:r>
            <w:r w:rsidRPr="0042508F">
              <w:rPr>
                <w:sz w:val="24"/>
                <w:szCs w:val="24"/>
              </w:rPr>
              <w:fldChar w:fldCharType="end"/>
            </w:r>
            <w:r w:rsidRPr="0042508F">
              <w:t xml:space="preserve"> of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NUMPAGES 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58E4C" w14:textId="77777777" w:rsidR="003D5CA8" w:rsidRPr="008D40A4" w:rsidRDefault="003D5CA8" w:rsidP="00905E97">
    <w:pPr>
      <w:pStyle w:val="Footerborder"/>
    </w:pPr>
    <w:r>
      <w:t xml:space="preserve">Page </w:t>
    </w:r>
    <w:r>
      <w:rPr>
        <w:noProof w:val="0"/>
      </w:rPr>
      <w:fldChar w:fldCharType="begin"/>
    </w:r>
    <w:r>
      <w:instrText xml:space="preserve"> PAGE   \* MERGEFORMAT </w:instrText>
    </w:r>
    <w:r>
      <w:rPr>
        <w:noProof w:val="0"/>
      </w:rPr>
      <w:fldChar w:fldCharType="separate"/>
    </w:r>
    <w:r>
      <w:t>1</w:t>
    </w:r>
    <w:r>
      <w:fldChar w:fldCharType="end"/>
    </w:r>
    <w:r>
      <w:t xml:space="preserve">   |   Commercial in confidence</w:t>
    </w:r>
    <w:r w:rsidR="00F3602A">
      <mc:AlternateContent>
        <mc:Choice Requires="wpg">
          <w:drawing>
            <wp:anchor distT="0" distB="0" distL="114300" distR="114300" simplePos="0" relativeHeight="251664896" behindDoc="1" locked="1" layoutInCell="1" allowOverlap="1" wp14:anchorId="4522F1C5" wp14:editId="68A1D972">
              <wp:simplePos x="0" y="0"/>
              <wp:positionH relativeFrom="page">
                <wp:posOffset>4758055</wp:posOffset>
              </wp:positionH>
              <wp:positionV relativeFrom="bottomMargin">
                <wp:posOffset>205105</wp:posOffset>
              </wp:positionV>
              <wp:extent cx="2731770" cy="673100"/>
              <wp:effectExtent l="0" t="0" r="0" b="0"/>
              <wp:wrapNone/>
              <wp:docPr id="28" name="Group 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1770" cy="673100"/>
                        <a:chOff x="0" y="0"/>
                        <a:chExt cx="2731289" cy="673889"/>
                      </a:xfrm>
                    </wpg:grpSpPr>
                    <wpg:grpSp>
                      <wpg:cNvPr id="29" name="Group 29"/>
                      <wpg:cNvGrpSpPr/>
                      <wpg:grpSpPr>
                        <a:xfrm>
                          <a:off x="0" y="0"/>
                          <a:ext cx="2170319" cy="383891"/>
                          <a:chOff x="0" y="0"/>
                          <a:chExt cx="2994378" cy="529730"/>
                        </a:xfrm>
                      </wpg:grpSpPr>
                      <wps:wsp>
                        <wps:cNvPr id="30" name="Freeform 5"/>
                        <wps:cNvSpPr>
                          <a:spLocks/>
                        </wps:cNvSpPr>
                        <wps:spPr bwMode="auto">
                          <a:xfrm>
                            <a:off x="939800" y="203200"/>
                            <a:ext cx="74589" cy="81011"/>
                          </a:xfrm>
                          <a:custGeom>
                            <a:avLst/>
                            <a:gdLst>
                              <a:gd name="T0" fmla="*/ 71 w 71"/>
                              <a:gd name="T1" fmla="*/ 25 h 76"/>
                              <a:gd name="T2" fmla="*/ 71 w 71"/>
                              <a:gd name="T3" fmla="*/ 25 h 76"/>
                              <a:gd name="T4" fmla="*/ 64 w 71"/>
                              <a:gd name="T5" fmla="*/ 12 h 76"/>
                              <a:gd name="T6" fmla="*/ 43 w 71"/>
                              <a:gd name="T7" fmla="*/ 25 h 76"/>
                              <a:gd name="T8" fmla="*/ 43 w 71"/>
                              <a:gd name="T9" fmla="*/ 0 h 76"/>
                              <a:gd name="T10" fmla="*/ 28 w 71"/>
                              <a:gd name="T11" fmla="*/ 0 h 76"/>
                              <a:gd name="T12" fmla="*/ 28 w 71"/>
                              <a:gd name="T13" fmla="*/ 25 h 76"/>
                              <a:gd name="T14" fmla="*/ 7 w 71"/>
                              <a:gd name="T15" fmla="*/ 12 h 76"/>
                              <a:gd name="T16" fmla="*/ 0 w 71"/>
                              <a:gd name="T17" fmla="*/ 25 h 76"/>
                              <a:gd name="T18" fmla="*/ 21 w 71"/>
                              <a:gd name="T19" fmla="*/ 38 h 76"/>
                              <a:gd name="T20" fmla="*/ 0 w 71"/>
                              <a:gd name="T21" fmla="*/ 51 h 76"/>
                              <a:gd name="T22" fmla="*/ 7 w 71"/>
                              <a:gd name="T23" fmla="*/ 63 h 76"/>
                              <a:gd name="T24" fmla="*/ 28 w 71"/>
                              <a:gd name="T25" fmla="*/ 50 h 76"/>
                              <a:gd name="T26" fmla="*/ 28 w 71"/>
                              <a:gd name="T27" fmla="*/ 76 h 76"/>
                              <a:gd name="T28" fmla="*/ 43 w 71"/>
                              <a:gd name="T29" fmla="*/ 76 h 76"/>
                              <a:gd name="T30" fmla="*/ 43 w 71"/>
                              <a:gd name="T31" fmla="*/ 50 h 76"/>
                              <a:gd name="T32" fmla="*/ 64 w 71"/>
                              <a:gd name="T33" fmla="*/ 63 h 76"/>
                              <a:gd name="T34" fmla="*/ 71 w 71"/>
                              <a:gd name="T35" fmla="*/ 51 h 76"/>
                              <a:gd name="T36" fmla="*/ 50 w 71"/>
                              <a:gd name="T37" fmla="*/ 38 h 76"/>
                              <a:gd name="T38" fmla="*/ 71 w 71"/>
                              <a:gd name="T39" fmla="*/ 25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71" h="76">
                                <a:moveTo>
                                  <a:pt x="71" y="25"/>
                                </a:moveTo>
                                <a:lnTo>
                                  <a:pt x="71" y="25"/>
                                </a:lnTo>
                                <a:lnTo>
                                  <a:pt x="64" y="12"/>
                                </a:lnTo>
                                <a:lnTo>
                                  <a:pt x="43" y="25"/>
                                </a:lnTo>
                                <a:lnTo>
                                  <a:pt x="43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5"/>
                                </a:lnTo>
                                <a:lnTo>
                                  <a:pt x="7" y="12"/>
                                </a:lnTo>
                                <a:lnTo>
                                  <a:pt x="0" y="25"/>
                                </a:lnTo>
                                <a:lnTo>
                                  <a:pt x="21" y="38"/>
                                </a:lnTo>
                                <a:lnTo>
                                  <a:pt x="0" y="51"/>
                                </a:lnTo>
                                <a:lnTo>
                                  <a:pt x="7" y="63"/>
                                </a:lnTo>
                                <a:lnTo>
                                  <a:pt x="28" y="50"/>
                                </a:lnTo>
                                <a:lnTo>
                                  <a:pt x="28" y="76"/>
                                </a:lnTo>
                                <a:lnTo>
                                  <a:pt x="43" y="76"/>
                                </a:lnTo>
                                <a:lnTo>
                                  <a:pt x="43" y="50"/>
                                </a:lnTo>
                                <a:lnTo>
                                  <a:pt x="64" y="63"/>
                                </a:lnTo>
                                <a:lnTo>
                                  <a:pt x="71" y="51"/>
                                </a:lnTo>
                                <a:lnTo>
                                  <a:pt x="50" y="38"/>
                                </a:lnTo>
                                <a:lnTo>
                                  <a:pt x="71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202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1" name="Freeform 6"/>
                        <wps:cNvSpPr>
                          <a:spLocks noEditPoints="1"/>
                        </wps:cNvSpPr>
                        <wps:spPr bwMode="auto">
                          <a:xfrm>
                            <a:off x="894644" y="149578"/>
                            <a:ext cx="160287" cy="187438"/>
                          </a:xfrm>
                          <a:custGeom>
                            <a:avLst/>
                            <a:gdLst>
                              <a:gd name="T0" fmla="*/ 12 w 153"/>
                              <a:gd name="T1" fmla="*/ 125 h 175"/>
                              <a:gd name="T2" fmla="*/ 12 w 153"/>
                              <a:gd name="T3" fmla="*/ 125 h 175"/>
                              <a:gd name="T4" fmla="*/ 77 w 153"/>
                              <a:gd name="T5" fmla="*/ 162 h 175"/>
                              <a:gd name="T6" fmla="*/ 142 w 153"/>
                              <a:gd name="T7" fmla="*/ 125 h 175"/>
                              <a:gd name="T8" fmla="*/ 142 w 153"/>
                              <a:gd name="T9" fmla="*/ 51 h 175"/>
                              <a:gd name="T10" fmla="*/ 77 w 153"/>
                              <a:gd name="T11" fmla="*/ 13 h 175"/>
                              <a:gd name="T12" fmla="*/ 12 w 153"/>
                              <a:gd name="T13" fmla="*/ 51 h 175"/>
                              <a:gd name="T14" fmla="*/ 12 w 153"/>
                              <a:gd name="T15" fmla="*/ 125 h 175"/>
                              <a:gd name="T16" fmla="*/ 77 w 153"/>
                              <a:gd name="T17" fmla="*/ 175 h 175"/>
                              <a:gd name="T18" fmla="*/ 77 w 153"/>
                              <a:gd name="T19" fmla="*/ 175 h 175"/>
                              <a:gd name="T20" fmla="*/ 0 w 153"/>
                              <a:gd name="T21" fmla="*/ 131 h 175"/>
                              <a:gd name="T22" fmla="*/ 0 w 153"/>
                              <a:gd name="T23" fmla="*/ 44 h 175"/>
                              <a:gd name="T24" fmla="*/ 77 w 153"/>
                              <a:gd name="T25" fmla="*/ 0 h 175"/>
                              <a:gd name="T26" fmla="*/ 153 w 153"/>
                              <a:gd name="T27" fmla="*/ 44 h 175"/>
                              <a:gd name="T28" fmla="*/ 153 w 153"/>
                              <a:gd name="T29" fmla="*/ 131 h 175"/>
                              <a:gd name="T30" fmla="*/ 77 w 153"/>
                              <a:gd name="T31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53" h="175">
                                <a:moveTo>
                                  <a:pt x="12" y="125"/>
                                </a:moveTo>
                                <a:lnTo>
                                  <a:pt x="12" y="125"/>
                                </a:lnTo>
                                <a:lnTo>
                                  <a:pt x="77" y="162"/>
                                </a:lnTo>
                                <a:lnTo>
                                  <a:pt x="142" y="125"/>
                                </a:lnTo>
                                <a:lnTo>
                                  <a:pt x="142" y="51"/>
                                </a:lnTo>
                                <a:lnTo>
                                  <a:pt x="77" y="13"/>
                                </a:lnTo>
                                <a:lnTo>
                                  <a:pt x="12" y="51"/>
                                </a:lnTo>
                                <a:lnTo>
                                  <a:pt x="12" y="125"/>
                                </a:lnTo>
                                <a:close/>
                                <a:moveTo>
                                  <a:pt x="77" y="175"/>
                                </a:moveTo>
                                <a:lnTo>
                                  <a:pt x="77" y="175"/>
                                </a:lnTo>
                                <a:lnTo>
                                  <a:pt x="0" y="131"/>
                                </a:lnTo>
                                <a:lnTo>
                                  <a:pt x="0" y="44"/>
                                </a:lnTo>
                                <a:lnTo>
                                  <a:pt x="77" y="0"/>
                                </a:lnTo>
                                <a:lnTo>
                                  <a:pt x="153" y="44"/>
                                </a:lnTo>
                                <a:lnTo>
                                  <a:pt x="153" y="131"/>
                                </a:lnTo>
                                <a:lnTo>
                                  <a:pt x="77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202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2" name="Freeform 7"/>
                        <wps:cNvSpPr>
                          <a:spLocks noEditPoints="1"/>
                        </wps:cNvSpPr>
                        <wps:spPr bwMode="auto">
                          <a:xfrm>
                            <a:off x="0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97 w 120"/>
                              <a:gd name="T1" fmla="*/ 82 h 153"/>
                              <a:gd name="T2" fmla="*/ 97 w 120"/>
                              <a:gd name="T3" fmla="*/ 82 h 153"/>
                              <a:gd name="T4" fmla="*/ 55 w 120"/>
                              <a:gd name="T5" fmla="*/ 82 h 153"/>
                              <a:gd name="T6" fmla="*/ 21 w 120"/>
                              <a:gd name="T7" fmla="*/ 108 h 153"/>
                              <a:gd name="T8" fmla="*/ 56 w 120"/>
                              <a:gd name="T9" fmla="*/ 134 h 153"/>
                              <a:gd name="T10" fmla="*/ 90 w 120"/>
                              <a:gd name="T11" fmla="*/ 124 h 153"/>
                              <a:gd name="T12" fmla="*/ 97 w 120"/>
                              <a:gd name="T13" fmla="*/ 98 h 153"/>
                              <a:gd name="T14" fmla="*/ 97 w 120"/>
                              <a:gd name="T15" fmla="*/ 82 h 153"/>
                              <a:gd name="T16" fmla="*/ 97 w 120"/>
                              <a:gd name="T17" fmla="*/ 151 h 153"/>
                              <a:gd name="T18" fmla="*/ 97 w 120"/>
                              <a:gd name="T19" fmla="*/ 151 h 153"/>
                              <a:gd name="T20" fmla="*/ 97 w 120"/>
                              <a:gd name="T21" fmla="*/ 137 h 153"/>
                              <a:gd name="T22" fmla="*/ 54 w 120"/>
                              <a:gd name="T23" fmla="*/ 153 h 153"/>
                              <a:gd name="T24" fmla="*/ 11 w 120"/>
                              <a:gd name="T25" fmla="*/ 139 h 153"/>
                              <a:gd name="T26" fmla="*/ 0 w 120"/>
                              <a:gd name="T27" fmla="*/ 109 h 153"/>
                              <a:gd name="T28" fmla="*/ 52 w 120"/>
                              <a:gd name="T29" fmla="*/ 66 h 153"/>
                              <a:gd name="T30" fmla="*/ 97 w 120"/>
                              <a:gd name="T31" fmla="*/ 66 h 153"/>
                              <a:gd name="T32" fmla="*/ 97 w 120"/>
                              <a:gd name="T33" fmla="*/ 51 h 153"/>
                              <a:gd name="T34" fmla="*/ 59 w 120"/>
                              <a:gd name="T35" fmla="*/ 19 h 153"/>
                              <a:gd name="T36" fmla="*/ 20 w 120"/>
                              <a:gd name="T37" fmla="*/ 36 h 153"/>
                              <a:gd name="T38" fmla="*/ 5 w 120"/>
                              <a:gd name="T39" fmla="*/ 22 h 153"/>
                              <a:gd name="T40" fmla="*/ 59 w 120"/>
                              <a:gd name="T41" fmla="*/ 0 h 153"/>
                              <a:gd name="T42" fmla="*/ 120 w 120"/>
                              <a:gd name="T43" fmla="*/ 50 h 153"/>
                              <a:gd name="T44" fmla="*/ 120 w 120"/>
                              <a:gd name="T45" fmla="*/ 151 h 153"/>
                              <a:gd name="T46" fmla="*/ 97 w 120"/>
                              <a:gd name="T47" fmla="*/ 151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97" y="82"/>
                                </a:moveTo>
                                <a:lnTo>
                                  <a:pt x="97" y="82"/>
                                </a:lnTo>
                                <a:lnTo>
                                  <a:pt x="55" y="82"/>
                                </a:lnTo>
                                <a:cubicBezTo>
                                  <a:pt x="32" y="82"/>
                                  <a:pt x="21" y="91"/>
                                  <a:pt x="21" y="108"/>
                                </a:cubicBezTo>
                                <a:cubicBezTo>
                                  <a:pt x="21" y="126"/>
                                  <a:pt x="32" y="134"/>
                                  <a:pt x="56" y="134"/>
                                </a:cubicBezTo>
                                <a:cubicBezTo>
                                  <a:pt x="69" y="134"/>
                                  <a:pt x="80" y="133"/>
                                  <a:pt x="90" y="124"/>
                                </a:cubicBezTo>
                                <a:cubicBezTo>
                                  <a:pt x="95" y="119"/>
                                  <a:pt x="97" y="111"/>
                                  <a:pt x="97" y="98"/>
                                </a:cubicBezTo>
                                <a:lnTo>
                                  <a:pt x="97" y="82"/>
                                </a:lnTo>
                                <a:close/>
                                <a:moveTo>
                                  <a:pt x="97" y="151"/>
                                </a:moveTo>
                                <a:lnTo>
                                  <a:pt x="97" y="151"/>
                                </a:lnTo>
                                <a:lnTo>
                                  <a:pt x="97" y="137"/>
                                </a:lnTo>
                                <a:cubicBezTo>
                                  <a:pt x="85" y="149"/>
                                  <a:pt x="74" y="153"/>
                                  <a:pt x="54" y="153"/>
                                </a:cubicBezTo>
                                <a:cubicBezTo>
                                  <a:pt x="33" y="153"/>
                                  <a:pt x="20" y="149"/>
                                  <a:pt x="11" y="139"/>
                                </a:cubicBezTo>
                                <a:cubicBezTo>
                                  <a:pt x="3" y="131"/>
                                  <a:pt x="0" y="120"/>
                                  <a:pt x="0" y="109"/>
                                </a:cubicBezTo>
                                <a:cubicBezTo>
                                  <a:pt x="0" y="83"/>
                                  <a:pt x="18" y="66"/>
                                  <a:pt x="52" y="66"/>
                                </a:cubicBezTo>
                                <a:lnTo>
                                  <a:pt x="97" y="66"/>
                                </a:lnTo>
                                <a:lnTo>
                                  <a:pt x="97" y="51"/>
                                </a:lnTo>
                                <a:cubicBezTo>
                                  <a:pt x="97" y="30"/>
                                  <a:pt x="86" y="19"/>
                                  <a:pt x="59" y="19"/>
                                </a:cubicBezTo>
                                <a:cubicBezTo>
                                  <a:pt x="39" y="19"/>
                                  <a:pt x="29" y="23"/>
                                  <a:pt x="20" y="36"/>
                                </a:cubicBezTo>
                                <a:lnTo>
                                  <a:pt x="5" y="22"/>
                                </a:lnTo>
                                <a:cubicBezTo>
                                  <a:pt x="19" y="5"/>
                                  <a:pt x="34" y="0"/>
                                  <a:pt x="59" y="0"/>
                                </a:cubicBezTo>
                                <a:cubicBezTo>
                                  <a:pt x="100" y="0"/>
                                  <a:pt x="120" y="17"/>
                                  <a:pt x="120" y="50"/>
                                </a:cubicBezTo>
                                <a:lnTo>
                                  <a:pt x="120" y="151"/>
                                </a:lnTo>
                                <a:lnTo>
                                  <a:pt x="97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3" name="Freeform 8"/>
                        <wps:cNvSpPr>
                          <a:spLocks/>
                        </wps:cNvSpPr>
                        <wps:spPr bwMode="auto">
                          <a:xfrm>
                            <a:off x="155222" y="220134"/>
                            <a:ext cx="119025" cy="165199"/>
                          </a:xfrm>
                          <a:custGeom>
                            <a:avLst/>
                            <a:gdLst>
                              <a:gd name="T0" fmla="*/ 93 w 114"/>
                              <a:gd name="T1" fmla="*/ 154 h 154"/>
                              <a:gd name="T2" fmla="*/ 93 w 114"/>
                              <a:gd name="T3" fmla="*/ 154 h 154"/>
                              <a:gd name="T4" fmla="*/ 93 w 114"/>
                              <a:gd name="T5" fmla="*/ 61 h 154"/>
                              <a:gd name="T6" fmla="*/ 57 w 114"/>
                              <a:gd name="T7" fmla="*/ 21 h 154"/>
                              <a:gd name="T8" fmla="*/ 21 w 114"/>
                              <a:gd name="T9" fmla="*/ 61 h 154"/>
                              <a:gd name="T10" fmla="*/ 21 w 114"/>
                              <a:gd name="T11" fmla="*/ 154 h 154"/>
                              <a:gd name="T12" fmla="*/ 0 w 114"/>
                              <a:gd name="T13" fmla="*/ 154 h 154"/>
                              <a:gd name="T14" fmla="*/ 0 w 114"/>
                              <a:gd name="T15" fmla="*/ 3 h 154"/>
                              <a:gd name="T16" fmla="*/ 21 w 114"/>
                              <a:gd name="T17" fmla="*/ 3 h 154"/>
                              <a:gd name="T18" fmla="*/ 21 w 114"/>
                              <a:gd name="T19" fmla="*/ 19 h 154"/>
                              <a:gd name="T20" fmla="*/ 62 w 114"/>
                              <a:gd name="T21" fmla="*/ 1 h 154"/>
                              <a:gd name="T22" fmla="*/ 99 w 114"/>
                              <a:gd name="T23" fmla="*/ 15 h 154"/>
                              <a:gd name="T24" fmla="*/ 114 w 114"/>
                              <a:gd name="T25" fmla="*/ 57 h 154"/>
                              <a:gd name="T26" fmla="*/ 114 w 114"/>
                              <a:gd name="T27" fmla="*/ 154 h 154"/>
                              <a:gd name="T28" fmla="*/ 93 w 114"/>
                              <a:gd name="T29" fmla="*/ 154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14" h="154">
                                <a:moveTo>
                                  <a:pt x="93" y="154"/>
                                </a:moveTo>
                                <a:lnTo>
                                  <a:pt x="93" y="154"/>
                                </a:lnTo>
                                <a:lnTo>
                                  <a:pt x="93" y="61"/>
                                </a:lnTo>
                                <a:cubicBezTo>
                                  <a:pt x="93" y="34"/>
                                  <a:pt x="79" y="21"/>
                                  <a:pt x="57" y="21"/>
                                </a:cubicBezTo>
                                <a:cubicBezTo>
                                  <a:pt x="35" y="21"/>
                                  <a:pt x="21" y="34"/>
                                  <a:pt x="21" y="61"/>
                                </a:cubicBezTo>
                                <a:lnTo>
                                  <a:pt x="21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3"/>
                                </a:lnTo>
                                <a:lnTo>
                                  <a:pt x="21" y="3"/>
                                </a:lnTo>
                                <a:lnTo>
                                  <a:pt x="21" y="19"/>
                                </a:lnTo>
                                <a:cubicBezTo>
                                  <a:pt x="31" y="7"/>
                                  <a:pt x="46" y="1"/>
                                  <a:pt x="62" y="1"/>
                                </a:cubicBezTo>
                                <a:cubicBezTo>
                                  <a:pt x="76" y="0"/>
                                  <a:pt x="89" y="5"/>
                                  <a:pt x="99" y="15"/>
                                </a:cubicBezTo>
                                <a:cubicBezTo>
                                  <a:pt x="110" y="26"/>
                                  <a:pt x="114" y="40"/>
                                  <a:pt x="114" y="57"/>
                                </a:cubicBezTo>
                                <a:lnTo>
                                  <a:pt x="114" y="154"/>
                                </a:lnTo>
                                <a:lnTo>
                                  <a:pt x="93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4" name="Freeform 9"/>
                        <wps:cNvSpPr>
                          <a:spLocks/>
                        </wps:cNvSpPr>
                        <wps:spPr bwMode="auto">
                          <a:xfrm>
                            <a:off x="290689" y="172156"/>
                            <a:ext cx="74589" cy="211264"/>
                          </a:xfrm>
                          <a:custGeom>
                            <a:avLst/>
                            <a:gdLst>
                              <a:gd name="T0" fmla="*/ 56 w 71"/>
                              <a:gd name="T1" fmla="*/ 197 h 197"/>
                              <a:gd name="T2" fmla="*/ 56 w 71"/>
                              <a:gd name="T3" fmla="*/ 197 h 197"/>
                              <a:gd name="T4" fmla="*/ 18 w 71"/>
                              <a:gd name="T5" fmla="*/ 156 h 197"/>
                              <a:gd name="T6" fmla="*/ 18 w 71"/>
                              <a:gd name="T7" fmla="*/ 64 h 197"/>
                              <a:gd name="T8" fmla="*/ 0 w 71"/>
                              <a:gd name="T9" fmla="*/ 64 h 197"/>
                              <a:gd name="T10" fmla="*/ 0 w 71"/>
                              <a:gd name="T11" fmla="*/ 47 h 197"/>
                              <a:gd name="T12" fmla="*/ 18 w 71"/>
                              <a:gd name="T13" fmla="*/ 47 h 197"/>
                              <a:gd name="T14" fmla="*/ 18 w 71"/>
                              <a:gd name="T15" fmla="*/ 0 h 197"/>
                              <a:gd name="T16" fmla="*/ 40 w 71"/>
                              <a:gd name="T17" fmla="*/ 0 h 197"/>
                              <a:gd name="T18" fmla="*/ 40 w 71"/>
                              <a:gd name="T19" fmla="*/ 47 h 197"/>
                              <a:gd name="T20" fmla="*/ 71 w 71"/>
                              <a:gd name="T21" fmla="*/ 47 h 197"/>
                              <a:gd name="T22" fmla="*/ 71 w 71"/>
                              <a:gd name="T23" fmla="*/ 64 h 197"/>
                              <a:gd name="T24" fmla="*/ 40 w 71"/>
                              <a:gd name="T25" fmla="*/ 64 h 197"/>
                              <a:gd name="T26" fmla="*/ 40 w 71"/>
                              <a:gd name="T27" fmla="*/ 156 h 197"/>
                              <a:gd name="T28" fmla="*/ 60 w 71"/>
                              <a:gd name="T29" fmla="*/ 178 h 197"/>
                              <a:gd name="T30" fmla="*/ 71 w 71"/>
                              <a:gd name="T31" fmla="*/ 178 h 197"/>
                              <a:gd name="T32" fmla="*/ 71 w 71"/>
                              <a:gd name="T33" fmla="*/ 197 h 197"/>
                              <a:gd name="T34" fmla="*/ 56 w 71"/>
                              <a:gd name="T35" fmla="*/ 197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1" h="197">
                                <a:moveTo>
                                  <a:pt x="56" y="197"/>
                                </a:moveTo>
                                <a:lnTo>
                                  <a:pt x="56" y="197"/>
                                </a:lnTo>
                                <a:cubicBezTo>
                                  <a:pt x="31" y="197"/>
                                  <a:pt x="18" y="179"/>
                                  <a:pt x="18" y="156"/>
                                </a:cubicBezTo>
                                <a:lnTo>
                                  <a:pt x="18" y="64"/>
                                </a:lnTo>
                                <a:lnTo>
                                  <a:pt x="0" y="64"/>
                                </a:lnTo>
                                <a:lnTo>
                                  <a:pt x="0" y="47"/>
                                </a:lnTo>
                                <a:lnTo>
                                  <a:pt x="18" y="47"/>
                                </a:lnTo>
                                <a:lnTo>
                                  <a:pt x="18" y="0"/>
                                </a:lnTo>
                                <a:lnTo>
                                  <a:pt x="40" y="0"/>
                                </a:lnTo>
                                <a:lnTo>
                                  <a:pt x="40" y="47"/>
                                </a:lnTo>
                                <a:lnTo>
                                  <a:pt x="71" y="47"/>
                                </a:lnTo>
                                <a:lnTo>
                                  <a:pt x="71" y="64"/>
                                </a:lnTo>
                                <a:lnTo>
                                  <a:pt x="40" y="64"/>
                                </a:lnTo>
                                <a:lnTo>
                                  <a:pt x="40" y="156"/>
                                </a:lnTo>
                                <a:cubicBezTo>
                                  <a:pt x="40" y="170"/>
                                  <a:pt x="46" y="178"/>
                                  <a:pt x="60" y="178"/>
                                </a:cubicBezTo>
                                <a:lnTo>
                                  <a:pt x="71" y="178"/>
                                </a:lnTo>
                                <a:lnTo>
                                  <a:pt x="71" y="197"/>
                                </a:lnTo>
                                <a:lnTo>
                                  <a:pt x="56" y="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5" name="Freeform 10"/>
                        <wps:cNvSpPr>
                          <a:spLocks noEditPoints="1"/>
                        </wps:cNvSpPr>
                        <wps:spPr bwMode="auto">
                          <a:xfrm>
                            <a:off x="375355" y="220134"/>
                            <a:ext cx="126960" cy="163611"/>
                          </a:xfrm>
                          <a:custGeom>
                            <a:avLst/>
                            <a:gdLst>
                              <a:gd name="T0" fmla="*/ 99 w 121"/>
                              <a:gd name="T1" fmla="*/ 82 h 153"/>
                              <a:gd name="T2" fmla="*/ 99 w 121"/>
                              <a:gd name="T3" fmla="*/ 82 h 153"/>
                              <a:gd name="T4" fmla="*/ 56 w 121"/>
                              <a:gd name="T5" fmla="*/ 82 h 153"/>
                              <a:gd name="T6" fmla="*/ 22 w 121"/>
                              <a:gd name="T7" fmla="*/ 108 h 153"/>
                              <a:gd name="T8" fmla="*/ 57 w 121"/>
                              <a:gd name="T9" fmla="*/ 134 h 153"/>
                              <a:gd name="T10" fmla="*/ 91 w 121"/>
                              <a:gd name="T11" fmla="*/ 124 h 153"/>
                              <a:gd name="T12" fmla="*/ 99 w 121"/>
                              <a:gd name="T13" fmla="*/ 98 h 153"/>
                              <a:gd name="T14" fmla="*/ 99 w 121"/>
                              <a:gd name="T15" fmla="*/ 82 h 153"/>
                              <a:gd name="T16" fmla="*/ 99 w 121"/>
                              <a:gd name="T17" fmla="*/ 151 h 153"/>
                              <a:gd name="T18" fmla="*/ 99 w 121"/>
                              <a:gd name="T19" fmla="*/ 151 h 153"/>
                              <a:gd name="T20" fmla="*/ 99 w 121"/>
                              <a:gd name="T21" fmla="*/ 137 h 153"/>
                              <a:gd name="T22" fmla="*/ 55 w 121"/>
                              <a:gd name="T23" fmla="*/ 153 h 153"/>
                              <a:gd name="T24" fmla="*/ 12 w 121"/>
                              <a:gd name="T25" fmla="*/ 139 h 153"/>
                              <a:gd name="T26" fmla="*/ 1 w 121"/>
                              <a:gd name="T27" fmla="*/ 109 h 153"/>
                              <a:gd name="T28" fmla="*/ 53 w 121"/>
                              <a:gd name="T29" fmla="*/ 66 h 153"/>
                              <a:gd name="T30" fmla="*/ 99 w 121"/>
                              <a:gd name="T31" fmla="*/ 66 h 153"/>
                              <a:gd name="T32" fmla="*/ 99 w 121"/>
                              <a:gd name="T33" fmla="*/ 51 h 153"/>
                              <a:gd name="T34" fmla="*/ 60 w 121"/>
                              <a:gd name="T35" fmla="*/ 19 h 153"/>
                              <a:gd name="T36" fmla="*/ 22 w 121"/>
                              <a:gd name="T37" fmla="*/ 36 h 153"/>
                              <a:gd name="T38" fmla="*/ 7 w 121"/>
                              <a:gd name="T39" fmla="*/ 22 h 153"/>
                              <a:gd name="T40" fmla="*/ 60 w 121"/>
                              <a:gd name="T41" fmla="*/ 0 h 153"/>
                              <a:gd name="T42" fmla="*/ 121 w 121"/>
                              <a:gd name="T43" fmla="*/ 50 h 153"/>
                              <a:gd name="T44" fmla="*/ 121 w 121"/>
                              <a:gd name="T45" fmla="*/ 151 h 153"/>
                              <a:gd name="T46" fmla="*/ 99 w 121"/>
                              <a:gd name="T47" fmla="*/ 151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1" h="153">
                                <a:moveTo>
                                  <a:pt x="99" y="82"/>
                                </a:moveTo>
                                <a:lnTo>
                                  <a:pt x="99" y="82"/>
                                </a:lnTo>
                                <a:lnTo>
                                  <a:pt x="56" y="82"/>
                                </a:lnTo>
                                <a:cubicBezTo>
                                  <a:pt x="33" y="82"/>
                                  <a:pt x="22" y="91"/>
                                  <a:pt x="22" y="108"/>
                                </a:cubicBezTo>
                                <a:cubicBezTo>
                                  <a:pt x="22" y="126"/>
                                  <a:pt x="33" y="134"/>
                                  <a:pt x="57" y="134"/>
                                </a:cubicBezTo>
                                <a:cubicBezTo>
                                  <a:pt x="70" y="134"/>
                                  <a:pt x="81" y="133"/>
                                  <a:pt x="91" y="124"/>
                                </a:cubicBezTo>
                                <a:cubicBezTo>
                                  <a:pt x="96" y="119"/>
                                  <a:pt x="99" y="111"/>
                                  <a:pt x="99" y="98"/>
                                </a:cubicBezTo>
                                <a:lnTo>
                                  <a:pt x="99" y="82"/>
                                </a:lnTo>
                                <a:close/>
                                <a:moveTo>
                                  <a:pt x="99" y="151"/>
                                </a:moveTo>
                                <a:lnTo>
                                  <a:pt x="99" y="151"/>
                                </a:lnTo>
                                <a:lnTo>
                                  <a:pt x="99" y="137"/>
                                </a:lnTo>
                                <a:cubicBezTo>
                                  <a:pt x="86" y="149"/>
                                  <a:pt x="75" y="153"/>
                                  <a:pt x="55" y="153"/>
                                </a:cubicBezTo>
                                <a:cubicBezTo>
                                  <a:pt x="34" y="153"/>
                                  <a:pt x="22" y="149"/>
                                  <a:pt x="12" y="139"/>
                                </a:cubicBezTo>
                                <a:cubicBezTo>
                                  <a:pt x="4" y="131"/>
                                  <a:pt x="0" y="120"/>
                                  <a:pt x="1" y="109"/>
                                </a:cubicBezTo>
                                <a:cubicBezTo>
                                  <a:pt x="1" y="83"/>
                                  <a:pt x="19" y="66"/>
                                  <a:pt x="53" y="66"/>
                                </a:cubicBezTo>
                                <a:lnTo>
                                  <a:pt x="99" y="66"/>
                                </a:lnTo>
                                <a:lnTo>
                                  <a:pt x="99" y="51"/>
                                </a:lnTo>
                                <a:cubicBezTo>
                                  <a:pt x="99" y="30"/>
                                  <a:pt x="88" y="19"/>
                                  <a:pt x="60" y="19"/>
                                </a:cubicBezTo>
                                <a:cubicBezTo>
                                  <a:pt x="40" y="19"/>
                                  <a:pt x="31" y="23"/>
                                  <a:pt x="22" y="36"/>
                                </a:cubicBezTo>
                                <a:lnTo>
                                  <a:pt x="7" y="22"/>
                                </a:lnTo>
                                <a:cubicBezTo>
                                  <a:pt x="20" y="5"/>
                                  <a:pt x="36" y="0"/>
                                  <a:pt x="60" y="0"/>
                                </a:cubicBezTo>
                                <a:cubicBezTo>
                                  <a:pt x="101" y="0"/>
                                  <a:pt x="121" y="17"/>
                                  <a:pt x="121" y="50"/>
                                </a:cubicBezTo>
                                <a:lnTo>
                                  <a:pt x="121" y="151"/>
                                </a:lnTo>
                                <a:lnTo>
                                  <a:pt x="99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" name="Freeform 11"/>
                        <wps:cNvSpPr>
                          <a:spLocks/>
                        </wps:cNvSpPr>
                        <wps:spPr bwMode="auto">
                          <a:xfrm>
                            <a:off x="530578" y="220134"/>
                            <a:ext cx="101568" cy="165199"/>
                          </a:xfrm>
                          <a:custGeom>
                            <a:avLst/>
                            <a:gdLst>
                              <a:gd name="T0" fmla="*/ 82 w 98"/>
                              <a:gd name="T1" fmla="*/ 32 h 154"/>
                              <a:gd name="T2" fmla="*/ 82 w 98"/>
                              <a:gd name="T3" fmla="*/ 32 h 154"/>
                              <a:gd name="T4" fmla="*/ 57 w 98"/>
                              <a:gd name="T5" fmla="*/ 21 h 154"/>
                              <a:gd name="T6" fmla="*/ 22 w 98"/>
                              <a:gd name="T7" fmla="*/ 61 h 154"/>
                              <a:gd name="T8" fmla="*/ 22 w 98"/>
                              <a:gd name="T9" fmla="*/ 154 h 154"/>
                              <a:gd name="T10" fmla="*/ 0 w 98"/>
                              <a:gd name="T11" fmla="*/ 154 h 154"/>
                              <a:gd name="T12" fmla="*/ 0 w 98"/>
                              <a:gd name="T13" fmla="*/ 3 h 154"/>
                              <a:gd name="T14" fmla="*/ 22 w 98"/>
                              <a:gd name="T15" fmla="*/ 3 h 154"/>
                              <a:gd name="T16" fmla="*/ 22 w 98"/>
                              <a:gd name="T17" fmla="*/ 21 h 154"/>
                              <a:gd name="T18" fmla="*/ 63 w 98"/>
                              <a:gd name="T19" fmla="*/ 1 h 154"/>
                              <a:gd name="T20" fmla="*/ 98 w 98"/>
                              <a:gd name="T21" fmla="*/ 15 h 154"/>
                              <a:gd name="T22" fmla="*/ 82 w 98"/>
                              <a:gd name="T23" fmla="*/ 32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8" h="154">
                                <a:moveTo>
                                  <a:pt x="82" y="32"/>
                                </a:moveTo>
                                <a:lnTo>
                                  <a:pt x="82" y="32"/>
                                </a:lnTo>
                                <a:cubicBezTo>
                                  <a:pt x="76" y="24"/>
                                  <a:pt x="67" y="20"/>
                                  <a:pt x="57" y="21"/>
                                </a:cubicBezTo>
                                <a:cubicBezTo>
                                  <a:pt x="35" y="21"/>
                                  <a:pt x="22" y="38"/>
                                  <a:pt x="22" y="61"/>
                                </a:cubicBezTo>
                                <a:lnTo>
                                  <a:pt x="22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21"/>
                                </a:lnTo>
                                <a:cubicBezTo>
                                  <a:pt x="30" y="9"/>
                                  <a:pt x="46" y="1"/>
                                  <a:pt x="63" y="1"/>
                                </a:cubicBezTo>
                                <a:cubicBezTo>
                                  <a:pt x="76" y="0"/>
                                  <a:pt x="89" y="5"/>
                                  <a:pt x="98" y="15"/>
                                </a:cubicBezTo>
                                <a:lnTo>
                                  <a:pt x="82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" name="Freeform 12"/>
                        <wps:cNvSpPr>
                          <a:spLocks noEditPoints="1"/>
                        </wps:cNvSpPr>
                        <wps:spPr bwMode="auto">
                          <a:xfrm>
                            <a:off x="620889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95 w 120"/>
                              <a:gd name="T1" fmla="*/ 41 h 153"/>
                              <a:gd name="T2" fmla="*/ 95 w 120"/>
                              <a:gd name="T3" fmla="*/ 41 h 153"/>
                              <a:gd name="T4" fmla="*/ 60 w 120"/>
                              <a:gd name="T5" fmla="*/ 18 h 153"/>
                              <a:gd name="T6" fmla="*/ 26 w 120"/>
                              <a:gd name="T7" fmla="*/ 41 h 153"/>
                              <a:gd name="T8" fmla="*/ 22 w 120"/>
                              <a:gd name="T9" fmla="*/ 66 h 153"/>
                              <a:gd name="T10" fmla="*/ 99 w 120"/>
                              <a:gd name="T11" fmla="*/ 66 h 153"/>
                              <a:gd name="T12" fmla="*/ 95 w 120"/>
                              <a:gd name="T13" fmla="*/ 41 h 153"/>
                              <a:gd name="T14" fmla="*/ 95 w 120"/>
                              <a:gd name="T15" fmla="*/ 41 h 153"/>
                              <a:gd name="T16" fmla="*/ 22 w 120"/>
                              <a:gd name="T17" fmla="*/ 82 h 153"/>
                              <a:gd name="T18" fmla="*/ 22 w 120"/>
                              <a:gd name="T19" fmla="*/ 82 h 153"/>
                              <a:gd name="T20" fmla="*/ 65 w 120"/>
                              <a:gd name="T21" fmla="*/ 134 h 153"/>
                              <a:gd name="T22" fmla="*/ 103 w 120"/>
                              <a:gd name="T23" fmla="*/ 117 h 153"/>
                              <a:gd name="T24" fmla="*/ 118 w 120"/>
                              <a:gd name="T25" fmla="*/ 130 h 153"/>
                              <a:gd name="T26" fmla="*/ 64 w 120"/>
                              <a:gd name="T27" fmla="*/ 153 h 153"/>
                              <a:gd name="T28" fmla="*/ 0 w 120"/>
                              <a:gd name="T29" fmla="*/ 76 h 153"/>
                              <a:gd name="T30" fmla="*/ 60 w 120"/>
                              <a:gd name="T31" fmla="*/ 0 h 153"/>
                              <a:gd name="T32" fmla="*/ 120 w 120"/>
                              <a:gd name="T33" fmla="*/ 72 h 153"/>
                              <a:gd name="T34" fmla="*/ 120 w 120"/>
                              <a:gd name="T35" fmla="*/ 82 h 153"/>
                              <a:gd name="T36" fmla="*/ 22 w 120"/>
                              <a:gd name="T37" fmla="*/ 82 h 153"/>
                              <a:gd name="T38" fmla="*/ 22 w 120"/>
                              <a:gd name="T39" fmla="*/ 82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95" y="41"/>
                                </a:moveTo>
                                <a:lnTo>
                                  <a:pt x="95" y="41"/>
                                </a:lnTo>
                                <a:cubicBezTo>
                                  <a:pt x="89" y="27"/>
                                  <a:pt x="75" y="18"/>
                                  <a:pt x="60" y="18"/>
                                </a:cubicBezTo>
                                <a:cubicBezTo>
                                  <a:pt x="46" y="18"/>
                                  <a:pt x="32" y="27"/>
                                  <a:pt x="26" y="41"/>
                                </a:cubicBezTo>
                                <a:cubicBezTo>
                                  <a:pt x="23" y="49"/>
                                  <a:pt x="22" y="57"/>
                                  <a:pt x="22" y="66"/>
                                </a:cubicBezTo>
                                <a:lnTo>
                                  <a:pt x="99" y="66"/>
                                </a:lnTo>
                                <a:cubicBezTo>
                                  <a:pt x="99" y="57"/>
                                  <a:pt x="98" y="49"/>
                                  <a:pt x="95" y="41"/>
                                </a:cubicBezTo>
                                <a:lnTo>
                                  <a:pt x="95" y="41"/>
                                </a:lnTo>
                                <a:close/>
                                <a:moveTo>
                                  <a:pt x="22" y="82"/>
                                </a:moveTo>
                                <a:lnTo>
                                  <a:pt x="22" y="82"/>
                                </a:lnTo>
                                <a:cubicBezTo>
                                  <a:pt x="22" y="115"/>
                                  <a:pt x="37" y="134"/>
                                  <a:pt x="65" y="134"/>
                                </a:cubicBezTo>
                                <a:cubicBezTo>
                                  <a:pt x="82" y="134"/>
                                  <a:pt x="92" y="129"/>
                                  <a:pt x="103" y="117"/>
                                </a:cubicBezTo>
                                <a:lnTo>
                                  <a:pt x="118" y="130"/>
                                </a:lnTo>
                                <a:cubicBezTo>
                                  <a:pt x="103" y="145"/>
                                  <a:pt x="89" y="153"/>
                                  <a:pt x="64" y="153"/>
                                </a:cubicBezTo>
                                <a:cubicBezTo>
                                  <a:pt x="26" y="153"/>
                                  <a:pt x="0" y="129"/>
                                  <a:pt x="0" y="76"/>
                                </a:cubicBezTo>
                                <a:cubicBezTo>
                                  <a:pt x="0" y="28"/>
                                  <a:pt x="23" y="0"/>
                                  <a:pt x="60" y="0"/>
                                </a:cubicBezTo>
                                <a:cubicBezTo>
                                  <a:pt x="98" y="0"/>
                                  <a:pt x="120" y="28"/>
                                  <a:pt x="120" y="72"/>
                                </a:cubicBezTo>
                                <a:lnTo>
                                  <a:pt x="120" y="82"/>
                                </a:lnTo>
                                <a:lnTo>
                                  <a:pt x="22" y="82"/>
                                </a:lnTo>
                                <a:lnTo>
                                  <a:pt x="22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8" name="Freeform 13"/>
                        <wps:cNvSpPr>
                          <a:spLocks/>
                        </wps:cNvSpPr>
                        <wps:spPr bwMode="auto">
                          <a:xfrm>
                            <a:off x="756355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61 w 120"/>
                              <a:gd name="T1" fmla="*/ 153 h 153"/>
                              <a:gd name="T2" fmla="*/ 61 w 120"/>
                              <a:gd name="T3" fmla="*/ 153 h 153"/>
                              <a:gd name="T4" fmla="*/ 0 w 120"/>
                              <a:gd name="T5" fmla="*/ 131 h 153"/>
                              <a:gd name="T6" fmla="*/ 15 w 120"/>
                              <a:gd name="T7" fmla="*/ 117 h 153"/>
                              <a:gd name="T8" fmla="*/ 60 w 120"/>
                              <a:gd name="T9" fmla="*/ 134 h 153"/>
                              <a:gd name="T10" fmla="*/ 100 w 120"/>
                              <a:gd name="T11" fmla="*/ 108 h 153"/>
                              <a:gd name="T12" fmla="*/ 75 w 120"/>
                              <a:gd name="T13" fmla="*/ 86 h 153"/>
                              <a:gd name="T14" fmla="*/ 51 w 120"/>
                              <a:gd name="T15" fmla="*/ 84 h 153"/>
                              <a:gd name="T16" fmla="*/ 7 w 120"/>
                              <a:gd name="T17" fmla="*/ 44 h 153"/>
                              <a:gd name="T18" fmla="*/ 61 w 120"/>
                              <a:gd name="T19" fmla="*/ 0 h 153"/>
                              <a:gd name="T20" fmla="*/ 114 w 120"/>
                              <a:gd name="T21" fmla="*/ 16 h 153"/>
                              <a:gd name="T22" fmla="*/ 100 w 120"/>
                              <a:gd name="T23" fmla="*/ 30 h 153"/>
                              <a:gd name="T24" fmla="*/ 61 w 120"/>
                              <a:gd name="T25" fmla="*/ 18 h 153"/>
                              <a:gd name="T26" fmla="*/ 28 w 120"/>
                              <a:gd name="T27" fmla="*/ 43 h 153"/>
                              <a:gd name="T28" fmla="*/ 54 w 120"/>
                              <a:gd name="T29" fmla="*/ 65 h 153"/>
                              <a:gd name="T30" fmla="*/ 77 w 120"/>
                              <a:gd name="T31" fmla="*/ 67 h 153"/>
                              <a:gd name="T32" fmla="*/ 120 w 120"/>
                              <a:gd name="T33" fmla="*/ 107 h 153"/>
                              <a:gd name="T34" fmla="*/ 61 w 120"/>
                              <a:gd name="T35" fmla="*/ 153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61" y="153"/>
                                </a:moveTo>
                                <a:lnTo>
                                  <a:pt x="61" y="153"/>
                                </a:lnTo>
                                <a:cubicBezTo>
                                  <a:pt x="36" y="153"/>
                                  <a:pt x="17" y="147"/>
                                  <a:pt x="0" y="131"/>
                                </a:cubicBezTo>
                                <a:lnTo>
                                  <a:pt x="15" y="117"/>
                                </a:lnTo>
                                <a:cubicBezTo>
                                  <a:pt x="26" y="129"/>
                                  <a:pt x="42" y="134"/>
                                  <a:pt x="60" y="134"/>
                                </a:cubicBezTo>
                                <a:cubicBezTo>
                                  <a:pt x="85" y="134"/>
                                  <a:pt x="100" y="125"/>
                                  <a:pt x="100" y="108"/>
                                </a:cubicBezTo>
                                <a:cubicBezTo>
                                  <a:pt x="100" y="95"/>
                                  <a:pt x="92" y="87"/>
                                  <a:pt x="75" y="86"/>
                                </a:cubicBezTo>
                                <a:lnTo>
                                  <a:pt x="51" y="84"/>
                                </a:lnTo>
                                <a:cubicBezTo>
                                  <a:pt x="22" y="81"/>
                                  <a:pt x="7" y="68"/>
                                  <a:pt x="7" y="44"/>
                                </a:cubicBezTo>
                                <a:cubicBezTo>
                                  <a:pt x="7" y="16"/>
                                  <a:pt x="30" y="0"/>
                                  <a:pt x="61" y="0"/>
                                </a:cubicBezTo>
                                <a:cubicBezTo>
                                  <a:pt x="82" y="0"/>
                                  <a:pt x="101" y="5"/>
                                  <a:pt x="114" y="16"/>
                                </a:cubicBezTo>
                                <a:lnTo>
                                  <a:pt x="100" y="30"/>
                                </a:lnTo>
                                <a:cubicBezTo>
                                  <a:pt x="88" y="22"/>
                                  <a:pt x="75" y="18"/>
                                  <a:pt x="61" y="18"/>
                                </a:cubicBezTo>
                                <a:cubicBezTo>
                                  <a:pt x="39" y="18"/>
                                  <a:pt x="28" y="28"/>
                                  <a:pt x="28" y="43"/>
                                </a:cubicBezTo>
                                <a:cubicBezTo>
                                  <a:pt x="28" y="56"/>
                                  <a:pt x="35" y="63"/>
                                  <a:pt x="54" y="65"/>
                                </a:cubicBezTo>
                                <a:lnTo>
                                  <a:pt x="77" y="67"/>
                                </a:lnTo>
                                <a:cubicBezTo>
                                  <a:pt x="103" y="69"/>
                                  <a:pt x="120" y="79"/>
                                  <a:pt x="120" y="107"/>
                                </a:cubicBezTo>
                                <a:cubicBezTo>
                                  <a:pt x="120" y="136"/>
                                  <a:pt x="96" y="153"/>
                                  <a:pt x="61" y="15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9" name="Freeform 14"/>
                        <wps:cNvSpPr>
                          <a:spLocks/>
                        </wps:cNvSpPr>
                        <wps:spPr bwMode="auto">
                          <a:xfrm>
                            <a:off x="1233311" y="397934"/>
                            <a:ext cx="49197" cy="50831"/>
                          </a:xfrm>
                          <a:custGeom>
                            <a:avLst/>
                            <a:gdLst>
                              <a:gd name="T0" fmla="*/ 47 w 47"/>
                              <a:gd name="T1" fmla="*/ 24 h 48"/>
                              <a:gd name="T2" fmla="*/ 47 w 47"/>
                              <a:gd name="T3" fmla="*/ 24 h 48"/>
                              <a:gd name="T4" fmla="*/ 24 w 47"/>
                              <a:gd name="T5" fmla="*/ 48 h 48"/>
                              <a:gd name="T6" fmla="*/ 0 w 47"/>
                              <a:gd name="T7" fmla="*/ 24 h 48"/>
                              <a:gd name="T8" fmla="*/ 24 w 47"/>
                              <a:gd name="T9" fmla="*/ 0 h 48"/>
                              <a:gd name="T10" fmla="*/ 47 w 47"/>
                              <a:gd name="T11" fmla="*/ 24 h 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7" h="48">
                                <a:moveTo>
                                  <a:pt x="47" y="24"/>
                                </a:moveTo>
                                <a:lnTo>
                                  <a:pt x="47" y="24"/>
                                </a:lnTo>
                                <a:cubicBezTo>
                                  <a:pt x="47" y="37"/>
                                  <a:pt x="37" y="48"/>
                                  <a:pt x="24" y="48"/>
                                </a:cubicBezTo>
                                <a:cubicBezTo>
                                  <a:pt x="10" y="48"/>
                                  <a:pt x="0" y="37"/>
                                  <a:pt x="0" y="24"/>
                                </a:cubicBezTo>
                                <a:cubicBezTo>
                                  <a:pt x="0" y="11"/>
                                  <a:pt x="10" y="0"/>
                                  <a:pt x="24" y="0"/>
                                </a:cubicBezTo>
                                <a:cubicBezTo>
                                  <a:pt x="37" y="0"/>
                                  <a:pt x="47" y="11"/>
                                  <a:pt x="47" y="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0" name="Freeform 15"/>
                        <wps:cNvSpPr>
                          <a:spLocks/>
                        </wps:cNvSpPr>
                        <wps:spPr bwMode="auto">
                          <a:xfrm>
                            <a:off x="1295400" y="474134"/>
                            <a:ext cx="55545" cy="55596"/>
                          </a:xfrm>
                          <a:custGeom>
                            <a:avLst/>
                            <a:gdLst>
                              <a:gd name="T0" fmla="*/ 52 w 52"/>
                              <a:gd name="T1" fmla="*/ 26 h 52"/>
                              <a:gd name="T2" fmla="*/ 52 w 52"/>
                              <a:gd name="T3" fmla="*/ 26 h 52"/>
                              <a:gd name="T4" fmla="*/ 26 w 52"/>
                              <a:gd name="T5" fmla="*/ 52 h 52"/>
                              <a:gd name="T6" fmla="*/ 0 w 52"/>
                              <a:gd name="T7" fmla="*/ 26 h 52"/>
                              <a:gd name="T8" fmla="*/ 26 w 52"/>
                              <a:gd name="T9" fmla="*/ 0 h 52"/>
                              <a:gd name="T10" fmla="*/ 52 w 52"/>
                              <a:gd name="T11" fmla="*/ 26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2" y="26"/>
                                </a:moveTo>
                                <a:lnTo>
                                  <a:pt x="52" y="26"/>
                                </a:lnTo>
                                <a:cubicBezTo>
                                  <a:pt x="52" y="40"/>
                                  <a:pt x="40" y="52"/>
                                  <a:pt x="26" y="52"/>
                                </a:cubicBezTo>
                                <a:cubicBezTo>
                                  <a:pt x="12" y="52"/>
                                  <a:pt x="0" y="40"/>
                                  <a:pt x="0" y="26"/>
                                </a:cubicBezTo>
                                <a:cubicBezTo>
                                  <a:pt x="0" y="11"/>
                                  <a:pt x="12" y="0"/>
                                  <a:pt x="26" y="0"/>
                                </a:cubicBezTo>
                                <a:cubicBezTo>
                                  <a:pt x="40" y="0"/>
                                  <a:pt x="52" y="11"/>
                                  <a:pt x="52" y="2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1" name="Freeform 16"/>
                        <wps:cNvSpPr>
                          <a:spLocks/>
                        </wps:cNvSpPr>
                        <wps:spPr bwMode="auto">
                          <a:xfrm>
                            <a:off x="1162755" y="479778"/>
                            <a:ext cx="46023" cy="47654"/>
                          </a:xfrm>
                          <a:custGeom>
                            <a:avLst/>
                            <a:gdLst>
                              <a:gd name="T0" fmla="*/ 43 w 43"/>
                              <a:gd name="T1" fmla="*/ 22 h 44"/>
                              <a:gd name="T2" fmla="*/ 43 w 43"/>
                              <a:gd name="T3" fmla="*/ 22 h 44"/>
                              <a:gd name="T4" fmla="*/ 22 w 43"/>
                              <a:gd name="T5" fmla="*/ 44 h 44"/>
                              <a:gd name="T6" fmla="*/ 0 w 43"/>
                              <a:gd name="T7" fmla="*/ 22 h 44"/>
                              <a:gd name="T8" fmla="*/ 22 w 43"/>
                              <a:gd name="T9" fmla="*/ 0 h 44"/>
                              <a:gd name="T10" fmla="*/ 43 w 43"/>
                              <a:gd name="T11" fmla="*/ 2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3" h="44">
                                <a:moveTo>
                                  <a:pt x="43" y="22"/>
                                </a:moveTo>
                                <a:lnTo>
                                  <a:pt x="43" y="22"/>
                                </a:lnTo>
                                <a:cubicBezTo>
                                  <a:pt x="43" y="34"/>
                                  <a:pt x="34" y="44"/>
                                  <a:pt x="22" y="44"/>
                                </a:cubicBezTo>
                                <a:cubicBezTo>
                                  <a:pt x="10" y="44"/>
                                  <a:pt x="0" y="34"/>
                                  <a:pt x="0" y="22"/>
                                </a:cubicBezTo>
                                <a:cubicBezTo>
                                  <a:pt x="0" y="10"/>
                                  <a:pt x="10" y="0"/>
                                  <a:pt x="22" y="0"/>
                                </a:cubicBezTo>
                                <a:cubicBezTo>
                                  <a:pt x="34" y="0"/>
                                  <a:pt x="43" y="10"/>
                                  <a:pt x="43" y="2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2" name="Freeform 17"/>
                        <wps:cNvSpPr>
                          <a:spLocks/>
                        </wps:cNvSpPr>
                        <wps:spPr bwMode="auto">
                          <a:xfrm>
                            <a:off x="1371600" y="389467"/>
                            <a:ext cx="63480" cy="66715"/>
                          </a:xfrm>
                          <a:custGeom>
                            <a:avLst/>
                            <a:gdLst>
                              <a:gd name="T0" fmla="*/ 61 w 61"/>
                              <a:gd name="T1" fmla="*/ 31 h 62"/>
                              <a:gd name="T2" fmla="*/ 61 w 61"/>
                              <a:gd name="T3" fmla="*/ 31 h 62"/>
                              <a:gd name="T4" fmla="*/ 31 w 61"/>
                              <a:gd name="T5" fmla="*/ 62 h 62"/>
                              <a:gd name="T6" fmla="*/ 0 w 61"/>
                              <a:gd name="T7" fmla="*/ 31 h 62"/>
                              <a:gd name="T8" fmla="*/ 31 w 61"/>
                              <a:gd name="T9" fmla="*/ 0 h 62"/>
                              <a:gd name="T10" fmla="*/ 61 w 61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1" h="62">
                                <a:moveTo>
                                  <a:pt x="61" y="31"/>
                                </a:moveTo>
                                <a:lnTo>
                                  <a:pt x="61" y="31"/>
                                </a:lnTo>
                                <a:cubicBezTo>
                                  <a:pt x="61" y="48"/>
                                  <a:pt x="48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8" y="0"/>
                                  <a:pt x="61" y="14"/>
                                  <a:pt x="61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3" name="Freeform 18"/>
                        <wps:cNvSpPr>
                          <a:spLocks/>
                        </wps:cNvSpPr>
                        <wps:spPr bwMode="auto">
                          <a:xfrm>
                            <a:off x="1306689" y="318911"/>
                            <a:ext cx="57132" cy="60361"/>
                          </a:xfrm>
                          <a:custGeom>
                            <a:avLst/>
                            <a:gdLst>
                              <a:gd name="T0" fmla="*/ 56 w 56"/>
                              <a:gd name="T1" fmla="*/ 28 h 56"/>
                              <a:gd name="T2" fmla="*/ 56 w 56"/>
                              <a:gd name="T3" fmla="*/ 28 h 56"/>
                              <a:gd name="T4" fmla="*/ 28 w 56"/>
                              <a:gd name="T5" fmla="*/ 56 h 56"/>
                              <a:gd name="T6" fmla="*/ 0 w 56"/>
                              <a:gd name="T7" fmla="*/ 28 h 56"/>
                              <a:gd name="T8" fmla="*/ 28 w 56"/>
                              <a:gd name="T9" fmla="*/ 0 h 56"/>
                              <a:gd name="T10" fmla="*/ 56 w 56"/>
                              <a:gd name="T11" fmla="*/ 28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56" y="28"/>
                                </a:moveTo>
                                <a:lnTo>
                                  <a:pt x="56" y="28"/>
                                </a:lnTo>
                                <a:cubicBezTo>
                                  <a:pt x="56" y="44"/>
                                  <a:pt x="44" y="56"/>
                                  <a:pt x="28" y="56"/>
                                </a:cubicBezTo>
                                <a:cubicBezTo>
                                  <a:pt x="12" y="56"/>
                                  <a:pt x="0" y="44"/>
                                  <a:pt x="0" y="28"/>
                                </a:cubicBezTo>
                                <a:cubicBezTo>
                                  <a:pt x="0" y="12"/>
                                  <a:pt x="12" y="0"/>
                                  <a:pt x="28" y="0"/>
                                </a:cubicBezTo>
                                <a:cubicBezTo>
                                  <a:pt x="44" y="0"/>
                                  <a:pt x="56" y="12"/>
                                  <a:pt x="56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4" name="Freeform 19"/>
                        <wps:cNvSpPr>
                          <a:spLocks/>
                        </wps:cNvSpPr>
                        <wps:spPr bwMode="auto">
                          <a:xfrm>
                            <a:off x="1303867" y="158045"/>
                            <a:ext cx="63480" cy="66715"/>
                          </a:xfrm>
                          <a:custGeom>
                            <a:avLst/>
                            <a:gdLst>
                              <a:gd name="T0" fmla="*/ 62 w 62"/>
                              <a:gd name="T1" fmla="*/ 31 h 62"/>
                              <a:gd name="T2" fmla="*/ 62 w 62"/>
                              <a:gd name="T3" fmla="*/ 31 h 62"/>
                              <a:gd name="T4" fmla="*/ 31 w 62"/>
                              <a:gd name="T5" fmla="*/ 62 h 62"/>
                              <a:gd name="T6" fmla="*/ 0 w 62"/>
                              <a:gd name="T7" fmla="*/ 31 h 62"/>
                              <a:gd name="T8" fmla="*/ 31 w 62"/>
                              <a:gd name="T9" fmla="*/ 0 h 62"/>
                              <a:gd name="T10" fmla="*/ 62 w 62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2" h="62">
                                <a:moveTo>
                                  <a:pt x="62" y="31"/>
                                </a:moveTo>
                                <a:lnTo>
                                  <a:pt x="62" y="31"/>
                                </a:lnTo>
                                <a:cubicBezTo>
                                  <a:pt x="62" y="48"/>
                                  <a:pt x="48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8" y="0"/>
                                  <a:pt x="62" y="14"/>
                                  <a:pt x="62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5" name="Freeform 20"/>
                        <wps:cNvSpPr>
                          <a:spLocks/>
                        </wps:cNvSpPr>
                        <wps:spPr bwMode="auto">
                          <a:xfrm>
                            <a:off x="1377244" y="79023"/>
                            <a:ext cx="65067" cy="66715"/>
                          </a:xfrm>
                          <a:custGeom>
                            <a:avLst/>
                            <a:gdLst>
                              <a:gd name="T0" fmla="*/ 62 w 62"/>
                              <a:gd name="T1" fmla="*/ 31 h 62"/>
                              <a:gd name="T2" fmla="*/ 62 w 62"/>
                              <a:gd name="T3" fmla="*/ 31 h 62"/>
                              <a:gd name="T4" fmla="*/ 31 w 62"/>
                              <a:gd name="T5" fmla="*/ 62 h 62"/>
                              <a:gd name="T6" fmla="*/ 0 w 62"/>
                              <a:gd name="T7" fmla="*/ 31 h 62"/>
                              <a:gd name="T8" fmla="*/ 31 w 62"/>
                              <a:gd name="T9" fmla="*/ 0 h 62"/>
                              <a:gd name="T10" fmla="*/ 62 w 62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2" h="62">
                                <a:moveTo>
                                  <a:pt x="62" y="31"/>
                                </a:moveTo>
                                <a:lnTo>
                                  <a:pt x="62" y="31"/>
                                </a:lnTo>
                                <a:cubicBezTo>
                                  <a:pt x="62" y="48"/>
                                  <a:pt x="49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9" y="0"/>
                                  <a:pt x="62" y="14"/>
                                  <a:pt x="62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6" name="Freeform 21"/>
                        <wps:cNvSpPr>
                          <a:spLocks/>
                        </wps:cNvSpPr>
                        <wps:spPr bwMode="auto">
                          <a:xfrm>
                            <a:off x="1224844" y="73378"/>
                            <a:ext cx="61893" cy="63538"/>
                          </a:xfrm>
                          <a:custGeom>
                            <a:avLst/>
                            <a:gdLst>
                              <a:gd name="T0" fmla="*/ 59 w 59"/>
                              <a:gd name="T1" fmla="*/ 29 h 59"/>
                              <a:gd name="T2" fmla="*/ 59 w 59"/>
                              <a:gd name="T3" fmla="*/ 29 h 59"/>
                              <a:gd name="T4" fmla="*/ 30 w 59"/>
                              <a:gd name="T5" fmla="*/ 59 h 59"/>
                              <a:gd name="T6" fmla="*/ 0 w 59"/>
                              <a:gd name="T7" fmla="*/ 29 h 59"/>
                              <a:gd name="T8" fmla="*/ 30 w 59"/>
                              <a:gd name="T9" fmla="*/ 0 h 59"/>
                              <a:gd name="T10" fmla="*/ 59 w 59"/>
                              <a:gd name="T11" fmla="*/ 29 h 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59" y="29"/>
                                </a:moveTo>
                                <a:lnTo>
                                  <a:pt x="59" y="29"/>
                                </a:lnTo>
                                <a:cubicBezTo>
                                  <a:pt x="59" y="46"/>
                                  <a:pt x="46" y="59"/>
                                  <a:pt x="30" y="59"/>
                                </a:cubicBezTo>
                                <a:cubicBezTo>
                                  <a:pt x="14" y="59"/>
                                  <a:pt x="0" y="46"/>
                                  <a:pt x="0" y="29"/>
                                </a:cubicBezTo>
                                <a:cubicBezTo>
                                  <a:pt x="0" y="13"/>
                                  <a:pt x="14" y="0"/>
                                  <a:pt x="30" y="0"/>
                                </a:cubicBezTo>
                                <a:cubicBezTo>
                                  <a:pt x="46" y="0"/>
                                  <a:pt x="59" y="13"/>
                                  <a:pt x="59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7" name="Freeform 22"/>
                        <wps:cNvSpPr>
                          <a:spLocks/>
                        </wps:cNvSpPr>
                        <wps:spPr bwMode="auto">
                          <a:xfrm>
                            <a:off x="1303867" y="0"/>
                            <a:ext cx="60306" cy="61950"/>
                          </a:xfrm>
                          <a:custGeom>
                            <a:avLst/>
                            <a:gdLst>
                              <a:gd name="T0" fmla="*/ 58 w 58"/>
                              <a:gd name="T1" fmla="*/ 28 h 57"/>
                              <a:gd name="T2" fmla="*/ 58 w 58"/>
                              <a:gd name="T3" fmla="*/ 28 h 57"/>
                              <a:gd name="T4" fmla="*/ 29 w 58"/>
                              <a:gd name="T5" fmla="*/ 57 h 57"/>
                              <a:gd name="T6" fmla="*/ 0 w 58"/>
                              <a:gd name="T7" fmla="*/ 28 h 57"/>
                              <a:gd name="T8" fmla="*/ 29 w 58"/>
                              <a:gd name="T9" fmla="*/ 0 h 57"/>
                              <a:gd name="T10" fmla="*/ 58 w 58"/>
                              <a:gd name="T11" fmla="*/ 28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8" h="57">
                                <a:moveTo>
                                  <a:pt x="58" y="28"/>
                                </a:moveTo>
                                <a:lnTo>
                                  <a:pt x="58" y="28"/>
                                </a:lnTo>
                                <a:cubicBezTo>
                                  <a:pt x="58" y="44"/>
                                  <a:pt x="45" y="57"/>
                                  <a:pt x="29" y="57"/>
                                </a:cubicBezTo>
                                <a:cubicBezTo>
                                  <a:pt x="13" y="57"/>
                                  <a:pt x="0" y="44"/>
                                  <a:pt x="0" y="28"/>
                                </a:cubicBezTo>
                                <a:cubicBezTo>
                                  <a:pt x="0" y="12"/>
                                  <a:pt x="13" y="0"/>
                                  <a:pt x="29" y="0"/>
                                </a:cubicBezTo>
                                <a:cubicBezTo>
                                  <a:pt x="45" y="0"/>
                                  <a:pt x="58" y="12"/>
                                  <a:pt x="58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8" name="Freeform 23"/>
                        <wps:cNvSpPr>
                          <a:spLocks/>
                        </wps:cNvSpPr>
                        <wps:spPr bwMode="auto">
                          <a:xfrm>
                            <a:off x="1162755" y="0"/>
                            <a:ext cx="52371" cy="52419"/>
                          </a:xfrm>
                          <a:custGeom>
                            <a:avLst/>
                            <a:gdLst>
                              <a:gd name="T0" fmla="*/ 50 w 50"/>
                              <a:gd name="T1" fmla="*/ 24 h 49"/>
                              <a:gd name="T2" fmla="*/ 50 w 50"/>
                              <a:gd name="T3" fmla="*/ 24 h 49"/>
                              <a:gd name="T4" fmla="*/ 25 w 50"/>
                              <a:gd name="T5" fmla="*/ 49 h 49"/>
                              <a:gd name="T6" fmla="*/ 0 w 50"/>
                              <a:gd name="T7" fmla="*/ 24 h 49"/>
                              <a:gd name="T8" fmla="*/ 25 w 50"/>
                              <a:gd name="T9" fmla="*/ 0 h 49"/>
                              <a:gd name="T10" fmla="*/ 50 w 50"/>
                              <a:gd name="T11" fmla="*/ 24 h 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0" h="49">
                                <a:moveTo>
                                  <a:pt x="50" y="24"/>
                                </a:moveTo>
                                <a:lnTo>
                                  <a:pt x="50" y="24"/>
                                </a:lnTo>
                                <a:cubicBezTo>
                                  <a:pt x="50" y="38"/>
                                  <a:pt x="39" y="49"/>
                                  <a:pt x="25" y="49"/>
                                </a:cubicBezTo>
                                <a:cubicBezTo>
                                  <a:pt x="11" y="49"/>
                                  <a:pt x="0" y="38"/>
                                  <a:pt x="0" y="24"/>
                                </a:cubicBezTo>
                                <a:cubicBezTo>
                                  <a:pt x="0" y="10"/>
                                  <a:pt x="11" y="0"/>
                                  <a:pt x="25" y="0"/>
                                </a:cubicBezTo>
                                <a:cubicBezTo>
                                  <a:pt x="39" y="0"/>
                                  <a:pt x="50" y="10"/>
                                  <a:pt x="50" y="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9" name="Freeform 24"/>
                        <wps:cNvSpPr>
                          <a:spLocks/>
                        </wps:cNvSpPr>
                        <wps:spPr bwMode="auto">
                          <a:xfrm>
                            <a:off x="1374422" y="234245"/>
                            <a:ext cx="69828" cy="69892"/>
                          </a:xfrm>
                          <a:custGeom>
                            <a:avLst/>
                            <a:gdLst>
                              <a:gd name="T0" fmla="*/ 66 w 66"/>
                              <a:gd name="T1" fmla="*/ 33 h 66"/>
                              <a:gd name="T2" fmla="*/ 66 w 66"/>
                              <a:gd name="T3" fmla="*/ 33 h 66"/>
                              <a:gd name="T4" fmla="*/ 33 w 66"/>
                              <a:gd name="T5" fmla="*/ 66 h 66"/>
                              <a:gd name="T6" fmla="*/ 0 w 66"/>
                              <a:gd name="T7" fmla="*/ 33 h 66"/>
                              <a:gd name="T8" fmla="*/ 33 w 66"/>
                              <a:gd name="T9" fmla="*/ 0 h 66"/>
                              <a:gd name="T10" fmla="*/ 66 w 66"/>
                              <a:gd name="T11" fmla="*/ 33 h 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66" y="33"/>
                                </a:moveTo>
                                <a:lnTo>
                                  <a:pt x="66" y="33"/>
                                </a:lnTo>
                                <a:cubicBezTo>
                                  <a:pt x="66" y="52"/>
                                  <a:pt x="51" y="66"/>
                                  <a:pt x="33" y="66"/>
                                </a:cubicBezTo>
                                <a:cubicBezTo>
                                  <a:pt x="15" y="66"/>
                                  <a:pt x="0" y="52"/>
                                  <a:pt x="0" y="33"/>
                                </a:cubicBezTo>
                                <a:cubicBezTo>
                                  <a:pt x="0" y="15"/>
                                  <a:pt x="15" y="0"/>
                                  <a:pt x="33" y="0"/>
                                </a:cubicBezTo>
                                <a:cubicBezTo>
                                  <a:pt x="51" y="0"/>
                                  <a:pt x="66" y="15"/>
                                  <a:pt x="66" y="3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0" name="Freeform 25"/>
                        <wps:cNvSpPr>
                          <a:spLocks/>
                        </wps:cNvSpPr>
                        <wps:spPr bwMode="auto">
                          <a:xfrm>
                            <a:off x="1453444" y="152400"/>
                            <a:ext cx="69828" cy="71480"/>
                          </a:xfrm>
                          <a:custGeom>
                            <a:avLst/>
                            <a:gdLst>
                              <a:gd name="T0" fmla="*/ 66 w 66"/>
                              <a:gd name="T1" fmla="*/ 33 h 66"/>
                              <a:gd name="T2" fmla="*/ 66 w 66"/>
                              <a:gd name="T3" fmla="*/ 33 h 66"/>
                              <a:gd name="T4" fmla="*/ 33 w 66"/>
                              <a:gd name="T5" fmla="*/ 66 h 66"/>
                              <a:gd name="T6" fmla="*/ 0 w 66"/>
                              <a:gd name="T7" fmla="*/ 33 h 66"/>
                              <a:gd name="T8" fmla="*/ 33 w 66"/>
                              <a:gd name="T9" fmla="*/ 0 h 66"/>
                              <a:gd name="T10" fmla="*/ 66 w 66"/>
                              <a:gd name="T11" fmla="*/ 33 h 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66" y="33"/>
                                </a:moveTo>
                                <a:lnTo>
                                  <a:pt x="66" y="33"/>
                                </a:lnTo>
                                <a:cubicBezTo>
                                  <a:pt x="66" y="51"/>
                                  <a:pt x="51" y="66"/>
                                  <a:pt x="33" y="66"/>
                                </a:cubicBezTo>
                                <a:cubicBezTo>
                                  <a:pt x="15" y="66"/>
                                  <a:pt x="0" y="51"/>
                                  <a:pt x="0" y="33"/>
                                </a:cubicBezTo>
                                <a:cubicBezTo>
                                  <a:pt x="0" y="15"/>
                                  <a:pt x="15" y="0"/>
                                  <a:pt x="33" y="0"/>
                                </a:cubicBezTo>
                                <a:cubicBezTo>
                                  <a:pt x="51" y="0"/>
                                  <a:pt x="66" y="15"/>
                                  <a:pt x="66" y="3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1" name="Freeform 26"/>
                        <wps:cNvSpPr>
                          <a:spLocks/>
                        </wps:cNvSpPr>
                        <wps:spPr bwMode="auto">
                          <a:xfrm>
                            <a:off x="1447800" y="307623"/>
                            <a:ext cx="74589" cy="77834"/>
                          </a:xfrm>
                          <a:custGeom>
                            <a:avLst/>
                            <a:gdLst>
                              <a:gd name="T0" fmla="*/ 72 w 72"/>
                              <a:gd name="T1" fmla="*/ 36 h 72"/>
                              <a:gd name="T2" fmla="*/ 72 w 72"/>
                              <a:gd name="T3" fmla="*/ 36 h 72"/>
                              <a:gd name="T4" fmla="*/ 36 w 72"/>
                              <a:gd name="T5" fmla="*/ 72 h 72"/>
                              <a:gd name="T6" fmla="*/ 0 w 72"/>
                              <a:gd name="T7" fmla="*/ 36 h 72"/>
                              <a:gd name="T8" fmla="*/ 36 w 72"/>
                              <a:gd name="T9" fmla="*/ 0 h 72"/>
                              <a:gd name="T10" fmla="*/ 72 w 72"/>
                              <a:gd name="T11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72" y="36"/>
                                </a:moveTo>
                                <a:lnTo>
                                  <a:pt x="72" y="36"/>
                                </a:lnTo>
                                <a:cubicBezTo>
                                  <a:pt x="72" y="56"/>
                                  <a:pt x="56" y="72"/>
                                  <a:pt x="36" y="72"/>
                                </a:cubicBezTo>
                                <a:cubicBezTo>
                                  <a:pt x="16" y="72"/>
                                  <a:pt x="0" y="56"/>
                                  <a:pt x="0" y="36"/>
                                </a:cubicBezTo>
                                <a:cubicBezTo>
                                  <a:pt x="0" y="16"/>
                                  <a:pt x="16" y="0"/>
                                  <a:pt x="36" y="0"/>
                                </a:cubicBezTo>
                                <a:cubicBezTo>
                                  <a:pt x="56" y="0"/>
                                  <a:pt x="72" y="16"/>
                                  <a:pt x="72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2" name="Freeform 27"/>
                        <wps:cNvSpPr>
                          <a:spLocks/>
                        </wps:cNvSpPr>
                        <wps:spPr bwMode="auto">
                          <a:xfrm>
                            <a:off x="1526822" y="231423"/>
                            <a:ext cx="74589" cy="76246"/>
                          </a:xfrm>
                          <a:custGeom>
                            <a:avLst/>
                            <a:gdLst>
                              <a:gd name="T0" fmla="*/ 72 w 72"/>
                              <a:gd name="T1" fmla="*/ 36 h 72"/>
                              <a:gd name="T2" fmla="*/ 72 w 72"/>
                              <a:gd name="T3" fmla="*/ 36 h 72"/>
                              <a:gd name="T4" fmla="*/ 36 w 72"/>
                              <a:gd name="T5" fmla="*/ 72 h 72"/>
                              <a:gd name="T6" fmla="*/ 0 w 72"/>
                              <a:gd name="T7" fmla="*/ 36 h 72"/>
                              <a:gd name="T8" fmla="*/ 36 w 72"/>
                              <a:gd name="T9" fmla="*/ 0 h 72"/>
                              <a:gd name="T10" fmla="*/ 72 w 72"/>
                              <a:gd name="T11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72" y="36"/>
                                </a:moveTo>
                                <a:lnTo>
                                  <a:pt x="72" y="36"/>
                                </a:lnTo>
                                <a:cubicBezTo>
                                  <a:pt x="72" y="56"/>
                                  <a:pt x="56" y="72"/>
                                  <a:pt x="36" y="72"/>
                                </a:cubicBezTo>
                                <a:cubicBezTo>
                                  <a:pt x="16" y="72"/>
                                  <a:pt x="0" y="56"/>
                                  <a:pt x="0" y="36"/>
                                </a:cubicBezTo>
                                <a:cubicBezTo>
                                  <a:pt x="0" y="16"/>
                                  <a:pt x="16" y="0"/>
                                  <a:pt x="36" y="0"/>
                                </a:cubicBezTo>
                                <a:cubicBezTo>
                                  <a:pt x="56" y="0"/>
                                  <a:pt x="72" y="16"/>
                                  <a:pt x="72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3" name="Freeform 28"/>
                        <wps:cNvSpPr>
                          <a:spLocks/>
                        </wps:cNvSpPr>
                        <wps:spPr bwMode="auto">
                          <a:xfrm>
                            <a:off x="2181578" y="158045"/>
                            <a:ext cx="44436" cy="76246"/>
                          </a:xfrm>
                          <a:custGeom>
                            <a:avLst/>
                            <a:gdLst>
                              <a:gd name="T0" fmla="*/ 42 w 42"/>
                              <a:gd name="T1" fmla="*/ 69 h 71"/>
                              <a:gd name="T2" fmla="*/ 42 w 42"/>
                              <a:gd name="T3" fmla="*/ 69 h 71"/>
                              <a:gd name="T4" fmla="*/ 27 w 42"/>
                              <a:gd name="T5" fmla="*/ 71 h 71"/>
                              <a:gd name="T6" fmla="*/ 26 w 42"/>
                              <a:gd name="T7" fmla="*/ 71 h 71"/>
                              <a:gd name="T8" fmla="*/ 0 w 42"/>
                              <a:gd name="T9" fmla="*/ 45 h 71"/>
                              <a:gd name="T10" fmla="*/ 0 w 42"/>
                              <a:gd name="T11" fmla="*/ 26 h 71"/>
                              <a:gd name="T12" fmla="*/ 26 w 42"/>
                              <a:gd name="T13" fmla="*/ 0 h 71"/>
                              <a:gd name="T14" fmla="*/ 27 w 42"/>
                              <a:gd name="T15" fmla="*/ 0 h 71"/>
                              <a:gd name="T16" fmla="*/ 42 w 42"/>
                              <a:gd name="T17" fmla="*/ 2 h 71"/>
                              <a:gd name="T18" fmla="*/ 41 w 42"/>
                              <a:gd name="T19" fmla="*/ 9 h 71"/>
                              <a:gd name="T20" fmla="*/ 27 w 42"/>
                              <a:gd name="T21" fmla="*/ 7 h 71"/>
                              <a:gd name="T22" fmla="*/ 26 w 42"/>
                              <a:gd name="T23" fmla="*/ 7 h 71"/>
                              <a:gd name="T24" fmla="*/ 8 w 42"/>
                              <a:gd name="T25" fmla="*/ 26 h 71"/>
                              <a:gd name="T26" fmla="*/ 8 w 42"/>
                              <a:gd name="T27" fmla="*/ 45 h 71"/>
                              <a:gd name="T28" fmla="*/ 26 w 42"/>
                              <a:gd name="T29" fmla="*/ 64 h 71"/>
                              <a:gd name="T30" fmla="*/ 27 w 42"/>
                              <a:gd name="T31" fmla="*/ 64 h 71"/>
                              <a:gd name="T32" fmla="*/ 41 w 42"/>
                              <a:gd name="T33" fmla="*/ 62 h 71"/>
                              <a:gd name="T34" fmla="*/ 42 w 42"/>
                              <a:gd name="T35" fmla="*/ 69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2" h="71">
                                <a:moveTo>
                                  <a:pt x="42" y="69"/>
                                </a:moveTo>
                                <a:lnTo>
                                  <a:pt x="42" y="69"/>
                                </a:lnTo>
                                <a:cubicBezTo>
                                  <a:pt x="38" y="70"/>
                                  <a:pt x="33" y="71"/>
                                  <a:pt x="27" y="71"/>
                                </a:cubicBezTo>
                                <a:lnTo>
                                  <a:pt x="26" y="71"/>
                                </a:lnTo>
                                <a:cubicBezTo>
                                  <a:pt x="8" y="71"/>
                                  <a:pt x="0" y="65"/>
                                  <a:pt x="0" y="45"/>
                                </a:cubicBezTo>
                                <a:lnTo>
                                  <a:pt x="0" y="26"/>
                                </a:lnTo>
                                <a:cubicBezTo>
                                  <a:pt x="0" y="6"/>
                                  <a:pt x="8" y="0"/>
                                  <a:pt x="26" y="0"/>
                                </a:cubicBezTo>
                                <a:lnTo>
                                  <a:pt x="27" y="0"/>
                                </a:lnTo>
                                <a:cubicBezTo>
                                  <a:pt x="33" y="0"/>
                                  <a:pt x="38" y="1"/>
                                  <a:pt x="42" y="2"/>
                                </a:cubicBezTo>
                                <a:lnTo>
                                  <a:pt x="41" y="9"/>
                                </a:lnTo>
                                <a:cubicBezTo>
                                  <a:pt x="37" y="8"/>
                                  <a:pt x="33" y="7"/>
                                  <a:pt x="27" y="7"/>
                                </a:cubicBezTo>
                                <a:lnTo>
                                  <a:pt x="26" y="7"/>
                                </a:lnTo>
                                <a:cubicBezTo>
                                  <a:pt x="13" y="7"/>
                                  <a:pt x="8" y="12"/>
                                  <a:pt x="8" y="26"/>
                                </a:cubicBezTo>
                                <a:lnTo>
                                  <a:pt x="8" y="45"/>
                                </a:lnTo>
                                <a:cubicBezTo>
                                  <a:pt x="8" y="59"/>
                                  <a:pt x="13" y="64"/>
                                  <a:pt x="26" y="64"/>
                                </a:cubicBezTo>
                                <a:lnTo>
                                  <a:pt x="27" y="64"/>
                                </a:lnTo>
                                <a:cubicBezTo>
                                  <a:pt x="33" y="64"/>
                                  <a:pt x="37" y="63"/>
                                  <a:pt x="41" y="62"/>
                                </a:cubicBezTo>
                                <a:lnTo>
                                  <a:pt x="4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4" name="Freeform 29"/>
                        <wps:cNvSpPr>
                          <a:spLocks/>
                        </wps:cNvSpPr>
                        <wps:spPr bwMode="auto">
                          <a:xfrm>
                            <a:off x="2246489" y="158045"/>
                            <a:ext cx="44436" cy="74657"/>
                          </a:xfrm>
                          <a:custGeom>
                            <a:avLst/>
                            <a:gdLst>
                              <a:gd name="T0" fmla="*/ 0 w 42"/>
                              <a:gd name="T1" fmla="*/ 69 h 69"/>
                              <a:gd name="T2" fmla="*/ 0 w 42"/>
                              <a:gd name="T3" fmla="*/ 69 h 69"/>
                              <a:gd name="T4" fmla="*/ 0 w 42"/>
                              <a:gd name="T5" fmla="*/ 0 h 69"/>
                              <a:gd name="T6" fmla="*/ 9 w 42"/>
                              <a:gd name="T7" fmla="*/ 0 h 69"/>
                              <a:gd name="T8" fmla="*/ 9 w 42"/>
                              <a:gd name="T9" fmla="*/ 62 h 69"/>
                              <a:gd name="T10" fmla="*/ 42 w 42"/>
                              <a:gd name="T11" fmla="*/ 62 h 69"/>
                              <a:gd name="T12" fmla="*/ 42 w 42"/>
                              <a:gd name="T13" fmla="*/ 69 h 69"/>
                              <a:gd name="T14" fmla="*/ 0 w 42"/>
                              <a:gd name="T15" fmla="*/ 69 h 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2" h="69">
                                <a:moveTo>
                                  <a:pt x="0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9" y="62"/>
                                </a:lnTo>
                                <a:lnTo>
                                  <a:pt x="42" y="62"/>
                                </a:lnTo>
                                <a:lnTo>
                                  <a:pt x="42" y="69"/>
                                </a:lnTo>
                                <a:lnTo>
                                  <a:pt x="0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" name="Freeform 30"/>
                        <wps:cNvSpPr>
                          <a:spLocks noEditPoints="1"/>
                        </wps:cNvSpPr>
                        <wps:spPr bwMode="auto">
                          <a:xfrm>
                            <a:off x="2302933" y="158045"/>
                            <a:ext cx="53958" cy="76246"/>
                          </a:xfrm>
                          <a:custGeom>
                            <a:avLst/>
                            <a:gdLst>
                              <a:gd name="T0" fmla="*/ 45 w 53"/>
                              <a:gd name="T1" fmla="*/ 26 h 71"/>
                              <a:gd name="T2" fmla="*/ 45 w 53"/>
                              <a:gd name="T3" fmla="*/ 26 h 71"/>
                              <a:gd name="T4" fmla="*/ 27 w 53"/>
                              <a:gd name="T5" fmla="*/ 7 h 71"/>
                              <a:gd name="T6" fmla="*/ 26 w 53"/>
                              <a:gd name="T7" fmla="*/ 7 h 71"/>
                              <a:gd name="T8" fmla="*/ 8 w 53"/>
                              <a:gd name="T9" fmla="*/ 26 h 71"/>
                              <a:gd name="T10" fmla="*/ 8 w 53"/>
                              <a:gd name="T11" fmla="*/ 45 h 71"/>
                              <a:gd name="T12" fmla="*/ 26 w 53"/>
                              <a:gd name="T13" fmla="*/ 64 h 71"/>
                              <a:gd name="T14" fmla="*/ 27 w 53"/>
                              <a:gd name="T15" fmla="*/ 64 h 71"/>
                              <a:gd name="T16" fmla="*/ 45 w 53"/>
                              <a:gd name="T17" fmla="*/ 45 h 71"/>
                              <a:gd name="T18" fmla="*/ 45 w 53"/>
                              <a:gd name="T19" fmla="*/ 26 h 71"/>
                              <a:gd name="T20" fmla="*/ 26 w 53"/>
                              <a:gd name="T21" fmla="*/ 71 h 71"/>
                              <a:gd name="T22" fmla="*/ 26 w 53"/>
                              <a:gd name="T23" fmla="*/ 71 h 71"/>
                              <a:gd name="T24" fmla="*/ 0 w 53"/>
                              <a:gd name="T25" fmla="*/ 45 h 71"/>
                              <a:gd name="T26" fmla="*/ 0 w 53"/>
                              <a:gd name="T27" fmla="*/ 26 h 71"/>
                              <a:gd name="T28" fmla="*/ 26 w 53"/>
                              <a:gd name="T29" fmla="*/ 0 h 71"/>
                              <a:gd name="T30" fmla="*/ 27 w 53"/>
                              <a:gd name="T31" fmla="*/ 0 h 71"/>
                              <a:gd name="T32" fmla="*/ 53 w 53"/>
                              <a:gd name="T33" fmla="*/ 26 h 71"/>
                              <a:gd name="T34" fmla="*/ 53 w 53"/>
                              <a:gd name="T35" fmla="*/ 45 h 71"/>
                              <a:gd name="T36" fmla="*/ 27 w 53"/>
                              <a:gd name="T37" fmla="*/ 71 h 71"/>
                              <a:gd name="T38" fmla="*/ 26 w 53"/>
                              <a:gd name="T39" fmla="*/ 71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53" h="71">
                                <a:moveTo>
                                  <a:pt x="45" y="26"/>
                                </a:moveTo>
                                <a:lnTo>
                                  <a:pt x="45" y="26"/>
                                </a:lnTo>
                                <a:cubicBezTo>
                                  <a:pt x="45" y="12"/>
                                  <a:pt x="40" y="7"/>
                                  <a:pt x="27" y="7"/>
                                </a:cubicBezTo>
                                <a:lnTo>
                                  <a:pt x="26" y="7"/>
                                </a:lnTo>
                                <a:cubicBezTo>
                                  <a:pt x="13" y="7"/>
                                  <a:pt x="8" y="12"/>
                                  <a:pt x="8" y="26"/>
                                </a:cubicBezTo>
                                <a:lnTo>
                                  <a:pt x="8" y="45"/>
                                </a:lnTo>
                                <a:cubicBezTo>
                                  <a:pt x="8" y="59"/>
                                  <a:pt x="13" y="64"/>
                                  <a:pt x="26" y="64"/>
                                </a:cubicBezTo>
                                <a:lnTo>
                                  <a:pt x="27" y="64"/>
                                </a:lnTo>
                                <a:cubicBezTo>
                                  <a:pt x="40" y="64"/>
                                  <a:pt x="45" y="59"/>
                                  <a:pt x="45" y="45"/>
                                </a:cubicBezTo>
                                <a:lnTo>
                                  <a:pt x="45" y="26"/>
                                </a:lnTo>
                                <a:close/>
                                <a:moveTo>
                                  <a:pt x="26" y="71"/>
                                </a:moveTo>
                                <a:lnTo>
                                  <a:pt x="26" y="71"/>
                                </a:lnTo>
                                <a:cubicBezTo>
                                  <a:pt x="8" y="71"/>
                                  <a:pt x="0" y="65"/>
                                  <a:pt x="0" y="45"/>
                                </a:cubicBezTo>
                                <a:lnTo>
                                  <a:pt x="0" y="26"/>
                                </a:lnTo>
                                <a:cubicBezTo>
                                  <a:pt x="0" y="6"/>
                                  <a:pt x="8" y="0"/>
                                  <a:pt x="26" y="0"/>
                                </a:cubicBezTo>
                                <a:lnTo>
                                  <a:pt x="27" y="0"/>
                                </a:lnTo>
                                <a:cubicBezTo>
                                  <a:pt x="45" y="0"/>
                                  <a:pt x="53" y="6"/>
                                  <a:pt x="53" y="26"/>
                                </a:cubicBezTo>
                                <a:lnTo>
                                  <a:pt x="53" y="45"/>
                                </a:lnTo>
                                <a:cubicBezTo>
                                  <a:pt x="53" y="65"/>
                                  <a:pt x="45" y="71"/>
                                  <a:pt x="27" y="71"/>
                                </a:cubicBezTo>
                                <a:lnTo>
                                  <a:pt x="26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" name="Freeform 31"/>
                        <wps:cNvSpPr>
                          <a:spLocks/>
                        </wps:cNvSpPr>
                        <wps:spPr bwMode="auto">
                          <a:xfrm>
                            <a:off x="2379133" y="158045"/>
                            <a:ext cx="53958" cy="74657"/>
                          </a:xfrm>
                          <a:custGeom>
                            <a:avLst/>
                            <a:gdLst>
                              <a:gd name="T0" fmla="*/ 25 w 51"/>
                              <a:gd name="T1" fmla="*/ 70 h 70"/>
                              <a:gd name="T2" fmla="*/ 25 w 51"/>
                              <a:gd name="T3" fmla="*/ 70 h 70"/>
                              <a:gd name="T4" fmla="*/ 0 w 51"/>
                              <a:gd name="T5" fmla="*/ 43 h 70"/>
                              <a:gd name="T6" fmla="*/ 0 w 51"/>
                              <a:gd name="T7" fmla="*/ 0 h 70"/>
                              <a:gd name="T8" fmla="*/ 8 w 51"/>
                              <a:gd name="T9" fmla="*/ 0 h 70"/>
                              <a:gd name="T10" fmla="*/ 8 w 51"/>
                              <a:gd name="T11" fmla="*/ 43 h 70"/>
                              <a:gd name="T12" fmla="*/ 25 w 51"/>
                              <a:gd name="T13" fmla="*/ 63 h 70"/>
                              <a:gd name="T14" fmla="*/ 26 w 51"/>
                              <a:gd name="T15" fmla="*/ 63 h 70"/>
                              <a:gd name="T16" fmla="*/ 43 w 51"/>
                              <a:gd name="T17" fmla="*/ 43 h 70"/>
                              <a:gd name="T18" fmla="*/ 43 w 51"/>
                              <a:gd name="T19" fmla="*/ 0 h 70"/>
                              <a:gd name="T20" fmla="*/ 51 w 51"/>
                              <a:gd name="T21" fmla="*/ 0 h 70"/>
                              <a:gd name="T22" fmla="*/ 51 w 51"/>
                              <a:gd name="T23" fmla="*/ 43 h 70"/>
                              <a:gd name="T24" fmla="*/ 26 w 51"/>
                              <a:gd name="T25" fmla="*/ 70 h 70"/>
                              <a:gd name="T26" fmla="*/ 25 w 51"/>
                              <a:gd name="T27" fmla="*/ 7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51" h="70">
                                <a:moveTo>
                                  <a:pt x="25" y="70"/>
                                </a:moveTo>
                                <a:lnTo>
                                  <a:pt x="25" y="70"/>
                                </a:lnTo>
                                <a:cubicBezTo>
                                  <a:pt x="8" y="70"/>
                                  <a:pt x="0" y="64"/>
                                  <a:pt x="0" y="43"/>
                                </a:cubicBezTo>
                                <a:lnTo>
                                  <a:pt x="0" y="0"/>
                                </a:lnTo>
                                <a:lnTo>
                                  <a:pt x="8" y="0"/>
                                </a:lnTo>
                                <a:lnTo>
                                  <a:pt x="8" y="43"/>
                                </a:lnTo>
                                <a:cubicBezTo>
                                  <a:pt x="8" y="58"/>
                                  <a:pt x="12" y="63"/>
                                  <a:pt x="25" y="63"/>
                                </a:cubicBezTo>
                                <a:lnTo>
                                  <a:pt x="26" y="63"/>
                                </a:lnTo>
                                <a:cubicBezTo>
                                  <a:pt x="38" y="63"/>
                                  <a:pt x="43" y="58"/>
                                  <a:pt x="43" y="43"/>
                                </a:cubicBezTo>
                                <a:lnTo>
                                  <a:pt x="43" y="0"/>
                                </a:lnTo>
                                <a:lnTo>
                                  <a:pt x="51" y="0"/>
                                </a:lnTo>
                                <a:lnTo>
                                  <a:pt x="51" y="43"/>
                                </a:lnTo>
                                <a:cubicBezTo>
                                  <a:pt x="51" y="64"/>
                                  <a:pt x="43" y="70"/>
                                  <a:pt x="26" y="70"/>
                                </a:cubicBezTo>
                                <a:lnTo>
                                  <a:pt x="25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7" name="Freeform 32"/>
                        <wps:cNvSpPr>
                          <a:spLocks noEditPoints="1"/>
                        </wps:cNvSpPr>
                        <wps:spPr bwMode="auto">
                          <a:xfrm>
                            <a:off x="2455333" y="158045"/>
                            <a:ext cx="52371" cy="74657"/>
                          </a:xfrm>
                          <a:custGeom>
                            <a:avLst/>
                            <a:gdLst>
                              <a:gd name="T0" fmla="*/ 41 w 50"/>
                              <a:gd name="T1" fmla="*/ 25 h 69"/>
                              <a:gd name="T2" fmla="*/ 41 w 50"/>
                              <a:gd name="T3" fmla="*/ 25 h 69"/>
                              <a:gd name="T4" fmla="*/ 23 w 50"/>
                              <a:gd name="T5" fmla="*/ 7 h 69"/>
                              <a:gd name="T6" fmla="*/ 9 w 50"/>
                              <a:gd name="T7" fmla="*/ 7 h 69"/>
                              <a:gd name="T8" fmla="*/ 9 w 50"/>
                              <a:gd name="T9" fmla="*/ 62 h 69"/>
                              <a:gd name="T10" fmla="*/ 23 w 50"/>
                              <a:gd name="T11" fmla="*/ 62 h 69"/>
                              <a:gd name="T12" fmla="*/ 41 w 50"/>
                              <a:gd name="T13" fmla="*/ 44 h 69"/>
                              <a:gd name="T14" fmla="*/ 41 w 50"/>
                              <a:gd name="T15" fmla="*/ 25 h 69"/>
                              <a:gd name="T16" fmla="*/ 0 w 50"/>
                              <a:gd name="T17" fmla="*/ 69 h 69"/>
                              <a:gd name="T18" fmla="*/ 0 w 50"/>
                              <a:gd name="T19" fmla="*/ 69 h 69"/>
                              <a:gd name="T20" fmla="*/ 0 w 50"/>
                              <a:gd name="T21" fmla="*/ 0 h 69"/>
                              <a:gd name="T22" fmla="*/ 25 w 50"/>
                              <a:gd name="T23" fmla="*/ 0 h 69"/>
                              <a:gd name="T24" fmla="*/ 50 w 50"/>
                              <a:gd name="T25" fmla="*/ 25 h 69"/>
                              <a:gd name="T26" fmla="*/ 50 w 50"/>
                              <a:gd name="T27" fmla="*/ 44 h 69"/>
                              <a:gd name="T28" fmla="*/ 25 w 50"/>
                              <a:gd name="T29" fmla="*/ 69 h 69"/>
                              <a:gd name="T30" fmla="*/ 0 w 50"/>
                              <a:gd name="T31" fmla="*/ 69 h 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50" h="69">
                                <a:moveTo>
                                  <a:pt x="41" y="25"/>
                                </a:moveTo>
                                <a:lnTo>
                                  <a:pt x="41" y="25"/>
                                </a:lnTo>
                                <a:cubicBezTo>
                                  <a:pt x="41" y="13"/>
                                  <a:pt x="38" y="7"/>
                                  <a:pt x="23" y="7"/>
                                </a:cubicBezTo>
                                <a:lnTo>
                                  <a:pt x="9" y="7"/>
                                </a:lnTo>
                                <a:lnTo>
                                  <a:pt x="9" y="62"/>
                                </a:lnTo>
                                <a:lnTo>
                                  <a:pt x="23" y="62"/>
                                </a:lnTo>
                                <a:cubicBezTo>
                                  <a:pt x="38" y="62"/>
                                  <a:pt x="41" y="56"/>
                                  <a:pt x="41" y="44"/>
                                </a:cubicBezTo>
                                <a:lnTo>
                                  <a:pt x="41" y="25"/>
                                </a:lnTo>
                                <a:close/>
                                <a:moveTo>
                                  <a:pt x="0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0"/>
                                </a:lnTo>
                                <a:lnTo>
                                  <a:pt x="25" y="0"/>
                                </a:lnTo>
                                <a:cubicBezTo>
                                  <a:pt x="45" y="0"/>
                                  <a:pt x="50" y="7"/>
                                  <a:pt x="50" y="25"/>
                                </a:cubicBezTo>
                                <a:lnTo>
                                  <a:pt x="50" y="44"/>
                                </a:lnTo>
                                <a:cubicBezTo>
                                  <a:pt x="50" y="63"/>
                                  <a:pt x="44" y="69"/>
                                  <a:pt x="25" y="69"/>
                                </a:cubicBezTo>
                                <a:lnTo>
                                  <a:pt x="0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8" name="Freeform 33"/>
                        <wps:cNvSpPr>
                          <a:spLocks/>
                        </wps:cNvSpPr>
                        <wps:spPr bwMode="auto">
                          <a:xfrm>
                            <a:off x="2556933" y="237067"/>
                            <a:ext cx="22218" cy="30181"/>
                          </a:xfrm>
                          <a:custGeom>
                            <a:avLst/>
                            <a:gdLst>
                              <a:gd name="T0" fmla="*/ 0 w 21"/>
                              <a:gd name="T1" fmla="*/ 0 h 28"/>
                              <a:gd name="T2" fmla="*/ 0 w 21"/>
                              <a:gd name="T3" fmla="*/ 0 h 28"/>
                              <a:gd name="T4" fmla="*/ 21 w 21"/>
                              <a:gd name="T5" fmla="*/ 0 h 28"/>
                              <a:gd name="T6" fmla="*/ 21 w 21"/>
                              <a:gd name="T7" fmla="*/ 28 h 28"/>
                              <a:gd name="T8" fmla="*/ 0 w 21"/>
                              <a:gd name="T9" fmla="*/ 28 h 28"/>
                              <a:gd name="T10" fmla="*/ 0 w 21"/>
                              <a:gd name="T11" fmla="*/ 0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1" h="2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28"/>
                                </a:lnTo>
                                <a:lnTo>
                                  <a:pt x="0" y="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" name="Freeform 34"/>
                        <wps:cNvSpPr>
                          <a:spLocks/>
                        </wps:cNvSpPr>
                        <wps:spPr bwMode="auto">
                          <a:xfrm>
                            <a:off x="1778000" y="293511"/>
                            <a:ext cx="85698" cy="152492"/>
                          </a:xfrm>
                          <a:custGeom>
                            <a:avLst/>
                            <a:gdLst>
                              <a:gd name="T0" fmla="*/ 82 w 82"/>
                              <a:gd name="T1" fmla="*/ 138 h 142"/>
                              <a:gd name="T2" fmla="*/ 82 w 82"/>
                              <a:gd name="T3" fmla="*/ 138 h 142"/>
                              <a:gd name="T4" fmla="*/ 49 w 82"/>
                              <a:gd name="T5" fmla="*/ 142 h 142"/>
                              <a:gd name="T6" fmla="*/ 0 w 82"/>
                              <a:gd name="T7" fmla="*/ 84 h 142"/>
                              <a:gd name="T8" fmla="*/ 0 w 82"/>
                              <a:gd name="T9" fmla="*/ 57 h 142"/>
                              <a:gd name="T10" fmla="*/ 49 w 82"/>
                              <a:gd name="T11" fmla="*/ 0 h 142"/>
                              <a:gd name="T12" fmla="*/ 82 w 82"/>
                              <a:gd name="T13" fmla="*/ 4 h 142"/>
                              <a:gd name="T14" fmla="*/ 79 w 82"/>
                              <a:gd name="T15" fmla="*/ 20 h 142"/>
                              <a:gd name="T16" fmla="*/ 53 w 82"/>
                              <a:gd name="T17" fmla="*/ 17 h 142"/>
                              <a:gd name="T18" fmla="*/ 22 w 82"/>
                              <a:gd name="T19" fmla="*/ 57 h 142"/>
                              <a:gd name="T20" fmla="*/ 22 w 82"/>
                              <a:gd name="T21" fmla="*/ 84 h 142"/>
                              <a:gd name="T22" fmla="*/ 53 w 82"/>
                              <a:gd name="T23" fmla="*/ 125 h 142"/>
                              <a:gd name="T24" fmla="*/ 79 w 82"/>
                              <a:gd name="T25" fmla="*/ 122 h 142"/>
                              <a:gd name="T26" fmla="*/ 82 w 82"/>
                              <a:gd name="T27" fmla="*/ 138 h 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2" h="142">
                                <a:moveTo>
                                  <a:pt x="82" y="138"/>
                                </a:moveTo>
                                <a:lnTo>
                                  <a:pt x="82" y="138"/>
                                </a:lnTo>
                                <a:cubicBezTo>
                                  <a:pt x="75" y="140"/>
                                  <a:pt x="64" y="142"/>
                                  <a:pt x="49" y="142"/>
                                </a:cubicBezTo>
                                <a:cubicBezTo>
                                  <a:pt x="11" y="142"/>
                                  <a:pt x="0" y="121"/>
                                  <a:pt x="0" y="84"/>
                                </a:cubicBezTo>
                                <a:lnTo>
                                  <a:pt x="0" y="57"/>
                                </a:lnTo>
                                <a:cubicBezTo>
                                  <a:pt x="0" y="21"/>
                                  <a:pt x="11" y="0"/>
                                  <a:pt x="49" y="0"/>
                                </a:cubicBezTo>
                                <a:cubicBezTo>
                                  <a:pt x="64" y="0"/>
                                  <a:pt x="75" y="2"/>
                                  <a:pt x="82" y="4"/>
                                </a:cubicBezTo>
                                <a:lnTo>
                                  <a:pt x="79" y="20"/>
                                </a:lnTo>
                                <a:cubicBezTo>
                                  <a:pt x="69" y="18"/>
                                  <a:pt x="63" y="17"/>
                                  <a:pt x="53" y="17"/>
                                </a:cubicBezTo>
                                <a:cubicBezTo>
                                  <a:pt x="26" y="17"/>
                                  <a:pt x="22" y="33"/>
                                  <a:pt x="22" y="57"/>
                                </a:cubicBezTo>
                                <a:lnTo>
                                  <a:pt x="22" y="84"/>
                                </a:lnTo>
                                <a:cubicBezTo>
                                  <a:pt x="22" y="108"/>
                                  <a:pt x="26" y="125"/>
                                  <a:pt x="53" y="125"/>
                                </a:cubicBezTo>
                                <a:cubicBezTo>
                                  <a:pt x="63" y="125"/>
                                  <a:pt x="69" y="124"/>
                                  <a:pt x="79" y="122"/>
                                </a:cubicBezTo>
                                <a:lnTo>
                                  <a:pt x="82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0" name="Freeform 35"/>
                        <wps:cNvSpPr>
                          <a:spLocks noEditPoints="1"/>
                        </wps:cNvSpPr>
                        <wps:spPr bwMode="auto">
                          <a:xfrm>
                            <a:off x="1899355" y="293511"/>
                            <a:ext cx="106329" cy="150903"/>
                          </a:xfrm>
                          <a:custGeom>
                            <a:avLst/>
                            <a:gdLst>
                              <a:gd name="T0" fmla="*/ 80 w 102"/>
                              <a:gd name="T1" fmla="*/ 40 h 141"/>
                              <a:gd name="T2" fmla="*/ 80 w 102"/>
                              <a:gd name="T3" fmla="*/ 40 h 141"/>
                              <a:gd name="T4" fmla="*/ 51 w 102"/>
                              <a:gd name="T5" fmla="*/ 16 h 141"/>
                              <a:gd name="T6" fmla="*/ 21 w 102"/>
                              <a:gd name="T7" fmla="*/ 40 h 141"/>
                              <a:gd name="T8" fmla="*/ 21 w 102"/>
                              <a:gd name="T9" fmla="*/ 101 h 141"/>
                              <a:gd name="T10" fmla="*/ 51 w 102"/>
                              <a:gd name="T11" fmla="*/ 125 h 141"/>
                              <a:gd name="T12" fmla="*/ 80 w 102"/>
                              <a:gd name="T13" fmla="*/ 101 h 141"/>
                              <a:gd name="T14" fmla="*/ 80 w 102"/>
                              <a:gd name="T15" fmla="*/ 40 h 141"/>
                              <a:gd name="T16" fmla="*/ 102 w 102"/>
                              <a:gd name="T17" fmla="*/ 101 h 141"/>
                              <a:gd name="T18" fmla="*/ 102 w 102"/>
                              <a:gd name="T19" fmla="*/ 101 h 141"/>
                              <a:gd name="T20" fmla="*/ 51 w 102"/>
                              <a:gd name="T21" fmla="*/ 141 h 141"/>
                              <a:gd name="T22" fmla="*/ 0 w 102"/>
                              <a:gd name="T23" fmla="*/ 101 h 141"/>
                              <a:gd name="T24" fmla="*/ 0 w 102"/>
                              <a:gd name="T25" fmla="*/ 40 h 141"/>
                              <a:gd name="T26" fmla="*/ 51 w 102"/>
                              <a:gd name="T27" fmla="*/ 0 h 141"/>
                              <a:gd name="T28" fmla="*/ 102 w 102"/>
                              <a:gd name="T29" fmla="*/ 40 h 141"/>
                              <a:gd name="T30" fmla="*/ 102 w 102"/>
                              <a:gd name="T31" fmla="*/ 101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02" h="141">
                                <a:moveTo>
                                  <a:pt x="80" y="40"/>
                                </a:moveTo>
                                <a:lnTo>
                                  <a:pt x="80" y="40"/>
                                </a:lnTo>
                                <a:cubicBezTo>
                                  <a:pt x="80" y="24"/>
                                  <a:pt x="72" y="16"/>
                                  <a:pt x="51" y="16"/>
                                </a:cubicBezTo>
                                <a:cubicBezTo>
                                  <a:pt x="29" y="16"/>
                                  <a:pt x="21" y="24"/>
                                  <a:pt x="21" y="40"/>
                                </a:cubicBezTo>
                                <a:lnTo>
                                  <a:pt x="21" y="101"/>
                                </a:lnTo>
                                <a:cubicBezTo>
                                  <a:pt x="21" y="116"/>
                                  <a:pt x="29" y="125"/>
                                  <a:pt x="51" y="125"/>
                                </a:cubicBezTo>
                                <a:cubicBezTo>
                                  <a:pt x="72" y="125"/>
                                  <a:pt x="80" y="116"/>
                                  <a:pt x="80" y="101"/>
                                </a:cubicBezTo>
                                <a:lnTo>
                                  <a:pt x="80" y="40"/>
                                </a:lnTo>
                                <a:close/>
                                <a:moveTo>
                                  <a:pt x="102" y="101"/>
                                </a:moveTo>
                                <a:lnTo>
                                  <a:pt x="102" y="101"/>
                                </a:lnTo>
                                <a:cubicBezTo>
                                  <a:pt x="102" y="129"/>
                                  <a:pt x="85" y="141"/>
                                  <a:pt x="51" y="141"/>
                                </a:cubicBezTo>
                                <a:cubicBezTo>
                                  <a:pt x="16" y="141"/>
                                  <a:pt x="0" y="129"/>
                                  <a:pt x="0" y="101"/>
                                </a:cubicBezTo>
                                <a:lnTo>
                                  <a:pt x="0" y="40"/>
                                </a:lnTo>
                                <a:cubicBezTo>
                                  <a:pt x="0" y="12"/>
                                  <a:pt x="16" y="0"/>
                                  <a:pt x="51" y="0"/>
                                </a:cubicBezTo>
                                <a:cubicBezTo>
                                  <a:pt x="85" y="0"/>
                                  <a:pt x="102" y="12"/>
                                  <a:pt x="102" y="40"/>
                                </a:cubicBezTo>
                                <a:lnTo>
                                  <a:pt x="102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1" name="Freeform 36"/>
                        <wps:cNvSpPr>
                          <a:spLocks/>
                        </wps:cNvSpPr>
                        <wps:spPr bwMode="auto">
                          <a:xfrm>
                            <a:off x="2043289" y="237067"/>
                            <a:ext cx="50784" cy="208087"/>
                          </a:xfrm>
                          <a:custGeom>
                            <a:avLst/>
                            <a:gdLst>
                              <a:gd name="T0" fmla="*/ 49 w 49"/>
                              <a:gd name="T1" fmla="*/ 190 h 194"/>
                              <a:gd name="T2" fmla="*/ 49 w 49"/>
                              <a:gd name="T3" fmla="*/ 190 h 194"/>
                              <a:gd name="T4" fmla="*/ 29 w 49"/>
                              <a:gd name="T5" fmla="*/ 194 h 194"/>
                              <a:gd name="T6" fmla="*/ 0 w 49"/>
                              <a:gd name="T7" fmla="*/ 161 h 194"/>
                              <a:gd name="T8" fmla="*/ 0 w 49"/>
                              <a:gd name="T9" fmla="*/ 0 h 194"/>
                              <a:gd name="T10" fmla="*/ 22 w 49"/>
                              <a:gd name="T11" fmla="*/ 0 h 194"/>
                              <a:gd name="T12" fmla="*/ 22 w 49"/>
                              <a:gd name="T13" fmla="*/ 160 h 194"/>
                              <a:gd name="T14" fmla="*/ 34 w 49"/>
                              <a:gd name="T15" fmla="*/ 177 h 194"/>
                              <a:gd name="T16" fmla="*/ 46 w 49"/>
                              <a:gd name="T17" fmla="*/ 175 h 194"/>
                              <a:gd name="T18" fmla="*/ 49 w 49"/>
                              <a:gd name="T19" fmla="*/ 190 h 1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9" h="194">
                                <a:moveTo>
                                  <a:pt x="49" y="190"/>
                                </a:moveTo>
                                <a:lnTo>
                                  <a:pt x="49" y="190"/>
                                </a:lnTo>
                                <a:cubicBezTo>
                                  <a:pt x="41" y="193"/>
                                  <a:pt x="35" y="194"/>
                                  <a:pt x="29" y="194"/>
                                </a:cubicBezTo>
                                <a:cubicBezTo>
                                  <a:pt x="13" y="194"/>
                                  <a:pt x="0" y="185"/>
                                  <a:pt x="0" y="161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60"/>
                                </a:lnTo>
                                <a:cubicBezTo>
                                  <a:pt x="22" y="171"/>
                                  <a:pt x="26" y="177"/>
                                  <a:pt x="34" y="177"/>
                                </a:cubicBezTo>
                                <a:cubicBezTo>
                                  <a:pt x="37" y="177"/>
                                  <a:pt x="41" y="176"/>
                                  <a:pt x="46" y="175"/>
                                </a:cubicBezTo>
                                <a:lnTo>
                                  <a:pt x="4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2" name="Freeform 37"/>
                        <wps:cNvSpPr>
                          <a:spLocks/>
                        </wps:cNvSpPr>
                        <wps:spPr bwMode="auto">
                          <a:xfrm>
                            <a:off x="2127955" y="237067"/>
                            <a:ext cx="50784" cy="208087"/>
                          </a:xfrm>
                          <a:custGeom>
                            <a:avLst/>
                            <a:gdLst>
                              <a:gd name="T0" fmla="*/ 49 w 49"/>
                              <a:gd name="T1" fmla="*/ 190 h 194"/>
                              <a:gd name="T2" fmla="*/ 49 w 49"/>
                              <a:gd name="T3" fmla="*/ 190 h 194"/>
                              <a:gd name="T4" fmla="*/ 28 w 49"/>
                              <a:gd name="T5" fmla="*/ 194 h 194"/>
                              <a:gd name="T6" fmla="*/ 0 w 49"/>
                              <a:gd name="T7" fmla="*/ 161 h 194"/>
                              <a:gd name="T8" fmla="*/ 0 w 49"/>
                              <a:gd name="T9" fmla="*/ 0 h 194"/>
                              <a:gd name="T10" fmla="*/ 22 w 49"/>
                              <a:gd name="T11" fmla="*/ 0 h 194"/>
                              <a:gd name="T12" fmla="*/ 22 w 49"/>
                              <a:gd name="T13" fmla="*/ 160 h 194"/>
                              <a:gd name="T14" fmla="*/ 33 w 49"/>
                              <a:gd name="T15" fmla="*/ 177 h 194"/>
                              <a:gd name="T16" fmla="*/ 45 w 49"/>
                              <a:gd name="T17" fmla="*/ 175 h 194"/>
                              <a:gd name="T18" fmla="*/ 49 w 49"/>
                              <a:gd name="T19" fmla="*/ 190 h 1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9" h="194">
                                <a:moveTo>
                                  <a:pt x="49" y="190"/>
                                </a:moveTo>
                                <a:lnTo>
                                  <a:pt x="49" y="190"/>
                                </a:lnTo>
                                <a:cubicBezTo>
                                  <a:pt x="41" y="193"/>
                                  <a:pt x="35" y="194"/>
                                  <a:pt x="28" y="194"/>
                                </a:cubicBezTo>
                                <a:cubicBezTo>
                                  <a:pt x="12" y="194"/>
                                  <a:pt x="0" y="185"/>
                                  <a:pt x="0" y="161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60"/>
                                </a:lnTo>
                                <a:cubicBezTo>
                                  <a:pt x="22" y="171"/>
                                  <a:pt x="25" y="177"/>
                                  <a:pt x="33" y="177"/>
                                </a:cubicBezTo>
                                <a:cubicBezTo>
                                  <a:pt x="37" y="177"/>
                                  <a:pt x="41" y="176"/>
                                  <a:pt x="45" y="175"/>
                                </a:cubicBezTo>
                                <a:lnTo>
                                  <a:pt x="4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3" name="Freeform 38"/>
                        <wps:cNvSpPr>
                          <a:spLocks noEditPoints="1"/>
                        </wps:cNvSpPr>
                        <wps:spPr bwMode="auto">
                          <a:xfrm>
                            <a:off x="2201333" y="293511"/>
                            <a:ext cx="104742" cy="150903"/>
                          </a:xfrm>
                          <a:custGeom>
                            <a:avLst/>
                            <a:gdLst>
                              <a:gd name="T0" fmla="*/ 79 w 101"/>
                              <a:gd name="T1" fmla="*/ 40 h 141"/>
                              <a:gd name="T2" fmla="*/ 79 w 101"/>
                              <a:gd name="T3" fmla="*/ 40 h 141"/>
                              <a:gd name="T4" fmla="*/ 64 w 101"/>
                              <a:gd name="T5" fmla="*/ 16 h 141"/>
                              <a:gd name="T6" fmla="*/ 22 w 101"/>
                              <a:gd name="T7" fmla="*/ 50 h 141"/>
                              <a:gd name="T8" fmla="*/ 22 w 101"/>
                              <a:gd name="T9" fmla="*/ 68 h 141"/>
                              <a:gd name="T10" fmla="*/ 79 w 101"/>
                              <a:gd name="T11" fmla="*/ 53 h 141"/>
                              <a:gd name="T12" fmla="*/ 79 w 101"/>
                              <a:gd name="T13" fmla="*/ 40 h 141"/>
                              <a:gd name="T14" fmla="*/ 101 w 101"/>
                              <a:gd name="T15" fmla="*/ 132 h 141"/>
                              <a:gd name="T16" fmla="*/ 101 w 101"/>
                              <a:gd name="T17" fmla="*/ 132 h 141"/>
                              <a:gd name="T18" fmla="*/ 54 w 101"/>
                              <a:gd name="T19" fmla="*/ 141 h 141"/>
                              <a:gd name="T20" fmla="*/ 0 w 101"/>
                              <a:gd name="T21" fmla="*/ 84 h 141"/>
                              <a:gd name="T22" fmla="*/ 0 w 101"/>
                              <a:gd name="T23" fmla="*/ 59 h 141"/>
                              <a:gd name="T24" fmla="*/ 61 w 101"/>
                              <a:gd name="T25" fmla="*/ 0 h 141"/>
                              <a:gd name="T26" fmla="*/ 100 w 101"/>
                              <a:gd name="T27" fmla="*/ 39 h 141"/>
                              <a:gd name="T28" fmla="*/ 100 w 101"/>
                              <a:gd name="T29" fmla="*/ 56 h 141"/>
                              <a:gd name="T30" fmla="*/ 22 w 101"/>
                              <a:gd name="T31" fmla="*/ 80 h 141"/>
                              <a:gd name="T32" fmla="*/ 22 w 101"/>
                              <a:gd name="T33" fmla="*/ 86 h 141"/>
                              <a:gd name="T34" fmla="*/ 54 w 101"/>
                              <a:gd name="T35" fmla="*/ 124 h 141"/>
                              <a:gd name="T36" fmla="*/ 96 w 101"/>
                              <a:gd name="T37" fmla="*/ 116 h 141"/>
                              <a:gd name="T38" fmla="*/ 101 w 101"/>
                              <a:gd name="T39" fmla="*/ 132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1" h="141">
                                <a:moveTo>
                                  <a:pt x="79" y="40"/>
                                </a:moveTo>
                                <a:lnTo>
                                  <a:pt x="79" y="40"/>
                                </a:lnTo>
                                <a:cubicBezTo>
                                  <a:pt x="79" y="26"/>
                                  <a:pt x="77" y="16"/>
                                  <a:pt x="64" y="16"/>
                                </a:cubicBezTo>
                                <a:cubicBezTo>
                                  <a:pt x="36" y="16"/>
                                  <a:pt x="22" y="22"/>
                                  <a:pt x="22" y="50"/>
                                </a:cubicBezTo>
                                <a:lnTo>
                                  <a:pt x="22" y="68"/>
                                </a:lnTo>
                                <a:cubicBezTo>
                                  <a:pt x="64" y="67"/>
                                  <a:pt x="79" y="61"/>
                                  <a:pt x="79" y="53"/>
                                </a:cubicBezTo>
                                <a:lnTo>
                                  <a:pt x="79" y="40"/>
                                </a:lnTo>
                                <a:close/>
                                <a:moveTo>
                                  <a:pt x="101" y="132"/>
                                </a:moveTo>
                                <a:lnTo>
                                  <a:pt x="101" y="132"/>
                                </a:lnTo>
                                <a:cubicBezTo>
                                  <a:pt x="91" y="136"/>
                                  <a:pt x="72" y="141"/>
                                  <a:pt x="54" y="141"/>
                                </a:cubicBezTo>
                                <a:cubicBezTo>
                                  <a:pt x="13" y="141"/>
                                  <a:pt x="0" y="121"/>
                                  <a:pt x="0" y="84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11"/>
                                  <a:pt x="18" y="0"/>
                                  <a:pt x="61" y="0"/>
                                </a:cubicBezTo>
                                <a:cubicBezTo>
                                  <a:pt x="94" y="0"/>
                                  <a:pt x="100" y="18"/>
                                  <a:pt x="100" y="39"/>
                                </a:cubicBezTo>
                                <a:lnTo>
                                  <a:pt x="100" y="56"/>
                                </a:lnTo>
                                <a:cubicBezTo>
                                  <a:pt x="100" y="68"/>
                                  <a:pt x="82" y="80"/>
                                  <a:pt x="22" y="80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06"/>
                                  <a:pt x="26" y="124"/>
                                  <a:pt x="54" y="124"/>
                                </a:cubicBezTo>
                                <a:cubicBezTo>
                                  <a:pt x="72" y="124"/>
                                  <a:pt x="86" y="120"/>
                                  <a:pt x="96" y="116"/>
                                </a:cubicBezTo>
                                <a:lnTo>
                                  <a:pt x="101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8" name="Freeform 39"/>
                        <wps:cNvSpPr>
                          <a:spLocks/>
                        </wps:cNvSpPr>
                        <wps:spPr bwMode="auto">
                          <a:xfrm>
                            <a:off x="2328333" y="290689"/>
                            <a:ext cx="111090" cy="154080"/>
                          </a:xfrm>
                          <a:custGeom>
                            <a:avLst/>
                            <a:gdLst>
                              <a:gd name="T0" fmla="*/ 81 w 106"/>
                              <a:gd name="T1" fmla="*/ 140 h 144"/>
                              <a:gd name="T2" fmla="*/ 81 w 106"/>
                              <a:gd name="T3" fmla="*/ 140 h 144"/>
                              <a:gd name="T4" fmla="*/ 49 w 106"/>
                              <a:gd name="T5" fmla="*/ 144 h 144"/>
                              <a:gd name="T6" fmla="*/ 0 w 106"/>
                              <a:gd name="T7" fmla="*/ 86 h 144"/>
                              <a:gd name="T8" fmla="*/ 0 w 106"/>
                              <a:gd name="T9" fmla="*/ 59 h 144"/>
                              <a:gd name="T10" fmla="*/ 49 w 106"/>
                              <a:gd name="T11" fmla="*/ 2 h 144"/>
                              <a:gd name="T12" fmla="*/ 106 w 106"/>
                              <a:gd name="T13" fmla="*/ 4 h 144"/>
                              <a:gd name="T14" fmla="*/ 106 w 106"/>
                              <a:gd name="T15" fmla="*/ 22 h 144"/>
                              <a:gd name="T16" fmla="*/ 52 w 106"/>
                              <a:gd name="T17" fmla="*/ 19 h 144"/>
                              <a:gd name="T18" fmla="*/ 22 w 106"/>
                              <a:gd name="T19" fmla="*/ 59 h 144"/>
                              <a:gd name="T20" fmla="*/ 22 w 106"/>
                              <a:gd name="T21" fmla="*/ 86 h 144"/>
                              <a:gd name="T22" fmla="*/ 52 w 106"/>
                              <a:gd name="T23" fmla="*/ 127 h 144"/>
                              <a:gd name="T24" fmla="*/ 78 w 106"/>
                              <a:gd name="T25" fmla="*/ 124 h 144"/>
                              <a:gd name="T26" fmla="*/ 81 w 106"/>
                              <a:gd name="T27" fmla="*/ 140 h 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06" h="144">
                                <a:moveTo>
                                  <a:pt x="81" y="140"/>
                                </a:moveTo>
                                <a:lnTo>
                                  <a:pt x="81" y="140"/>
                                </a:lnTo>
                                <a:cubicBezTo>
                                  <a:pt x="74" y="142"/>
                                  <a:pt x="63" y="144"/>
                                  <a:pt x="49" y="144"/>
                                </a:cubicBezTo>
                                <a:cubicBezTo>
                                  <a:pt x="10" y="144"/>
                                  <a:pt x="0" y="123"/>
                                  <a:pt x="0" y="86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23"/>
                                  <a:pt x="10" y="0"/>
                                  <a:pt x="49" y="2"/>
                                </a:cubicBezTo>
                                <a:cubicBezTo>
                                  <a:pt x="62" y="2"/>
                                  <a:pt x="93" y="5"/>
                                  <a:pt x="106" y="4"/>
                                </a:cubicBezTo>
                                <a:lnTo>
                                  <a:pt x="106" y="22"/>
                                </a:lnTo>
                                <a:cubicBezTo>
                                  <a:pt x="84" y="22"/>
                                  <a:pt x="62" y="19"/>
                                  <a:pt x="52" y="19"/>
                                </a:cubicBezTo>
                                <a:cubicBezTo>
                                  <a:pt x="26" y="19"/>
                                  <a:pt x="22" y="35"/>
                                  <a:pt x="22" y="59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10"/>
                                  <a:pt x="26" y="127"/>
                                  <a:pt x="52" y="127"/>
                                </a:cubicBezTo>
                                <a:cubicBezTo>
                                  <a:pt x="62" y="127"/>
                                  <a:pt x="69" y="126"/>
                                  <a:pt x="78" y="124"/>
                                </a:cubicBezTo>
                                <a:lnTo>
                                  <a:pt x="81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9" name="Freeform 40"/>
                        <wps:cNvSpPr>
                          <a:spLocks/>
                        </wps:cNvSpPr>
                        <wps:spPr bwMode="auto">
                          <a:xfrm>
                            <a:off x="2441222" y="265289"/>
                            <a:ext cx="128547" cy="179495"/>
                          </a:xfrm>
                          <a:custGeom>
                            <a:avLst/>
                            <a:gdLst>
                              <a:gd name="T0" fmla="*/ 76 w 124"/>
                              <a:gd name="T1" fmla="*/ 161 h 168"/>
                              <a:gd name="T2" fmla="*/ 76 w 124"/>
                              <a:gd name="T3" fmla="*/ 161 h 168"/>
                              <a:gd name="T4" fmla="*/ 44 w 124"/>
                              <a:gd name="T5" fmla="*/ 168 h 168"/>
                              <a:gd name="T6" fmla="*/ 15 w 124"/>
                              <a:gd name="T7" fmla="*/ 137 h 168"/>
                              <a:gd name="T8" fmla="*/ 15 w 124"/>
                              <a:gd name="T9" fmla="*/ 47 h 168"/>
                              <a:gd name="T10" fmla="*/ 0 w 124"/>
                              <a:gd name="T11" fmla="*/ 47 h 168"/>
                              <a:gd name="T12" fmla="*/ 0 w 124"/>
                              <a:gd name="T13" fmla="*/ 29 h 168"/>
                              <a:gd name="T14" fmla="*/ 15 w 124"/>
                              <a:gd name="T15" fmla="*/ 29 h 168"/>
                              <a:gd name="T16" fmla="*/ 15 w 124"/>
                              <a:gd name="T17" fmla="*/ 0 h 168"/>
                              <a:gd name="T18" fmla="*/ 37 w 124"/>
                              <a:gd name="T19" fmla="*/ 0 h 168"/>
                              <a:gd name="T20" fmla="*/ 37 w 124"/>
                              <a:gd name="T21" fmla="*/ 29 h 168"/>
                              <a:gd name="T22" fmla="*/ 124 w 124"/>
                              <a:gd name="T23" fmla="*/ 29 h 168"/>
                              <a:gd name="T24" fmla="*/ 124 w 124"/>
                              <a:gd name="T25" fmla="*/ 47 h 168"/>
                              <a:gd name="T26" fmla="*/ 37 w 124"/>
                              <a:gd name="T27" fmla="*/ 47 h 168"/>
                              <a:gd name="T28" fmla="*/ 37 w 124"/>
                              <a:gd name="T29" fmla="*/ 135 h 168"/>
                              <a:gd name="T30" fmla="*/ 48 w 124"/>
                              <a:gd name="T31" fmla="*/ 149 h 168"/>
                              <a:gd name="T32" fmla="*/ 71 w 124"/>
                              <a:gd name="T33" fmla="*/ 143 h 168"/>
                              <a:gd name="T34" fmla="*/ 76 w 124"/>
                              <a:gd name="T35" fmla="*/ 161 h 1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24" h="168">
                                <a:moveTo>
                                  <a:pt x="76" y="161"/>
                                </a:moveTo>
                                <a:lnTo>
                                  <a:pt x="76" y="161"/>
                                </a:lnTo>
                                <a:cubicBezTo>
                                  <a:pt x="64" y="166"/>
                                  <a:pt x="54" y="168"/>
                                  <a:pt x="44" y="168"/>
                                </a:cubicBezTo>
                                <a:cubicBezTo>
                                  <a:pt x="27" y="168"/>
                                  <a:pt x="15" y="160"/>
                                  <a:pt x="15" y="137"/>
                                </a:cubicBezTo>
                                <a:lnTo>
                                  <a:pt x="15" y="47"/>
                                </a:lnTo>
                                <a:lnTo>
                                  <a:pt x="0" y="47"/>
                                </a:lnTo>
                                <a:lnTo>
                                  <a:pt x="0" y="29"/>
                                </a:lnTo>
                                <a:lnTo>
                                  <a:pt x="15" y="29"/>
                                </a:lnTo>
                                <a:lnTo>
                                  <a:pt x="15" y="0"/>
                                </a:lnTo>
                                <a:lnTo>
                                  <a:pt x="37" y="0"/>
                                </a:lnTo>
                                <a:lnTo>
                                  <a:pt x="37" y="29"/>
                                </a:lnTo>
                                <a:lnTo>
                                  <a:pt x="124" y="29"/>
                                </a:lnTo>
                                <a:lnTo>
                                  <a:pt x="124" y="47"/>
                                </a:lnTo>
                                <a:lnTo>
                                  <a:pt x="37" y="47"/>
                                </a:lnTo>
                                <a:lnTo>
                                  <a:pt x="37" y="135"/>
                                </a:lnTo>
                                <a:cubicBezTo>
                                  <a:pt x="37" y="145"/>
                                  <a:pt x="41" y="149"/>
                                  <a:pt x="48" y="149"/>
                                </a:cubicBezTo>
                                <a:cubicBezTo>
                                  <a:pt x="55" y="149"/>
                                  <a:pt x="63" y="146"/>
                                  <a:pt x="71" y="143"/>
                                </a:cubicBezTo>
                                <a:lnTo>
                                  <a:pt x="76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0" name="Freeform 41"/>
                        <wps:cNvSpPr>
                          <a:spLocks/>
                        </wps:cNvSpPr>
                        <wps:spPr bwMode="auto">
                          <a:xfrm>
                            <a:off x="2556933" y="296334"/>
                            <a:ext cx="50784" cy="149315"/>
                          </a:xfrm>
                          <a:custGeom>
                            <a:avLst/>
                            <a:gdLst>
                              <a:gd name="T0" fmla="*/ 48 w 48"/>
                              <a:gd name="T1" fmla="*/ 135 h 139"/>
                              <a:gd name="T2" fmla="*/ 48 w 48"/>
                              <a:gd name="T3" fmla="*/ 135 h 139"/>
                              <a:gd name="T4" fmla="*/ 28 w 48"/>
                              <a:gd name="T5" fmla="*/ 139 h 139"/>
                              <a:gd name="T6" fmla="*/ 0 w 48"/>
                              <a:gd name="T7" fmla="*/ 106 h 139"/>
                              <a:gd name="T8" fmla="*/ 0 w 48"/>
                              <a:gd name="T9" fmla="*/ 0 h 139"/>
                              <a:gd name="T10" fmla="*/ 22 w 48"/>
                              <a:gd name="T11" fmla="*/ 0 h 139"/>
                              <a:gd name="T12" fmla="*/ 22 w 48"/>
                              <a:gd name="T13" fmla="*/ 105 h 139"/>
                              <a:gd name="T14" fmla="*/ 33 w 48"/>
                              <a:gd name="T15" fmla="*/ 122 h 139"/>
                              <a:gd name="T16" fmla="*/ 45 w 48"/>
                              <a:gd name="T17" fmla="*/ 120 h 139"/>
                              <a:gd name="T18" fmla="*/ 48 w 48"/>
                              <a:gd name="T19" fmla="*/ 135 h 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8" h="139">
                                <a:moveTo>
                                  <a:pt x="48" y="135"/>
                                </a:moveTo>
                                <a:lnTo>
                                  <a:pt x="48" y="135"/>
                                </a:lnTo>
                                <a:cubicBezTo>
                                  <a:pt x="40" y="138"/>
                                  <a:pt x="35" y="139"/>
                                  <a:pt x="28" y="139"/>
                                </a:cubicBezTo>
                                <a:cubicBezTo>
                                  <a:pt x="12" y="139"/>
                                  <a:pt x="0" y="130"/>
                                  <a:pt x="0" y="106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05"/>
                                </a:lnTo>
                                <a:cubicBezTo>
                                  <a:pt x="22" y="117"/>
                                  <a:pt x="26" y="122"/>
                                  <a:pt x="33" y="122"/>
                                </a:cubicBezTo>
                                <a:cubicBezTo>
                                  <a:pt x="37" y="122"/>
                                  <a:pt x="40" y="122"/>
                                  <a:pt x="45" y="120"/>
                                </a:cubicBezTo>
                                <a:lnTo>
                                  <a:pt x="48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1" name="Freeform 42"/>
                        <wps:cNvSpPr>
                          <a:spLocks/>
                        </wps:cNvSpPr>
                        <wps:spPr bwMode="auto">
                          <a:xfrm>
                            <a:off x="2616200" y="296334"/>
                            <a:ext cx="109503" cy="147726"/>
                          </a:xfrm>
                          <a:custGeom>
                            <a:avLst/>
                            <a:gdLst>
                              <a:gd name="T0" fmla="*/ 43 w 105"/>
                              <a:gd name="T1" fmla="*/ 138 h 138"/>
                              <a:gd name="T2" fmla="*/ 43 w 105"/>
                              <a:gd name="T3" fmla="*/ 138 h 138"/>
                              <a:gd name="T4" fmla="*/ 0 w 105"/>
                              <a:gd name="T5" fmla="*/ 0 h 138"/>
                              <a:gd name="T6" fmla="*/ 23 w 105"/>
                              <a:gd name="T7" fmla="*/ 0 h 138"/>
                              <a:gd name="T8" fmla="*/ 53 w 105"/>
                              <a:gd name="T9" fmla="*/ 111 h 138"/>
                              <a:gd name="T10" fmla="*/ 82 w 105"/>
                              <a:gd name="T11" fmla="*/ 0 h 138"/>
                              <a:gd name="T12" fmla="*/ 105 w 105"/>
                              <a:gd name="T13" fmla="*/ 0 h 138"/>
                              <a:gd name="T14" fmla="*/ 62 w 105"/>
                              <a:gd name="T15" fmla="*/ 138 h 138"/>
                              <a:gd name="T16" fmla="*/ 43 w 105"/>
                              <a:gd name="T17" fmla="*/ 138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5" h="138">
                                <a:moveTo>
                                  <a:pt x="43" y="138"/>
                                </a:moveTo>
                                <a:lnTo>
                                  <a:pt x="43" y="138"/>
                                </a:lnTo>
                                <a:lnTo>
                                  <a:pt x="0" y="0"/>
                                </a:lnTo>
                                <a:lnTo>
                                  <a:pt x="23" y="0"/>
                                </a:lnTo>
                                <a:lnTo>
                                  <a:pt x="53" y="111"/>
                                </a:lnTo>
                                <a:lnTo>
                                  <a:pt x="82" y="0"/>
                                </a:lnTo>
                                <a:lnTo>
                                  <a:pt x="105" y="0"/>
                                </a:lnTo>
                                <a:lnTo>
                                  <a:pt x="62" y="138"/>
                                </a:lnTo>
                                <a:lnTo>
                                  <a:pt x="43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2" name="Freeform 43"/>
                        <wps:cNvSpPr>
                          <a:spLocks noEditPoints="1"/>
                        </wps:cNvSpPr>
                        <wps:spPr bwMode="auto">
                          <a:xfrm>
                            <a:off x="2746022" y="293511"/>
                            <a:ext cx="104742" cy="150903"/>
                          </a:xfrm>
                          <a:custGeom>
                            <a:avLst/>
                            <a:gdLst>
                              <a:gd name="T0" fmla="*/ 79 w 100"/>
                              <a:gd name="T1" fmla="*/ 40 h 141"/>
                              <a:gd name="T2" fmla="*/ 79 w 100"/>
                              <a:gd name="T3" fmla="*/ 40 h 141"/>
                              <a:gd name="T4" fmla="*/ 63 w 100"/>
                              <a:gd name="T5" fmla="*/ 16 h 141"/>
                              <a:gd name="T6" fmla="*/ 22 w 100"/>
                              <a:gd name="T7" fmla="*/ 50 h 141"/>
                              <a:gd name="T8" fmla="*/ 22 w 100"/>
                              <a:gd name="T9" fmla="*/ 68 h 141"/>
                              <a:gd name="T10" fmla="*/ 79 w 100"/>
                              <a:gd name="T11" fmla="*/ 53 h 141"/>
                              <a:gd name="T12" fmla="*/ 79 w 100"/>
                              <a:gd name="T13" fmla="*/ 40 h 141"/>
                              <a:gd name="T14" fmla="*/ 100 w 100"/>
                              <a:gd name="T15" fmla="*/ 132 h 141"/>
                              <a:gd name="T16" fmla="*/ 100 w 100"/>
                              <a:gd name="T17" fmla="*/ 132 h 141"/>
                              <a:gd name="T18" fmla="*/ 54 w 100"/>
                              <a:gd name="T19" fmla="*/ 141 h 141"/>
                              <a:gd name="T20" fmla="*/ 0 w 100"/>
                              <a:gd name="T21" fmla="*/ 84 h 141"/>
                              <a:gd name="T22" fmla="*/ 0 w 100"/>
                              <a:gd name="T23" fmla="*/ 59 h 141"/>
                              <a:gd name="T24" fmla="*/ 61 w 100"/>
                              <a:gd name="T25" fmla="*/ 0 h 141"/>
                              <a:gd name="T26" fmla="*/ 99 w 100"/>
                              <a:gd name="T27" fmla="*/ 39 h 141"/>
                              <a:gd name="T28" fmla="*/ 99 w 100"/>
                              <a:gd name="T29" fmla="*/ 56 h 141"/>
                              <a:gd name="T30" fmla="*/ 22 w 100"/>
                              <a:gd name="T31" fmla="*/ 80 h 141"/>
                              <a:gd name="T32" fmla="*/ 22 w 100"/>
                              <a:gd name="T33" fmla="*/ 86 h 141"/>
                              <a:gd name="T34" fmla="*/ 54 w 100"/>
                              <a:gd name="T35" fmla="*/ 124 h 141"/>
                              <a:gd name="T36" fmla="*/ 96 w 100"/>
                              <a:gd name="T37" fmla="*/ 116 h 141"/>
                              <a:gd name="T38" fmla="*/ 100 w 100"/>
                              <a:gd name="T39" fmla="*/ 132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0" h="141">
                                <a:moveTo>
                                  <a:pt x="79" y="40"/>
                                </a:moveTo>
                                <a:lnTo>
                                  <a:pt x="79" y="40"/>
                                </a:lnTo>
                                <a:cubicBezTo>
                                  <a:pt x="79" y="26"/>
                                  <a:pt x="77" y="16"/>
                                  <a:pt x="63" y="16"/>
                                </a:cubicBezTo>
                                <a:cubicBezTo>
                                  <a:pt x="36" y="16"/>
                                  <a:pt x="22" y="22"/>
                                  <a:pt x="22" y="50"/>
                                </a:cubicBezTo>
                                <a:lnTo>
                                  <a:pt x="22" y="68"/>
                                </a:lnTo>
                                <a:cubicBezTo>
                                  <a:pt x="64" y="67"/>
                                  <a:pt x="79" y="61"/>
                                  <a:pt x="79" y="53"/>
                                </a:cubicBezTo>
                                <a:lnTo>
                                  <a:pt x="79" y="40"/>
                                </a:lnTo>
                                <a:close/>
                                <a:moveTo>
                                  <a:pt x="100" y="132"/>
                                </a:moveTo>
                                <a:lnTo>
                                  <a:pt x="100" y="132"/>
                                </a:lnTo>
                                <a:cubicBezTo>
                                  <a:pt x="91" y="136"/>
                                  <a:pt x="71" y="141"/>
                                  <a:pt x="54" y="141"/>
                                </a:cubicBezTo>
                                <a:cubicBezTo>
                                  <a:pt x="12" y="141"/>
                                  <a:pt x="0" y="121"/>
                                  <a:pt x="0" y="84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11"/>
                                  <a:pt x="18" y="0"/>
                                  <a:pt x="61" y="0"/>
                                </a:cubicBezTo>
                                <a:cubicBezTo>
                                  <a:pt x="94" y="0"/>
                                  <a:pt x="99" y="18"/>
                                  <a:pt x="99" y="39"/>
                                </a:cubicBezTo>
                                <a:lnTo>
                                  <a:pt x="99" y="56"/>
                                </a:lnTo>
                                <a:cubicBezTo>
                                  <a:pt x="99" y="68"/>
                                  <a:pt x="82" y="80"/>
                                  <a:pt x="22" y="80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06"/>
                                  <a:pt x="26" y="124"/>
                                  <a:pt x="54" y="124"/>
                                </a:cubicBezTo>
                                <a:cubicBezTo>
                                  <a:pt x="71" y="124"/>
                                  <a:pt x="86" y="120"/>
                                  <a:pt x="96" y="116"/>
                                </a:cubicBezTo>
                                <a:lnTo>
                                  <a:pt x="100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3" name="Freeform 44"/>
                        <wps:cNvSpPr>
                          <a:spLocks/>
                        </wps:cNvSpPr>
                        <wps:spPr bwMode="auto">
                          <a:xfrm>
                            <a:off x="2994378" y="222956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</a:cxnLst>
                            <a:rect l="0" t="0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4" name="Freeform 45"/>
                        <wps:cNvSpPr>
                          <a:spLocks noEditPoints="1"/>
                        </wps:cNvSpPr>
                        <wps:spPr bwMode="auto">
                          <a:xfrm>
                            <a:off x="1778000" y="73378"/>
                            <a:ext cx="42849" cy="61950"/>
                          </a:xfrm>
                          <a:custGeom>
                            <a:avLst/>
                            <a:gdLst>
                              <a:gd name="T0" fmla="*/ 9 w 41"/>
                              <a:gd name="T1" fmla="*/ 31 h 57"/>
                              <a:gd name="T2" fmla="*/ 9 w 41"/>
                              <a:gd name="T3" fmla="*/ 31 h 57"/>
                              <a:gd name="T4" fmla="*/ 21 w 41"/>
                              <a:gd name="T5" fmla="*/ 31 h 57"/>
                              <a:gd name="T6" fmla="*/ 31 w 41"/>
                              <a:gd name="T7" fmla="*/ 19 h 57"/>
                              <a:gd name="T8" fmla="*/ 29 w 41"/>
                              <a:gd name="T9" fmla="*/ 11 h 57"/>
                              <a:gd name="T10" fmla="*/ 21 w 41"/>
                              <a:gd name="T11" fmla="*/ 8 h 57"/>
                              <a:gd name="T12" fmla="*/ 9 w 41"/>
                              <a:gd name="T13" fmla="*/ 8 h 57"/>
                              <a:gd name="T14" fmla="*/ 9 w 41"/>
                              <a:gd name="T15" fmla="*/ 31 h 57"/>
                              <a:gd name="T16" fmla="*/ 21 w 41"/>
                              <a:gd name="T17" fmla="*/ 39 h 57"/>
                              <a:gd name="T18" fmla="*/ 21 w 41"/>
                              <a:gd name="T19" fmla="*/ 39 h 57"/>
                              <a:gd name="T20" fmla="*/ 9 w 41"/>
                              <a:gd name="T21" fmla="*/ 39 h 57"/>
                              <a:gd name="T22" fmla="*/ 9 w 41"/>
                              <a:gd name="T23" fmla="*/ 57 h 57"/>
                              <a:gd name="T24" fmla="*/ 0 w 41"/>
                              <a:gd name="T25" fmla="*/ 57 h 57"/>
                              <a:gd name="T26" fmla="*/ 0 w 41"/>
                              <a:gd name="T27" fmla="*/ 0 h 57"/>
                              <a:gd name="T28" fmla="*/ 21 w 41"/>
                              <a:gd name="T29" fmla="*/ 0 h 57"/>
                              <a:gd name="T30" fmla="*/ 41 w 41"/>
                              <a:gd name="T31" fmla="*/ 19 h 57"/>
                              <a:gd name="T32" fmla="*/ 36 w 41"/>
                              <a:gd name="T33" fmla="*/ 34 h 57"/>
                              <a:gd name="T34" fmla="*/ 21 w 41"/>
                              <a:gd name="T35" fmla="*/ 39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1" h="57">
                                <a:moveTo>
                                  <a:pt x="9" y="31"/>
                                </a:moveTo>
                                <a:lnTo>
                                  <a:pt x="9" y="31"/>
                                </a:lnTo>
                                <a:lnTo>
                                  <a:pt x="21" y="31"/>
                                </a:lnTo>
                                <a:cubicBezTo>
                                  <a:pt x="28" y="31"/>
                                  <a:pt x="31" y="27"/>
                                  <a:pt x="31" y="19"/>
                                </a:cubicBezTo>
                                <a:cubicBezTo>
                                  <a:pt x="31" y="15"/>
                                  <a:pt x="31" y="12"/>
                                  <a:pt x="29" y="11"/>
                                </a:cubicBezTo>
                                <a:cubicBezTo>
                                  <a:pt x="27" y="9"/>
                                  <a:pt x="25" y="8"/>
                                  <a:pt x="21" y="8"/>
                                </a:cubicBezTo>
                                <a:lnTo>
                                  <a:pt x="9" y="8"/>
                                </a:lnTo>
                                <a:lnTo>
                                  <a:pt x="9" y="31"/>
                                </a:lnTo>
                                <a:close/>
                                <a:moveTo>
                                  <a:pt x="21" y="39"/>
                                </a:moveTo>
                                <a:lnTo>
                                  <a:pt x="21" y="39"/>
                                </a:lnTo>
                                <a:lnTo>
                                  <a:pt x="9" y="39"/>
                                </a:lnTo>
                                <a:lnTo>
                                  <a:pt x="9" y="57"/>
                                </a:lnTo>
                                <a:lnTo>
                                  <a:pt x="0" y="57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cubicBezTo>
                                  <a:pt x="35" y="0"/>
                                  <a:pt x="41" y="6"/>
                                  <a:pt x="41" y="19"/>
                                </a:cubicBezTo>
                                <a:cubicBezTo>
                                  <a:pt x="41" y="26"/>
                                  <a:pt x="40" y="31"/>
                                  <a:pt x="36" y="34"/>
                                </a:cubicBezTo>
                                <a:cubicBezTo>
                                  <a:pt x="33" y="37"/>
                                  <a:pt x="28" y="39"/>
                                  <a:pt x="21" y="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5" name="Freeform 46"/>
                        <wps:cNvSpPr>
                          <a:spLocks noEditPoints="1"/>
                        </wps:cNvSpPr>
                        <wps:spPr bwMode="auto">
                          <a:xfrm>
                            <a:off x="1825978" y="87489"/>
                            <a:ext cx="39675" cy="46065"/>
                          </a:xfrm>
                          <a:custGeom>
                            <a:avLst/>
                            <a:gdLst>
                              <a:gd name="T0" fmla="*/ 15 w 38"/>
                              <a:gd name="T1" fmla="*/ 24 h 44"/>
                              <a:gd name="T2" fmla="*/ 15 w 38"/>
                              <a:gd name="T3" fmla="*/ 24 h 44"/>
                              <a:gd name="T4" fmla="*/ 9 w 38"/>
                              <a:gd name="T5" fmla="*/ 31 h 44"/>
                              <a:gd name="T6" fmla="*/ 14 w 38"/>
                              <a:gd name="T7" fmla="*/ 36 h 44"/>
                              <a:gd name="T8" fmla="*/ 23 w 38"/>
                              <a:gd name="T9" fmla="*/ 35 h 44"/>
                              <a:gd name="T10" fmla="*/ 25 w 38"/>
                              <a:gd name="T11" fmla="*/ 34 h 44"/>
                              <a:gd name="T12" fmla="*/ 25 w 38"/>
                              <a:gd name="T13" fmla="*/ 23 h 44"/>
                              <a:gd name="T14" fmla="*/ 15 w 38"/>
                              <a:gd name="T15" fmla="*/ 24 h 44"/>
                              <a:gd name="T16" fmla="*/ 34 w 38"/>
                              <a:gd name="T17" fmla="*/ 14 h 44"/>
                              <a:gd name="T18" fmla="*/ 34 w 38"/>
                              <a:gd name="T19" fmla="*/ 14 h 44"/>
                              <a:gd name="T20" fmla="*/ 34 w 38"/>
                              <a:gd name="T21" fmla="*/ 33 h 44"/>
                              <a:gd name="T22" fmla="*/ 35 w 38"/>
                              <a:gd name="T23" fmla="*/ 36 h 44"/>
                              <a:gd name="T24" fmla="*/ 38 w 38"/>
                              <a:gd name="T25" fmla="*/ 37 h 44"/>
                              <a:gd name="T26" fmla="*/ 38 w 38"/>
                              <a:gd name="T27" fmla="*/ 44 h 44"/>
                              <a:gd name="T28" fmla="*/ 26 w 38"/>
                              <a:gd name="T29" fmla="*/ 41 h 44"/>
                              <a:gd name="T30" fmla="*/ 13 w 38"/>
                              <a:gd name="T31" fmla="*/ 44 h 44"/>
                              <a:gd name="T32" fmla="*/ 0 w 38"/>
                              <a:gd name="T33" fmla="*/ 31 h 44"/>
                              <a:gd name="T34" fmla="*/ 3 w 38"/>
                              <a:gd name="T35" fmla="*/ 21 h 44"/>
                              <a:gd name="T36" fmla="*/ 14 w 38"/>
                              <a:gd name="T37" fmla="*/ 18 h 44"/>
                              <a:gd name="T38" fmla="*/ 25 w 38"/>
                              <a:gd name="T39" fmla="*/ 17 h 44"/>
                              <a:gd name="T40" fmla="*/ 25 w 38"/>
                              <a:gd name="T41" fmla="*/ 14 h 44"/>
                              <a:gd name="T42" fmla="*/ 23 w 38"/>
                              <a:gd name="T43" fmla="*/ 9 h 44"/>
                              <a:gd name="T44" fmla="*/ 19 w 38"/>
                              <a:gd name="T45" fmla="*/ 8 h 44"/>
                              <a:gd name="T46" fmla="*/ 5 w 38"/>
                              <a:gd name="T47" fmla="*/ 9 h 44"/>
                              <a:gd name="T48" fmla="*/ 3 w 38"/>
                              <a:gd name="T49" fmla="*/ 9 h 44"/>
                              <a:gd name="T50" fmla="*/ 2 w 38"/>
                              <a:gd name="T51" fmla="*/ 3 h 44"/>
                              <a:gd name="T52" fmla="*/ 19 w 38"/>
                              <a:gd name="T53" fmla="*/ 0 h 44"/>
                              <a:gd name="T54" fmla="*/ 31 w 38"/>
                              <a:gd name="T55" fmla="*/ 4 h 44"/>
                              <a:gd name="T56" fmla="*/ 34 w 38"/>
                              <a:gd name="T57" fmla="*/ 14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38" h="44">
                                <a:moveTo>
                                  <a:pt x="15" y="24"/>
                                </a:moveTo>
                                <a:lnTo>
                                  <a:pt x="15" y="24"/>
                                </a:lnTo>
                                <a:cubicBezTo>
                                  <a:pt x="11" y="25"/>
                                  <a:pt x="9" y="27"/>
                                  <a:pt x="9" y="31"/>
                                </a:cubicBezTo>
                                <a:cubicBezTo>
                                  <a:pt x="9" y="34"/>
                                  <a:pt x="11" y="36"/>
                                  <a:pt x="14" y="36"/>
                                </a:cubicBezTo>
                                <a:cubicBezTo>
                                  <a:pt x="17" y="36"/>
                                  <a:pt x="20" y="36"/>
                                  <a:pt x="23" y="35"/>
                                </a:cubicBezTo>
                                <a:lnTo>
                                  <a:pt x="25" y="34"/>
                                </a:lnTo>
                                <a:lnTo>
                                  <a:pt x="25" y="23"/>
                                </a:lnTo>
                                <a:lnTo>
                                  <a:pt x="15" y="24"/>
                                </a:lnTo>
                                <a:close/>
                                <a:moveTo>
                                  <a:pt x="34" y="14"/>
                                </a:moveTo>
                                <a:lnTo>
                                  <a:pt x="34" y="14"/>
                                </a:lnTo>
                                <a:lnTo>
                                  <a:pt x="34" y="33"/>
                                </a:lnTo>
                                <a:cubicBezTo>
                                  <a:pt x="34" y="34"/>
                                  <a:pt x="35" y="35"/>
                                  <a:pt x="35" y="36"/>
                                </a:cubicBezTo>
                                <a:cubicBezTo>
                                  <a:pt x="36" y="36"/>
                                  <a:pt x="37" y="37"/>
                                  <a:pt x="38" y="37"/>
                                </a:cubicBezTo>
                                <a:lnTo>
                                  <a:pt x="38" y="44"/>
                                </a:lnTo>
                                <a:cubicBezTo>
                                  <a:pt x="33" y="44"/>
                                  <a:pt x="29" y="43"/>
                                  <a:pt x="26" y="41"/>
                                </a:cubicBezTo>
                                <a:cubicBezTo>
                                  <a:pt x="22" y="43"/>
                                  <a:pt x="17" y="44"/>
                                  <a:pt x="13" y="44"/>
                                </a:cubicBezTo>
                                <a:cubicBezTo>
                                  <a:pt x="4" y="44"/>
                                  <a:pt x="0" y="39"/>
                                  <a:pt x="0" y="31"/>
                                </a:cubicBezTo>
                                <a:cubicBezTo>
                                  <a:pt x="0" y="26"/>
                                  <a:pt x="1" y="23"/>
                                  <a:pt x="3" y="21"/>
                                </a:cubicBezTo>
                                <a:cubicBezTo>
                                  <a:pt x="6" y="20"/>
                                  <a:pt x="9" y="18"/>
                                  <a:pt x="14" y="18"/>
                                </a:cubicBezTo>
                                <a:lnTo>
                                  <a:pt x="25" y="17"/>
                                </a:lnTo>
                                <a:lnTo>
                                  <a:pt x="25" y="14"/>
                                </a:lnTo>
                                <a:cubicBezTo>
                                  <a:pt x="25" y="12"/>
                                  <a:pt x="24" y="10"/>
                                  <a:pt x="23" y="9"/>
                                </a:cubicBezTo>
                                <a:cubicBezTo>
                                  <a:pt x="22" y="9"/>
                                  <a:pt x="21" y="8"/>
                                  <a:pt x="19" y="8"/>
                                </a:cubicBezTo>
                                <a:cubicBezTo>
                                  <a:pt x="15" y="8"/>
                                  <a:pt x="11" y="8"/>
                                  <a:pt x="5" y="9"/>
                                </a:cubicBezTo>
                                <a:lnTo>
                                  <a:pt x="3" y="9"/>
                                </a:lnTo>
                                <a:lnTo>
                                  <a:pt x="2" y="3"/>
                                </a:lnTo>
                                <a:cubicBezTo>
                                  <a:pt x="9" y="1"/>
                                  <a:pt x="14" y="0"/>
                                  <a:pt x="19" y="0"/>
                                </a:cubicBezTo>
                                <a:cubicBezTo>
                                  <a:pt x="25" y="0"/>
                                  <a:pt x="28" y="2"/>
                                  <a:pt x="31" y="4"/>
                                </a:cubicBezTo>
                                <a:cubicBezTo>
                                  <a:pt x="33" y="6"/>
                                  <a:pt x="34" y="9"/>
                                  <a:pt x="34" y="1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6" name="Freeform 47"/>
                        <wps:cNvSpPr>
                          <a:spLocks/>
                        </wps:cNvSpPr>
                        <wps:spPr bwMode="auto">
                          <a:xfrm>
                            <a:off x="1873955" y="87489"/>
                            <a:ext cx="25392" cy="46065"/>
                          </a:xfrm>
                          <a:custGeom>
                            <a:avLst/>
                            <a:gdLst>
                              <a:gd name="T0" fmla="*/ 0 w 23"/>
                              <a:gd name="T1" fmla="*/ 43 h 43"/>
                              <a:gd name="T2" fmla="*/ 0 w 23"/>
                              <a:gd name="T3" fmla="*/ 43 h 43"/>
                              <a:gd name="T4" fmla="*/ 0 w 23"/>
                              <a:gd name="T5" fmla="*/ 1 h 43"/>
                              <a:gd name="T6" fmla="*/ 9 w 23"/>
                              <a:gd name="T7" fmla="*/ 1 h 43"/>
                              <a:gd name="T8" fmla="*/ 9 w 23"/>
                              <a:gd name="T9" fmla="*/ 6 h 43"/>
                              <a:gd name="T10" fmla="*/ 23 w 23"/>
                              <a:gd name="T11" fmla="*/ 0 h 43"/>
                              <a:gd name="T12" fmla="*/ 23 w 23"/>
                              <a:gd name="T13" fmla="*/ 9 h 43"/>
                              <a:gd name="T14" fmla="*/ 11 w 23"/>
                              <a:gd name="T15" fmla="*/ 13 h 43"/>
                              <a:gd name="T16" fmla="*/ 9 w 23"/>
                              <a:gd name="T17" fmla="*/ 14 h 43"/>
                              <a:gd name="T18" fmla="*/ 9 w 23"/>
                              <a:gd name="T19" fmla="*/ 43 h 43"/>
                              <a:gd name="T20" fmla="*/ 0 w 23"/>
                              <a:gd name="T21" fmla="*/ 4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3" h="43">
                                <a:moveTo>
                                  <a:pt x="0" y="43"/>
                                </a:moveTo>
                                <a:lnTo>
                                  <a:pt x="0" y="43"/>
                                </a:lnTo>
                                <a:lnTo>
                                  <a:pt x="0" y="1"/>
                                </a:lnTo>
                                <a:lnTo>
                                  <a:pt x="9" y="1"/>
                                </a:lnTo>
                                <a:lnTo>
                                  <a:pt x="9" y="6"/>
                                </a:lnTo>
                                <a:cubicBezTo>
                                  <a:pt x="14" y="3"/>
                                  <a:pt x="19" y="1"/>
                                  <a:pt x="23" y="0"/>
                                </a:cubicBezTo>
                                <a:lnTo>
                                  <a:pt x="23" y="9"/>
                                </a:lnTo>
                                <a:cubicBezTo>
                                  <a:pt x="18" y="10"/>
                                  <a:pt x="14" y="12"/>
                                  <a:pt x="11" y="13"/>
                                </a:cubicBezTo>
                                <a:lnTo>
                                  <a:pt x="9" y="14"/>
                                </a:lnTo>
                                <a:lnTo>
                                  <a:pt x="9" y="43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7" name="Freeform 48"/>
                        <wps:cNvSpPr>
                          <a:spLocks/>
                        </wps:cNvSpPr>
                        <wps:spPr bwMode="auto">
                          <a:xfrm>
                            <a:off x="1905000" y="76200"/>
                            <a:ext cx="28566" cy="58773"/>
                          </a:xfrm>
                          <a:custGeom>
                            <a:avLst/>
                            <a:gdLst>
                              <a:gd name="T0" fmla="*/ 26 w 27"/>
                              <a:gd name="T1" fmla="*/ 20 h 55"/>
                              <a:gd name="T2" fmla="*/ 26 w 27"/>
                              <a:gd name="T3" fmla="*/ 20 h 55"/>
                              <a:gd name="T4" fmla="*/ 14 w 27"/>
                              <a:gd name="T5" fmla="*/ 20 h 55"/>
                              <a:gd name="T6" fmla="*/ 14 w 27"/>
                              <a:gd name="T7" fmla="*/ 38 h 55"/>
                              <a:gd name="T8" fmla="*/ 15 w 27"/>
                              <a:gd name="T9" fmla="*/ 45 h 55"/>
                              <a:gd name="T10" fmla="*/ 19 w 27"/>
                              <a:gd name="T11" fmla="*/ 47 h 55"/>
                              <a:gd name="T12" fmla="*/ 26 w 27"/>
                              <a:gd name="T13" fmla="*/ 46 h 55"/>
                              <a:gd name="T14" fmla="*/ 27 w 27"/>
                              <a:gd name="T15" fmla="*/ 54 h 55"/>
                              <a:gd name="T16" fmla="*/ 18 w 27"/>
                              <a:gd name="T17" fmla="*/ 55 h 55"/>
                              <a:gd name="T18" fmla="*/ 8 w 27"/>
                              <a:gd name="T19" fmla="*/ 51 h 55"/>
                              <a:gd name="T20" fmla="*/ 5 w 27"/>
                              <a:gd name="T21" fmla="*/ 39 h 55"/>
                              <a:gd name="T22" fmla="*/ 5 w 27"/>
                              <a:gd name="T23" fmla="*/ 20 h 55"/>
                              <a:gd name="T24" fmla="*/ 0 w 27"/>
                              <a:gd name="T25" fmla="*/ 20 h 55"/>
                              <a:gd name="T26" fmla="*/ 0 w 27"/>
                              <a:gd name="T27" fmla="*/ 12 h 55"/>
                              <a:gd name="T28" fmla="*/ 5 w 27"/>
                              <a:gd name="T29" fmla="*/ 12 h 55"/>
                              <a:gd name="T30" fmla="*/ 5 w 27"/>
                              <a:gd name="T31" fmla="*/ 0 h 55"/>
                              <a:gd name="T32" fmla="*/ 14 w 27"/>
                              <a:gd name="T33" fmla="*/ 0 h 55"/>
                              <a:gd name="T34" fmla="*/ 14 w 27"/>
                              <a:gd name="T35" fmla="*/ 12 h 55"/>
                              <a:gd name="T36" fmla="*/ 26 w 27"/>
                              <a:gd name="T37" fmla="*/ 12 h 55"/>
                              <a:gd name="T38" fmla="*/ 26 w 27"/>
                              <a:gd name="T39" fmla="*/ 20 h 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7" h="55">
                                <a:moveTo>
                                  <a:pt x="26" y="20"/>
                                </a:moveTo>
                                <a:lnTo>
                                  <a:pt x="26" y="20"/>
                                </a:lnTo>
                                <a:lnTo>
                                  <a:pt x="14" y="20"/>
                                </a:lnTo>
                                <a:lnTo>
                                  <a:pt x="14" y="38"/>
                                </a:lnTo>
                                <a:cubicBezTo>
                                  <a:pt x="14" y="42"/>
                                  <a:pt x="15" y="44"/>
                                  <a:pt x="15" y="45"/>
                                </a:cubicBezTo>
                                <a:cubicBezTo>
                                  <a:pt x="16" y="46"/>
                                  <a:pt x="17" y="47"/>
                                  <a:pt x="19" y="47"/>
                                </a:cubicBezTo>
                                <a:lnTo>
                                  <a:pt x="26" y="46"/>
                                </a:lnTo>
                                <a:lnTo>
                                  <a:pt x="27" y="54"/>
                                </a:lnTo>
                                <a:cubicBezTo>
                                  <a:pt x="23" y="54"/>
                                  <a:pt x="20" y="55"/>
                                  <a:pt x="18" y="55"/>
                                </a:cubicBezTo>
                                <a:cubicBezTo>
                                  <a:pt x="13" y="55"/>
                                  <a:pt x="10" y="54"/>
                                  <a:pt x="8" y="51"/>
                                </a:cubicBezTo>
                                <a:cubicBezTo>
                                  <a:pt x="6" y="49"/>
                                  <a:pt x="5" y="45"/>
                                  <a:pt x="5" y="39"/>
                                </a:cubicBezTo>
                                <a:lnTo>
                                  <a:pt x="5" y="20"/>
                                </a:lnTo>
                                <a:lnTo>
                                  <a:pt x="0" y="20"/>
                                </a:lnTo>
                                <a:lnTo>
                                  <a:pt x="0" y="12"/>
                                </a:lnTo>
                                <a:lnTo>
                                  <a:pt x="5" y="1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12"/>
                                </a:lnTo>
                                <a:lnTo>
                                  <a:pt x="26" y="12"/>
                                </a:lnTo>
                                <a:lnTo>
                                  <a:pt x="26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8" name="Freeform 49"/>
                        <wps:cNvSpPr>
                          <a:spLocks noEditPoints="1"/>
                        </wps:cNvSpPr>
                        <wps:spPr bwMode="auto">
                          <a:xfrm>
                            <a:off x="1958622" y="87489"/>
                            <a:ext cx="39675" cy="46065"/>
                          </a:xfrm>
                          <a:custGeom>
                            <a:avLst/>
                            <a:gdLst>
                              <a:gd name="T0" fmla="*/ 12 w 38"/>
                              <a:gd name="T1" fmla="*/ 33 h 44"/>
                              <a:gd name="T2" fmla="*/ 12 w 38"/>
                              <a:gd name="T3" fmla="*/ 33 h 44"/>
                              <a:gd name="T4" fmla="*/ 19 w 38"/>
                              <a:gd name="T5" fmla="*/ 36 h 44"/>
                              <a:gd name="T6" fmla="*/ 27 w 38"/>
                              <a:gd name="T7" fmla="*/ 33 h 44"/>
                              <a:gd name="T8" fmla="*/ 29 w 38"/>
                              <a:gd name="T9" fmla="*/ 22 h 44"/>
                              <a:gd name="T10" fmla="*/ 27 w 38"/>
                              <a:gd name="T11" fmla="*/ 11 h 44"/>
                              <a:gd name="T12" fmla="*/ 19 w 38"/>
                              <a:gd name="T13" fmla="*/ 8 h 44"/>
                              <a:gd name="T14" fmla="*/ 12 w 38"/>
                              <a:gd name="T15" fmla="*/ 11 h 44"/>
                              <a:gd name="T16" fmla="*/ 10 w 38"/>
                              <a:gd name="T17" fmla="*/ 22 h 44"/>
                              <a:gd name="T18" fmla="*/ 12 w 38"/>
                              <a:gd name="T19" fmla="*/ 33 h 44"/>
                              <a:gd name="T20" fmla="*/ 5 w 38"/>
                              <a:gd name="T21" fmla="*/ 6 h 44"/>
                              <a:gd name="T22" fmla="*/ 5 w 38"/>
                              <a:gd name="T23" fmla="*/ 6 h 44"/>
                              <a:gd name="T24" fmla="*/ 19 w 38"/>
                              <a:gd name="T25" fmla="*/ 0 h 44"/>
                              <a:gd name="T26" fmla="*/ 34 w 38"/>
                              <a:gd name="T27" fmla="*/ 6 h 44"/>
                              <a:gd name="T28" fmla="*/ 38 w 38"/>
                              <a:gd name="T29" fmla="*/ 22 h 44"/>
                              <a:gd name="T30" fmla="*/ 34 w 38"/>
                              <a:gd name="T31" fmla="*/ 38 h 44"/>
                              <a:gd name="T32" fmla="*/ 19 w 38"/>
                              <a:gd name="T33" fmla="*/ 44 h 44"/>
                              <a:gd name="T34" fmla="*/ 4 w 38"/>
                              <a:gd name="T35" fmla="*/ 38 h 44"/>
                              <a:gd name="T36" fmla="*/ 0 w 38"/>
                              <a:gd name="T37" fmla="*/ 22 h 44"/>
                              <a:gd name="T38" fmla="*/ 5 w 38"/>
                              <a:gd name="T39" fmla="*/ 6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38" h="44">
                                <a:moveTo>
                                  <a:pt x="12" y="33"/>
                                </a:moveTo>
                                <a:lnTo>
                                  <a:pt x="12" y="33"/>
                                </a:lnTo>
                                <a:cubicBezTo>
                                  <a:pt x="13" y="35"/>
                                  <a:pt x="15" y="36"/>
                                  <a:pt x="19" y="36"/>
                                </a:cubicBezTo>
                                <a:cubicBezTo>
                                  <a:pt x="23" y="36"/>
                                  <a:pt x="26" y="35"/>
                                  <a:pt x="27" y="33"/>
                                </a:cubicBezTo>
                                <a:cubicBezTo>
                                  <a:pt x="28" y="31"/>
                                  <a:pt x="29" y="27"/>
                                  <a:pt x="29" y="22"/>
                                </a:cubicBezTo>
                                <a:cubicBezTo>
                                  <a:pt x="29" y="17"/>
                                  <a:pt x="28" y="13"/>
                                  <a:pt x="27" y="11"/>
                                </a:cubicBezTo>
                                <a:cubicBezTo>
                                  <a:pt x="25" y="9"/>
                                  <a:pt x="23" y="8"/>
                                  <a:pt x="19" y="8"/>
                                </a:cubicBezTo>
                                <a:cubicBezTo>
                                  <a:pt x="16" y="8"/>
                                  <a:pt x="13" y="9"/>
                                  <a:pt x="12" y="11"/>
                                </a:cubicBezTo>
                                <a:cubicBezTo>
                                  <a:pt x="10" y="13"/>
                                  <a:pt x="10" y="17"/>
                                  <a:pt x="10" y="22"/>
                                </a:cubicBezTo>
                                <a:cubicBezTo>
                                  <a:pt x="10" y="27"/>
                                  <a:pt x="10" y="31"/>
                                  <a:pt x="12" y="33"/>
                                </a:cubicBezTo>
                                <a:close/>
                                <a:moveTo>
                                  <a:pt x="5" y="6"/>
                                </a:moveTo>
                                <a:lnTo>
                                  <a:pt x="5" y="6"/>
                                </a:lnTo>
                                <a:cubicBezTo>
                                  <a:pt x="8" y="2"/>
                                  <a:pt x="12" y="0"/>
                                  <a:pt x="19" y="0"/>
                                </a:cubicBezTo>
                                <a:cubicBezTo>
                                  <a:pt x="26" y="0"/>
                                  <a:pt x="31" y="2"/>
                                  <a:pt x="34" y="6"/>
                                </a:cubicBezTo>
                                <a:cubicBezTo>
                                  <a:pt x="37" y="9"/>
                                  <a:pt x="38" y="15"/>
                                  <a:pt x="38" y="22"/>
                                </a:cubicBezTo>
                                <a:cubicBezTo>
                                  <a:pt x="38" y="29"/>
                                  <a:pt x="37" y="35"/>
                                  <a:pt x="34" y="38"/>
                                </a:cubicBezTo>
                                <a:cubicBezTo>
                                  <a:pt x="31" y="42"/>
                                  <a:pt x="26" y="44"/>
                                  <a:pt x="19" y="44"/>
                                </a:cubicBezTo>
                                <a:cubicBezTo>
                                  <a:pt x="12" y="44"/>
                                  <a:pt x="7" y="42"/>
                                  <a:pt x="4" y="38"/>
                                </a:cubicBezTo>
                                <a:cubicBezTo>
                                  <a:pt x="2" y="35"/>
                                  <a:pt x="0" y="29"/>
                                  <a:pt x="0" y="22"/>
                                </a:cubicBezTo>
                                <a:cubicBezTo>
                                  <a:pt x="0" y="15"/>
                                  <a:pt x="2" y="9"/>
                                  <a:pt x="5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9" name="Freeform 50"/>
                        <wps:cNvSpPr>
                          <a:spLocks/>
                        </wps:cNvSpPr>
                        <wps:spPr bwMode="auto">
                          <a:xfrm>
                            <a:off x="2006600" y="70556"/>
                            <a:ext cx="26979" cy="65127"/>
                          </a:xfrm>
                          <a:custGeom>
                            <a:avLst/>
                            <a:gdLst>
                              <a:gd name="T0" fmla="*/ 14 w 26"/>
                              <a:gd name="T1" fmla="*/ 26 h 60"/>
                              <a:gd name="T2" fmla="*/ 14 w 26"/>
                              <a:gd name="T3" fmla="*/ 26 h 60"/>
                              <a:gd name="T4" fmla="*/ 14 w 26"/>
                              <a:gd name="T5" fmla="*/ 60 h 60"/>
                              <a:gd name="T6" fmla="*/ 5 w 26"/>
                              <a:gd name="T7" fmla="*/ 60 h 60"/>
                              <a:gd name="T8" fmla="*/ 5 w 26"/>
                              <a:gd name="T9" fmla="*/ 26 h 60"/>
                              <a:gd name="T10" fmla="*/ 0 w 26"/>
                              <a:gd name="T11" fmla="*/ 26 h 60"/>
                              <a:gd name="T12" fmla="*/ 0 w 26"/>
                              <a:gd name="T13" fmla="*/ 18 h 60"/>
                              <a:gd name="T14" fmla="*/ 5 w 26"/>
                              <a:gd name="T15" fmla="*/ 18 h 60"/>
                              <a:gd name="T16" fmla="*/ 5 w 26"/>
                              <a:gd name="T17" fmla="*/ 16 h 60"/>
                              <a:gd name="T18" fmla="*/ 8 w 26"/>
                              <a:gd name="T19" fmla="*/ 4 h 60"/>
                              <a:gd name="T20" fmla="*/ 17 w 26"/>
                              <a:gd name="T21" fmla="*/ 0 h 60"/>
                              <a:gd name="T22" fmla="*/ 26 w 26"/>
                              <a:gd name="T23" fmla="*/ 1 h 60"/>
                              <a:gd name="T24" fmla="*/ 26 w 26"/>
                              <a:gd name="T25" fmla="*/ 8 h 60"/>
                              <a:gd name="T26" fmla="*/ 19 w 26"/>
                              <a:gd name="T27" fmla="*/ 8 h 60"/>
                              <a:gd name="T28" fmla="*/ 16 w 26"/>
                              <a:gd name="T29" fmla="*/ 10 h 60"/>
                              <a:gd name="T30" fmla="*/ 14 w 26"/>
                              <a:gd name="T31" fmla="*/ 16 h 60"/>
                              <a:gd name="T32" fmla="*/ 14 w 26"/>
                              <a:gd name="T33" fmla="*/ 18 h 60"/>
                              <a:gd name="T34" fmla="*/ 26 w 26"/>
                              <a:gd name="T35" fmla="*/ 18 h 60"/>
                              <a:gd name="T36" fmla="*/ 26 w 26"/>
                              <a:gd name="T37" fmla="*/ 26 h 60"/>
                              <a:gd name="T38" fmla="*/ 14 w 26"/>
                              <a:gd name="T39" fmla="*/ 26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" h="60">
                                <a:moveTo>
                                  <a:pt x="14" y="26"/>
                                </a:moveTo>
                                <a:lnTo>
                                  <a:pt x="14" y="26"/>
                                </a:lnTo>
                                <a:lnTo>
                                  <a:pt x="14" y="60"/>
                                </a:lnTo>
                                <a:lnTo>
                                  <a:pt x="5" y="60"/>
                                </a:lnTo>
                                <a:lnTo>
                                  <a:pt x="5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8"/>
                                </a:lnTo>
                                <a:lnTo>
                                  <a:pt x="5" y="18"/>
                                </a:lnTo>
                                <a:lnTo>
                                  <a:pt x="5" y="16"/>
                                </a:lnTo>
                                <a:cubicBezTo>
                                  <a:pt x="5" y="10"/>
                                  <a:pt x="6" y="6"/>
                                  <a:pt x="8" y="4"/>
                                </a:cubicBezTo>
                                <a:cubicBezTo>
                                  <a:pt x="10" y="1"/>
                                  <a:pt x="13" y="0"/>
                                  <a:pt x="17" y="0"/>
                                </a:cubicBezTo>
                                <a:lnTo>
                                  <a:pt x="26" y="1"/>
                                </a:lnTo>
                                <a:lnTo>
                                  <a:pt x="26" y="8"/>
                                </a:lnTo>
                                <a:cubicBezTo>
                                  <a:pt x="24" y="8"/>
                                  <a:pt x="21" y="8"/>
                                  <a:pt x="19" y="8"/>
                                </a:cubicBezTo>
                                <a:cubicBezTo>
                                  <a:pt x="18" y="8"/>
                                  <a:pt x="16" y="9"/>
                                  <a:pt x="16" y="10"/>
                                </a:cubicBezTo>
                                <a:cubicBezTo>
                                  <a:pt x="15" y="11"/>
                                  <a:pt x="14" y="13"/>
                                  <a:pt x="14" y="16"/>
                                </a:cubicBezTo>
                                <a:lnTo>
                                  <a:pt x="14" y="18"/>
                                </a:lnTo>
                                <a:lnTo>
                                  <a:pt x="26" y="18"/>
                                </a:lnTo>
                                <a:lnTo>
                                  <a:pt x="26" y="26"/>
                                </a:lnTo>
                                <a:lnTo>
                                  <a:pt x="1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0" name="Freeform 51"/>
                        <wps:cNvSpPr>
                          <a:spLocks/>
                        </wps:cNvSpPr>
                        <wps:spPr bwMode="auto">
                          <a:xfrm>
                            <a:off x="2057400" y="76200"/>
                            <a:ext cx="26979" cy="58773"/>
                          </a:xfrm>
                          <a:custGeom>
                            <a:avLst/>
                            <a:gdLst>
                              <a:gd name="T0" fmla="*/ 26 w 26"/>
                              <a:gd name="T1" fmla="*/ 20 h 55"/>
                              <a:gd name="T2" fmla="*/ 26 w 26"/>
                              <a:gd name="T3" fmla="*/ 20 h 55"/>
                              <a:gd name="T4" fmla="*/ 14 w 26"/>
                              <a:gd name="T5" fmla="*/ 20 h 55"/>
                              <a:gd name="T6" fmla="*/ 14 w 26"/>
                              <a:gd name="T7" fmla="*/ 38 h 55"/>
                              <a:gd name="T8" fmla="*/ 15 w 26"/>
                              <a:gd name="T9" fmla="*/ 45 h 55"/>
                              <a:gd name="T10" fmla="*/ 19 w 26"/>
                              <a:gd name="T11" fmla="*/ 47 h 55"/>
                              <a:gd name="T12" fmla="*/ 26 w 26"/>
                              <a:gd name="T13" fmla="*/ 46 h 55"/>
                              <a:gd name="T14" fmla="*/ 26 w 26"/>
                              <a:gd name="T15" fmla="*/ 54 h 55"/>
                              <a:gd name="T16" fmla="*/ 18 w 26"/>
                              <a:gd name="T17" fmla="*/ 55 h 55"/>
                              <a:gd name="T18" fmla="*/ 8 w 26"/>
                              <a:gd name="T19" fmla="*/ 51 h 55"/>
                              <a:gd name="T20" fmla="*/ 5 w 26"/>
                              <a:gd name="T21" fmla="*/ 39 h 55"/>
                              <a:gd name="T22" fmla="*/ 5 w 26"/>
                              <a:gd name="T23" fmla="*/ 20 h 55"/>
                              <a:gd name="T24" fmla="*/ 0 w 26"/>
                              <a:gd name="T25" fmla="*/ 20 h 55"/>
                              <a:gd name="T26" fmla="*/ 0 w 26"/>
                              <a:gd name="T27" fmla="*/ 12 h 55"/>
                              <a:gd name="T28" fmla="*/ 5 w 26"/>
                              <a:gd name="T29" fmla="*/ 12 h 55"/>
                              <a:gd name="T30" fmla="*/ 5 w 26"/>
                              <a:gd name="T31" fmla="*/ 0 h 55"/>
                              <a:gd name="T32" fmla="*/ 14 w 26"/>
                              <a:gd name="T33" fmla="*/ 0 h 55"/>
                              <a:gd name="T34" fmla="*/ 14 w 26"/>
                              <a:gd name="T35" fmla="*/ 12 h 55"/>
                              <a:gd name="T36" fmla="*/ 26 w 26"/>
                              <a:gd name="T37" fmla="*/ 12 h 55"/>
                              <a:gd name="T38" fmla="*/ 26 w 26"/>
                              <a:gd name="T39" fmla="*/ 20 h 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" h="55">
                                <a:moveTo>
                                  <a:pt x="26" y="20"/>
                                </a:moveTo>
                                <a:lnTo>
                                  <a:pt x="26" y="20"/>
                                </a:lnTo>
                                <a:lnTo>
                                  <a:pt x="14" y="20"/>
                                </a:lnTo>
                                <a:lnTo>
                                  <a:pt x="14" y="38"/>
                                </a:lnTo>
                                <a:cubicBezTo>
                                  <a:pt x="14" y="42"/>
                                  <a:pt x="15" y="44"/>
                                  <a:pt x="15" y="45"/>
                                </a:cubicBezTo>
                                <a:cubicBezTo>
                                  <a:pt x="16" y="46"/>
                                  <a:pt x="17" y="47"/>
                                  <a:pt x="19" y="47"/>
                                </a:cubicBezTo>
                                <a:lnTo>
                                  <a:pt x="26" y="46"/>
                                </a:lnTo>
                                <a:lnTo>
                                  <a:pt x="26" y="54"/>
                                </a:lnTo>
                                <a:cubicBezTo>
                                  <a:pt x="23" y="54"/>
                                  <a:pt x="20" y="55"/>
                                  <a:pt x="18" y="55"/>
                                </a:cubicBezTo>
                                <a:cubicBezTo>
                                  <a:pt x="13" y="55"/>
                                  <a:pt x="10" y="54"/>
                                  <a:pt x="8" y="51"/>
                                </a:cubicBezTo>
                                <a:cubicBezTo>
                                  <a:pt x="6" y="49"/>
                                  <a:pt x="5" y="45"/>
                                  <a:pt x="5" y="39"/>
                                </a:cubicBezTo>
                                <a:lnTo>
                                  <a:pt x="5" y="20"/>
                                </a:lnTo>
                                <a:lnTo>
                                  <a:pt x="0" y="20"/>
                                </a:lnTo>
                                <a:lnTo>
                                  <a:pt x="0" y="12"/>
                                </a:lnTo>
                                <a:lnTo>
                                  <a:pt x="5" y="1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12"/>
                                </a:lnTo>
                                <a:lnTo>
                                  <a:pt x="26" y="12"/>
                                </a:lnTo>
                                <a:lnTo>
                                  <a:pt x="26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1" name="Freeform 52"/>
                        <wps:cNvSpPr>
                          <a:spLocks/>
                        </wps:cNvSpPr>
                        <wps:spPr bwMode="auto">
                          <a:xfrm>
                            <a:off x="2094089" y="70556"/>
                            <a:ext cx="36501" cy="63538"/>
                          </a:xfrm>
                          <a:custGeom>
                            <a:avLst/>
                            <a:gdLst>
                              <a:gd name="T0" fmla="*/ 9 w 35"/>
                              <a:gd name="T1" fmla="*/ 59 h 59"/>
                              <a:gd name="T2" fmla="*/ 9 w 35"/>
                              <a:gd name="T3" fmla="*/ 59 h 59"/>
                              <a:gd name="T4" fmla="*/ 0 w 35"/>
                              <a:gd name="T5" fmla="*/ 59 h 59"/>
                              <a:gd name="T6" fmla="*/ 0 w 35"/>
                              <a:gd name="T7" fmla="*/ 0 h 59"/>
                              <a:gd name="T8" fmla="*/ 9 w 35"/>
                              <a:gd name="T9" fmla="*/ 0 h 59"/>
                              <a:gd name="T10" fmla="*/ 9 w 35"/>
                              <a:gd name="T11" fmla="*/ 20 h 59"/>
                              <a:gd name="T12" fmla="*/ 20 w 35"/>
                              <a:gd name="T13" fmla="*/ 16 h 59"/>
                              <a:gd name="T14" fmla="*/ 32 w 35"/>
                              <a:gd name="T15" fmla="*/ 21 h 59"/>
                              <a:gd name="T16" fmla="*/ 35 w 35"/>
                              <a:gd name="T17" fmla="*/ 37 h 59"/>
                              <a:gd name="T18" fmla="*/ 35 w 35"/>
                              <a:gd name="T19" fmla="*/ 59 h 59"/>
                              <a:gd name="T20" fmla="*/ 26 w 35"/>
                              <a:gd name="T21" fmla="*/ 59 h 59"/>
                              <a:gd name="T22" fmla="*/ 26 w 35"/>
                              <a:gd name="T23" fmla="*/ 37 h 59"/>
                              <a:gd name="T24" fmla="*/ 24 w 35"/>
                              <a:gd name="T25" fmla="*/ 27 h 59"/>
                              <a:gd name="T26" fmla="*/ 18 w 35"/>
                              <a:gd name="T27" fmla="*/ 24 h 59"/>
                              <a:gd name="T28" fmla="*/ 10 w 35"/>
                              <a:gd name="T29" fmla="*/ 26 h 59"/>
                              <a:gd name="T30" fmla="*/ 9 w 35"/>
                              <a:gd name="T31" fmla="*/ 26 h 59"/>
                              <a:gd name="T32" fmla="*/ 9 w 35"/>
                              <a:gd name="T33" fmla="*/ 59 h 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35" h="59">
                                <a:moveTo>
                                  <a:pt x="9" y="59"/>
                                </a:moveTo>
                                <a:lnTo>
                                  <a:pt x="9" y="59"/>
                                </a:lnTo>
                                <a:lnTo>
                                  <a:pt x="0" y="5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9" y="20"/>
                                </a:lnTo>
                                <a:cubicBezTo>
                                  <a:pt x="13" y="17"/>
                                  <a:pt x="17" y="16"/>
                                  <a:pt x="20" y="16"/>
                                </a:cubicBezTo>
                                <a:cubicBezTo>
                                  <a:pt x="26" y="16"/>
                                  <a:pt x="30" y="18"/>
                                  <a:pt x="32" y="21"/>
                                </a:cubicBezTo>
                                <a:cubicBezTo>
                                  <a:pt x="34" y="24"/>
                                  <a:pt x="35" y="29"/>
                                  <a:pt x="35" y="37"/>
                                </a:cubicBezTo>
                                <a:lnTo>
                                  <a:pt x="35" y="59"/>
                                </a:lnTo>
                                <a:lnTo>
                                  <a:pt x="26" y="59"/>
                                </a:lnTo>
                                <a:lnTo>
                                  <a:pt x="26" y="37"/>
                                </a:lnTo>
                                <a:cubicBezTo>
                                  <a:pt x="26" y="32"/>
                                  <a:pt x="25" y="29"/>
                                  <a:pt x="24" y="27"/>
                                </a:cubicBezTo>
                                <a:cubicBezTo>
                                  <a:pt x="24" y="25"/>
                                  <a:pt x="21" y="24"/>
                                  <a:pt x="18" y="24"/>
                                </a:cubicBezTo>
                                <a:cubicBezTo>
                                  <a:pt x="16" y="24"/>
                                  <a:pt x="13" y="25"/>
                                  <a:pt x="10" y="26"/>
                                </a:cubicBezTo>
                                <a:lnTo>
                                  <a:pt x="9" y="26"/>
                                </a:lnTo>
                                <a:lnTo>
                                  <a:pt x="9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2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42067" y="87489"/>
                            <a:ext cx="38088" cy="46065"/>
                          </a:xfrm>
                          <a:custGeom>
                            <a:avLst/>
                            <a:gdLst>
                              <a:gd name="T0" fmla="*/ 27 w 36"/>
                              <a:gd name="T1" fmla="*/ 19 h 44"/>
                              <a:gd name="T2" fmla="*/ 27 w 36"/>
                              <a:gd name="T3" fmla="*/ 19 h 44"/>
                              <a:gd name="T4" fmla="*/ 25 w 36"/>
                              <a:gd name="T5" fmla="*/ 10 h 44"/>
                              <a:gd name="T6" fmla="*/ 18 w 36"/>
                              <a:gd name="T7" fmla="*/ 8 h 44"/>
                              <a:gd name="T8" fmla="*/ 11 w 36"/>
                              <a:gd name="T9" fmla="*/ 10 h 44"/>
                              <a:gd name="T10" fmla="*/ 9 w 36"/>
                              <a:gd name="T11" fmla="*/ 19 h 44"/>
                              <a:gd name="T12" fmla="*/ 27 w 36"/>
                              <a:gd name="T13" fmla="*/ 19 h 44"/>
                              <a:gd name="T14" fmla="*/ 32 w 36"/>
                              <a:gd name="T15" fmla="*/ 35 h 44"/>
                              <a:gd name="T16" fmla="*/ 32 w 36"/>
                              <a:gd name="T17" fmla="*/ 35 h 44"/>
                              <a:gd name="T18" fmla="*/ 35 w 36"/>
                              <a:gd name="T19" fmla="*/ 35 h 44"/>
                              <a:gd name="T20" fmla="*/ 35 w 36"/>
                              <a:gd name="T21" fmla="*/ 42 h 44"/>
                              <a:gd name="T22" fmla="*/ 18 w 36"/>
                              <a:gd name="T23" fmla="*/ 44 h 44"/>
                              <a:gd name="T24" fmla="*/ 4 w 36"/>
                              <a:gd name="T25" fmla="*/ 39 h 44"/>
                              <a:gd name="T26" fmla="*/ 0 w 36"/>
                              <a:gd name="T27" fmla="*/ 22 h 44"/>
                              <a:gd name="T28" fmla="*/ 18 w 36"/>
                              <a:gd name="T29" fmla="*/ 0 h 44"/>
                              <a:gd name="T30" fmla="*/ 36 w 36"/>
                              <a:gd name="T31" fmla="*/ 19 h 44"/>
                              <a:gd name="T32" fmla="*/ 36 w 36"/>
                              <a:gd name="T33" fmla="*/ 26 h 44"/>
                              <a:gd name="T34" fmla="*/ 9 w 36"/>
                              <a:gd name="T35" fmla="*/ 26 h 44"/>
                              <a:gd name="T36" fmla="*/ 12 w 36"/>
                              <a:gd name="T37" fmla="*/ 33 h 44"/>
                              <a:gd name="T38" fmla="*/ 20 w 36"/>
                              <a:gd name="T39" fmla="*/ 36 h 44"/>
                              <a:gd name="T40" fmla="*/ 32 w 36"/>
                              <a:gd name="T41" fmla="*/ 3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6" h="44">
                                <a:moveTo>
                                  <a:pt x="27" y="19"/>
                                </a:moveTo>
                                <a:lnTo>
                                  <a:pt x="27" y="19"/>
                                </a:lnTo>
                                <a:cubicBezTo>
                                  <a:pt x="27" y="15"/>
                                  <a:pt x="26" y="12"/>
                                  <a:pt x="25" y="10"/>
                                </a:cubicBezTo>
                                <a:cubicBezTo>
                                  <a:pt x="24" y="9"/>
                                  <a:pt x="22" y="8"/>
                                  <a:pt x="18" y="8"/>
                                </a:cubicBezTo>
                                <a:cubicBezTo>
                                  <a:pt x="15" y="8"/>
                                  <a:pt x="13" y="9"/>
                                  <a:pt x="11" y="10"/>
                                </a:cubicBezTo>
                                <a:cubicBezTo>
                                  <a:pt x="10" y="12"/>
                                  <a:pt x="9" y="15"/>
                                  <a:pt x="9" y="19"/>
                                </a:cubicBezTo>
                                <a:lnTo>
                                  <a:pt x="27" y="19"/>
                                </a:lnTo>
                                <a:close/>
                                <a:moveTo>
                                  <a:pt x="32" y="35"/>
                                </a:moveTo>
                                <a:lnTo>
                                  <a:pt x="32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2"/>
                                </a:lnTo>
                                <a:cubicBezTo>
                                  <a:pt x="28" y="43"/>
                                  <a:pt x="23" y="44"/>
                                  <a:pt x="18" y="44"/>
                                </a:cubicBezTo>
                                <a:cubicBezTo>
                                  <a:pt x="11" y="44"/>
                                  <a:pt x="7" y="42"/>
                                  <a:pt x="4" y="39"/>
                                </a:cubicBezTo>
                                <a:cubicBezTo>
                                  <a:pt x="1" y="35"/>
                                  <a:pt x="0" y="30"/>
                                  <a:pt x="0" y="22"/>
                                </a:cubicBezTo>
                                <a:cubicBezTo>
                                  <a:pt x="0" y="8"/>
                                  <a:pt x="6" y="0"/>
                                  <a:pt x="18" y="0"/>
                                </a:cubicBezTo>
                                <a:cubicBezTo>
                                  <a:pt x="30" y="0"/>
                                  <a:pt x="36" y="7"/>
                                  <a:pt x="36" y="19"/>
                                </a:cubicBezTo>
                                <a:lnTo>
                                  <a:pt x="36" y="26"/>
                                </a:lnTo>
                                <a:lnTo>
                                  <a:pt x="9" y="26"/>
                                </a:lnTo>
                                <a:cubicBezTo>
                                  <a:pt x="9" y="29"/>
                                  <a:pt x="10" y="32"/>
                                  <a:pt x="12" y="33"/>
                                </a:cubicBezTo>
                                <a:cubicBezTo>
                                  <a:pt x="13" y="35"/>
                                  <a:pt x="16" y="36"/>
                                  <a:pt x="20" y="36"/>
                                </a:cubicBezTo>
                                <a:cubicBezTo>
                                  <a:pt x="24" y="36"/>
                                  <a:pt x="28" y="36"/>
                                  <a:pt x="32" y="3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143" name="Rectangle 143"/>
                      <wps:cNvSpPr/>
                      <wps:spPr>
                        <a:xfrm>
                          <a:off x="2551289" y="493889"/>
                          <a:ext cx="18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D5E486E" id="Group 28" o:spid="_x0000_s1026" style="position:absolute;margin-left:374.65pt;margin-top:16.15pt;width:215.1pt;height:53pt;z-index:-251651584;mso-position-horizontal-relative:page;mso-position-vertical-relative:bottom-margin-area;mso-width-relative:margin;mso-height-relative:margin" coordsize="27312,6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">
              <v:group id="Group 29" o:spid="_x0000_s1027" style="position:absolute;width:21703;height:3838" coordsize="29943,5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shape id="Freeform 5" o:spid="_x0000_s1028" style="position:absolute;left:9398;top:2032;width:745;height:810;visibility:visible;mso-wrap-style:square;v-text-anchor:top" coordsize="71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" path="m71,25r,l64,12,43,25,43,,28,r,25l7,12,,25,21,38,,51,7,63,28,50r,26l43,76r,-26l64,63,71,51,50,38,71,25xe" fillcolor="#cc202d" stroked="f" strokeweight="0">
                  <v:path arrowok="t" o:connecttype="custom" o:connectlocs="74589,26648;74589,26648;67235,12791;45174,26648;45174,0;29415,0;29415,26648;7354,12791;0,26648;22062,40506;0,54363;7354,67154;29415,53297;29415,81011;45174,81011;45174,53297;67235,67154;74589,54363;52527,40506;74589,26648" o:connectangles="0,0,0,0,0,0,0,0,0,0,0,0,0,0,0,0,0,0,0,0"/>
                </v:shape>
                <v:shape id="Freeform 6" o:spid="_x0000_s1029" style="position:absolute;left:8946;top:1495;width:1603;height:1875;visibility:visible;mso-wrap-style:square;v-text-anchor:top" coordsize="153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" path="m12,125r,l77,162r65,-37l142,51,77,13,12,51r,74xm77,175r,l,131,,44,77,r76,44l153,131,77,175xe" fillcolor="#cc202d" stroked="f" strokeweight="0">
                  <v:path arrowok="t" o:connecttype="custom" o:connectlocs="12572,133884;12572,133884;80667,173514;148763,133884;148763,54625;80667,13924;12572,54625;12572,133884;80667,187438;80667,187438;0,140311;0,47127;80667,0;160287,47127;160287,140311;80667,187438" o:connectangles="0,0,0,0,0,0,0,0,0,0,0,0,0,0,0,0"/>
                  <o:lock v:ext="edit" verticies="t"/>
                </v:shape>
                <v:shape id="Freeform 7" o:spid="_x0000_s1030" style="position:absolute;top:2201;width:1253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" path="m97,82r,l55,82v-23,,-34,9,-34,26c21,126,32,134,56,134v13,,24,-1,34,-10c95,119,97,111,97,98r,-16xm97,151r,l97,137c85,149,74,153,54,153v-21,,-34,-4,-43,-14c3,131,,120,,109,,83,18,66,52,66r45,l97,51c97,30,86,19,59,19,39,19,29,23,20,36l5,22c19,5,34,,59,v41,,61,17,61,50l120,151r-23,xe" fillcolor="black" stroked="f" strokeweight="0">
                  <v:path arrowok="t" o:connecttype="custom" o:connectlocs="101343,87687;101343,87687;57463,87687;21940,115490;58507,143293;94030,132600;101343,104797;101343,87687;101343,161472;101343,161472;101343,146501;56418,163611;11493,148640;0,116559;54328,70577;101343,70577;101343,54537;61642,20318;20896,38497;5224,23526;61642,0;125373,53468;125373,161472;101343,161472" o:connectangles="0,0,0,0,0,0,0,0,0,0,0,0,0,0,0,0,0,0,0,0,0,0,0,0"/>
                  <o:lock v:ext="edit" verticies="t"/>
                </v:shape>
                <v:shape id="Freeform 8" o:spid="_x0000_s1031" style="position:absolute;left:1552;top:2201;width:1190;height:1652;visibility:visible;mso-wrap-style:square;v-text-anchor:top" coordsize="114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" path="m93,154r,l93,61c93,34,79,21,57,21,35,21,21,34,21,61r,93l,154,,3r21,l21,19c31,7,46,1,62,1,76,,89,5,99,15v11,11,15,25,15,42l114,154r-21,xe" fillcolor="black" stroked="f" strokeweight="0">
                  <v:path arrowok="t" o:connecttype="custom" o:connectlocs="97099,165199;97099,165199;97099,65436;59513,22527;21926,65436;21926,165199;0,165199;0,3218;21926,3218;21926,20382;64733,1073;103364,16091;119025,61145;119025,165199;97099,165199" o:connectangles="0,0,0,0,0,0,0,0,0,0,0,0,0,0,0"/>
                </v:shape>
                <v:shape id="Freeform 9" o:spid="_x0000_s1032" style="position:absolute;left:2906;top:1721;width:746;height:2113;visibility:visible;mso-wrap-style:square;v-text-anchor:top" coordsize="71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" path="m56,197r,c31,197,18,179,18,156r,-92l,64,,47r18,l18,,40,r,47l71,47r,17l40,64r,92c40,170,46,178,60,178r11,l71,197r-15,xe" fillcolor="black" stroked="f" strokeweight="0">
                  <v:path arrowok="t" o:connecttype="custom" o:connectlocs="58831,211264;58831,211264;18910,167295;18910,68634;0,68634;0,50403;18910,50403;18910,0;42022,0;42022,50403;74589,50403;74589,68634;42022,68634;42022,167295;63033,190888;74589,190888;74589,211264;58831,211264" o:connectangles="0,0,0,0,0,0,0,0,0,0,0,0,0,0,0,0,0,0"/>
                </v:shape>
                <v:shape id="Freeform 10" o:spid="_x0000_s1033" style="position:absolute;left:3753;top:2201;width:1270;height:1636;visibility:visible;mso-wrap-style:square;v-text-anchor:top" coordsize="121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" path="m99,82r,l56,82v-23,,-34,9,-34,26c22,126,33,134,57,134v13,,24,-1,34,-10c96,119,99,111,99,98r,-16xm99,151r,l99,137c86,149,75,153,55,153v-21,,-33,-4,-43,-14c4,131,,120,1,109,1,83,19,66,53,66r46,l99,51c99,30,88,19,60,19,40,19,31,23,22,36l7,22c20,5,36,,60,v41,,61,17,61,50l121,151r-22,xe" fillcolor="black" stroked="f" strokeweight="0">
                  <v:path arrowok="t" o:connecttype="custom" o:connectlocs="103876,87687;103876,87687;58758,87687;23084,115490;59808,143293;95482,132600;103876,104797;103876,87687;103876,161472;103876,161472;103876,146501;57709,163611;12591,148640;1049,116559;55611,70577;103876,70577;103876,54537;62955,20318;23084,38497;7345,23526;62955,0;126960,53468;126960,161472;103876,161472" o:connectangles="0,0,0,0,0,0,0,0,0,0,0,0,0,0,0,0,0,0,0,0,0,0,0,0"/>
                  <o:lock v:ext="edit" verticies="t"/>
                </v:shape>
                <v:shape id="Freeform 11" o:spid="_x0000_s1034" style="position:absolute;left:5305;top:2201;width:1016;height:1652;visibility:visible;mso-wrap-style:square;v-text-anchor:top" coordsize="98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" path="m82,32r,c76,24,67,20,57,21,35,21,22,38,22,61r,93l,154,,3r22,l22,21c30,9,46,1,63,1,76,,89,5,98,15l82,32xe" fillcolor="black" stroked="f" strokeweight="0">
                  <v:path arrowok="t" o:connecttype="custom" o:connectlocs="84985,34327;84985,34327;59075,22527;22801,65436;22801,165199;0,165199;0,3218;22801,3218;22801,22527;65294,1073;101568,16091;84985,34327" o:connectangles="0,0,0,0,0,0,0,0,0,0,0,0"/>
                </v:shape>
                <v:shape id="Freeform 12" o:spid="_x0000_s1035" style="position:absolute;left:6208;top:2201;width:1254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" path="m95,41r,c89,27,75,18,60,18,46,18,32,27,26,41v-3,8,-4,16,-4,25l99,66c99,57,98,49,95,41r,xm22,82r,c22,115,37,134,65,134v17,,27,-5,38,-17l118,130v-15,15,-29,23,-54,23c26,153,,129,,76,,28,23,,60,v38,,60,28,60,72l120,82r-98,l22,82xe" fillcolor="black" stroked="f" strokeweight="0">
                  <v:path arrowok="t" o:connecttype="custom" o:connectlocs="99254,43843;99254,43843;62687,19248;27164,43843;22985,70577;103433,70577;99254,43843;99254,43843;22985,87687;22985,87687;67910,143293;107612,125114;123283,139016;66866,163611;0,81271;62687,0;125373,76993;125373,87687;22985,87687;22985,87687" o:connectangles="0,0,0,0,0,0,0,0,0,0,0,0,0,0,0,0,0,0,0,0"/>
                  <o:lock v:ext="edit" verticies="t"/>
                </v:shape>
                <v:shape id="Freeform 13" o:spid="_x0000_s1036" style="position:absolute;left:7563;top:2201;width:1254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" path="m61,153r,c36,153,17,147,,131l15,117v11,12,27,17,45,17c85,134,100,125,100,108,100,95,92,87,75,86l51,84c22,81,7,68,7,44,7,16,30,,61,v21,,40,5,53,16l100,30c88,22,75,18,61,18,39,18,28,28,28,43v,13,7,20,26,22l77,67v26,2,43,12,43,40c120,136,96,153,61,153xe" fillcolor="black" stroked="f" strokeweight="0">
                  <v:path arrowok="t" o:connecttype="custom" o:connectlocs="63731,163611;63731,163611;0,140085;15672,125114;62687,143293;104478,115490;78358,91964;53284,89826;7313,47052;63731,0;119104,17110;104478,32081;63731,19248;29254,45982;56418,69508;80448,71647;125373,114421;63731,163611" o:connectangles="0,0,0,0,0,0,0,0,0,0,0,0,0,0,0,0,0,0"/>
                </v:shape>
                <v:shape id="Freeform 14" o:spid="_x0000_s1037" style="position:absolute;left:12333;top:3979;width:492;height:508;visibility:visible;mso-wrap-style:square;v-text-anchor:top" coordsize="47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" path="m47,24r,c47,37,37,48,24,48,10,48,,37,,24,,11,10,,24,,37,,47,11,47,24xe" fillcolor="#00afd9" stroked="f" strokeweight="0">
                  <v:path arrowok="t" o:connecttype="custom" o:connectlocs="49197,25416;49197,25416;25122,50831;0,25416;25122,0;49197,25416" o:connectangles="0,0,0,0,0,0"/>
                </v:shape>
                <v:shape id="Freeform 15" o:spid="_x0000_s1038" style="position:absolute;left:12954;top:4741;width:555;height:556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" path="m52,26r,c52,40,40,52,26,52,12,52,,40,,26,,11,12,,26,,40,,52,11,52,26xe" fillcolor="#00afd9" stroked="f" strokeweight="0">
                  <v:path arrowok="t" o:connecttype="custom" o:connectlocs="55545,27798;55545,27798;27773,55596;0,27798;27773,0;55545,27798" o:connectangles="0,0,0,0,0,0"/>
                </v:shape>
                <v:shape id="Freeform 16" o:spid="_x0000_s1039" style="position:absolute;left:11627;top:4797;width:460;height:477;visibility:visible;mso-wrap-style:square;v-text-anchor:top" coordsize="43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" path="m43,22r,c43,34,34,44,22,44,10,44,,34,,22,,10,10,,22,,34,,43,10,43,22xe" fillcolor="#00afd9" stroked="f" strokeweight="0">
                  <v:path arrowok="t" o:connecttype="custom" o:connectlocs="46023,23827;46023,23827;23547,47654;0,23827;23547,0;46023,23827" o:connectangles="0,0,0,0,0,0"/>
                </v:shape>
                <v:shape id="Freeform 17" o:spid="_x0000_s1040" style="position:absolute;left:13716;top:3894;width:634;height:667;visibility:visible;mso-wrap-style:square;v-text-anchor:top" coordsize="61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" path="m61,31r,c61,48,48,62,31,62,14,62,,48,,31,,14,14,,31,,48,,61,14,61,31xe" fillcolor="#00afd9" stroked="f" strokeweight="0">
                  <v:path arrowok="t" o:connecttype="custom" o:connectlocs="63480,33358;63480,33358;32260,66715;0,33358;32260,0;63480,33358" o:connectangles="0,0,0,0,0,0"/>
                </v:shape>
                <v:shape id="Freeform 18" o:spid="_x0000_s1041" style="position:absolute;left:13066;top:3189;width:572;height:603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" path="m56,28r,c56,44,44,56,28,56,12,56,,44,,28,,12,12,,28,,44,,56,12,56,28xe" fillcolor="#00afd9" stroked="f" strokeweight="0">
                  <v:path arrowok="t" o:connecttype="custom" o:connectlocs="57132,30181;57132,30181;28566,60361;0,30181;28566,0;57132,30181" o:connectangles="0,0,0,0,0,0"/>
                </v:shape>
                <v:shape id="Freeform 19" o:spid="_x0000_s1042" style="position:absolute;left:13038;top:1580;width:635;height:667;visibility:visible;mso-wrap-style:square;v-text-anchor:top" coordsize="62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" path="m62,31r,c62,48,48,62,31,62,14,62,,48,,31,,14,14,,31,,48,,62,14,62,31xe" fillcolor="#0e143e" stroked="f" strokeweight="0">
                  <v:path arrowok="t" o:connecttype="custom" o:connectlocs="63480,33358;63480,33358;31740,66715;0,33358;31740,0;63480,33358" o:connectangles="0,0,0,0,0,0"/>
                </v:shape>
                <v:shape id="Freeform 20" o:spid="_x0000_s1043" style="position:absolute;left:13772;top:790;width:651;height:667;visibility:visible;mso-wrap-style:square;v-text-anchor:top" coordsize="62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" path="m62,31r,c62,48,49,62,31,62,14,62,,48,,31,,14,14,,31,,49,,62,14,62,31xe" fillcolor="#0e143e" stroked="f" strokeweight="0">
                  <v:path arrowok="t" o:connecttype="custom" o:connectlocs="65067,33358;65067,33358;32534,66715;0,33358;32534,0;65067,33358" o:connectangles="0,0,0,0,0,0"/>
                </v:shape>
                <v:shape id="Freeform 21" o:spid="_x0000_s1044" style="position:absolute;left:12248;top:733;width:619;height:636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" path="m59,29r,c59,46,46,59,30,59,14,59,,46,,29,,13,14,,30,,46,,59,13,59,29xe" fillcolor="#0e143e" stroked="f" strokeweight="0">
                  <v:path arrowok="t" o:connecttype="custom" o:connectlocs="61893,31231;61893,31231;31471,63538;0,31231;31471,0;61893,31231" o:connectangles="0,0,0,0,0,0"/>
                </v:shape>
                <v:shape id="Freeform 22" o:spid="_x0000_s1045" style="position:absolute;left:13038;width:603;height:619;visibility:visible;mso-wrap-style:square;v-text-anchor:top" coordsize="58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" path="m58,28r,c58,44,45,57,29,57,13,57,,44,,28,,12,13,,29,,45,,58,12,58,28xe" fillcolor="#0e143e" stroked="f" strokeweight="0">
                  <v:path arrowok="t" o:connecttype="custom" o:connectlocs="60306,30432;60306,30432;30153,61950;0,30432;30153,0;60306,30432" o:connectangles="0,0,0,0,0,0"/>
                </v:shape>
                <v:shape id="Freeform 23" o:spid="_x0000_s1046" style="position:absolute;left:11627;width:524;height:524;visibility:visible;mso-wrap-style:square;v-text-anchor:top" coordsize="50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" path="m50,24r,c50,38,39,49,25,49,11,49,,38,,24,,10,11,,25,,39,,50,10,50,24xe" fillcolor="#0e143e" stroked="f" strokeweight="0">
                  <v:path arrowok="t" o:connecttype="custom" o:connectlocs="52371,25675;52371,25675;26186,52419;0,25675;26186,0;52371,25675" o:connectangles="0,0,0,0,0,0"/>
                </v:shape>
                <v:shape id="Freeform 24" o:spid="_x0000_s1047" style="position:absolute;left:13744;top:2342;width:698;height:699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" path="m66,33r,c66,52,51,66,33,66,15,66,,52,,33,,15,15,,33,,51,,66,15,66,33xe" fillcolor="#0e143e" stroked="f" strokeweight="0">
                  <v:path arrowok="t" o:connecttype="custom" o:connectlocs="69828,34946;69828,34946;34914,69892;0,34946;34914,0;69828,34946" o:connectangles="0,0,0,0,0,0"/>
                </v:shape>
                <v:shape id="Freeform 25" o:spid="_x0000_s1048" style="position:absolute;left:14534;top:1524;width:698;height:714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" path="m66,33r,c66,51,51,66,33,66,15,66,,51,,33,,15,15,,33,,51,,66,15,66,33xe" fillcolor="#0e143e" stroked="f" strokeweight="0">
                  <v:path arrowok="t" o:connecttype="custom" o:connectlocs="69828,35740;69828,35740;34914,71480;0,35740;34914,0;69828,35740" o:connectangles="0,0,0,0,0,0"/>
                </v:shape>
                <v:shape id="Freeform 26" o:spid="_x0000_s1049" style="position:absolute;left:14478;top:3076;width:745;height:778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" path="m72,36r,c72,56,56,72,36,72,16,72,,56,,36,,16,16,,36,,56,,72,16,72,36xe" fillcolor="#0e143e" stroked="f" strokeweight="0">
                  <v:path arrowok="t" o:connecttype="custom" o:connectlocs="74589,38917;74589,38917;37295,77834;0,38917;37295,0;74589,38917" o:connectangles="0,0,0,0,0,0"/>
                </v:shape>
                <v:shape id="Freeform 27" o:spid="_x0000_s1050" style="position:absolute;left:15268;top:2314;width:746;height:762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" path="m72,36r,c72,56,56,72,36,72,16,72,,56,,36,,16,16,,36,,56,,72,16,72,36xe" fillcolor="#0e143e" stroked="f" strokeweight="0">
                  <v:path arrowok="t" o:connecttype="custom" o:connectlocs="74589,38123;74589,38123;37295,76246;0,38123;37295,0;74589,38123" o:connectangles="0,0,0,0,0,0"/>
                </v:shape>
                <v:shape id="Freeform 28" o:spid="_x0000_s1051" style="position:absolute;left:21815;top:1580;width:445;height:762;visibility:visible;mso-wrap-style:square;v-text-anchor:top" coordsize="42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" path="m42,69r,c38,70,33,71,27,71r-1,c8,71,,65,,45l,26c,6,8,,26,r1,c33,,38,1,42,2l41,9c37,8,33,7,27,7r-1,c13,7,8,12,8,26r,19c8,59,13,64,26,64r1,c33,64,37,63,41,62r1,7xe" fillcolor="#00afd9" stroked="f" strokeweight="0">
                  <v:path arrowok="t" o:connecttype="custom" o:connectlocs="44436,74098;44436,74098;28566,76246;27508,76246;0,48325;0,27921;27508,0;28566,0;44436,2148;43378,9665;28566,7517;27508,7517;8464,27921;8464,48325;27508,68729;28566,68729;43378,66581;44436,74098" o:connectangles="0,0,0,0,0,0,0,0,0,0,0,0,0,0,0,0,0,0"/>
                </v:shape>
                <v:shape id="Freeform 29" o:spid="_x0000_s1052" style="position:absolute;left:22464;top:1580;width:445;height:747;visibility:visible;mso-wrap-style:square;v-text-anchor:top" coordsize="42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" path="m,69r,l,,9,r,62l42,62r,7l,69xe" fillcolor="#00afd9" stroked="f" strokeweight="0">
                  <v:path arrowok="t" o:connecttype="custom" o:connectlocs="0,74657;0,74657;0,0;9522,0;9522,67083;44436,67083;44436,74657;0,74657" o:connectangles="0,0,0,0,0,0,0,0"/>
                </v:shape>
                <v:shape id="Freeform 30" o:spid="_x0000_s1053" style="position:absolute;left:23029;top:1580;width:539;height:762;visibility:visible;mso-wrap-style:square;v-text-anchor:top" coordsize="5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" path="m45,26r,c45,12,40,7,27,7r-1,c13,7,8,12,8,26r,19c8,59,13,64,26,64r1,c40,64,45,59,45,45r,-19xm26,71r,c8,71,,65,,45l,26c,6,8,,26,r1,c45,,53,6,53,26r,19c53,65,45,71,27,71r-1,xe" fillcolor="#00afd9" stroked="f" strokeweight="0">
                  <v:path arrowok="t" o:connecttype="custom" o:connectlocs="45813,27921;45813,27921;27488,7517;26470,7517;8145,27921;8145,48325;26470,68729;27488,68729;45813,48325;45813,27921;26470,76246;26470,76246;0,48325;0,27921;26470,0;27488,0;53958,27921;53958,48325;27488,76246;26470,76246" o:connectangles="0,0,0,0,0,0,0,0,0,0,0,0,0,0,0,0,0,0,0,0"/>
                  <o:lock v:ext="edit" verticies="t"/>
                </v:shape>
                <v:shape id="Freeform 31" o:spid="_x0000_s1054" style="position:absolute;left:23791;top:1580;width:539;height:747;visibility:visible;mso-wrap-style:square;v-text-anchor:top" coordsize="5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" path="m25,70r,c8,70,,64,,43l,,8,r,43c8,58,12,63,25,63r1,c38,63,43,58,43,43l43,r8,l51,43v,21,-8,27,-25,27l25,70xe" fillcolor="#00afd9" stroked="f" strokeweight="0">
                  <v:path arrowok="t" o:connecttype="custom" o:connectlocs="26450,74657;26450,74657;0,45861;0,0;8464,0;8464,45861;26450,67191;27508,67191;45494,45861;45494,0;53958,0;53958,45861;27508,74657;26450,74657" o:connectangles="0,0,0,0,0,0,0,0,0,0,0,0,0,0"/>
                </v:shape>
                <v:shape id="Freeform 32" o:spid="_x0000_s1055" style="position:absolute;left:24553;top:1580;width:524;height:747;visibility:visible;mso-wrap-style:square;v-text-anchor:top" coordsize="50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" path="m41,25r,c41,13,38,7,23,7l9,7r,55l23,62v15,,18,-6,18,-18l41,25xm,69r,l,,25,c45,,50,7,50,25r,19c50,63,44,69,25,69l,69xe" fillcolor="#00afd9" stroked="f" strokeweight="0">
                  <v:path arrowok="t" o:connecttype="custom" o:connectlocs="42944,27050;42944,27050;24091,7574;9427,7574;9427,67083;24091,67083;42944,47607;42944,27050;0,74657;0,74657;0,0;26186,0;52371,27050;52371,47607;26186,74657;0,74657" o:connectangles="0,0,0,0,0,0,0,0,0,0,0,0,0,0,0,0"/>
                  <o:lock v:ext="edit" verticies="t"/>
                </v:shape>
                <v:shape id="Freeform 33" o:spid="_x0000_s1056" style="position:absolute;left:25569;top:2370;width:222;height:302;visibility:visible;mso-wrap-style:square;v-text-anchor:top" coordsize="21,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" path="m,l,,21,r,28l,28,,xe" fillcolor="#10153d" stroked="f" strokeweight="0">
                  <v:path arrowok="t" o:connecttype="custom" o:connectlocs="0,0;0,0;22218,0;22218,30181;0,30181;0,0" o:connectangles="0,0,0,0,0,0"/>
                </v:shape>
                <v:shape id="Freeform 34" o:spid="_x0000_s1057" style="position:absolute;left:17780;top:2935;width:856;height:1525;visibility:visible;mso-wrap-style:square;v-text-anchor:top" coordsize="82,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" path="m82,138r,c75,140,64,142,49,142,11,142,,121,,84l,57c,21,11,,49,,64,,75,2,82,4l79,20c69,18,63,17,53,17,26,17,22,33,22,57r,27c22,108,26,125,53,125v10,,16,-1,26,-3l82,138xe" fillcolor="#10153d" stroked="f" strokeweight="0">
                  <v:path arrowok="t" o:connecttype="custom" o:connectlocs="85698,148196;85698,148196;51210,152492;0,90207;0,61212;51210,0;85698,4296;82563,21478;55390,18256;22992,61212;22992,90207;55390,134236;82563,131014;85698,148196" o:connectangles="0,0,0,0,0,0,0,0,0,0,0,0,0,0"/>
                </v:shape>
                <v:shape id="Freeform 35" o:spid="_x0000_s1058" style="position:absolute;left:18993;top:2935;width:1063;height:1509;visibility:visible;mso-wrap-style:square;v-text-anchor:top" coordsize="102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" path="m80,40r,c80,24,72,16,51,16,29,16,21,24,21,40r,61c21,116,29,125,51,125v21,,29,-9,29,-24l80,40xm102,101r,c102,129,85,141,51,141,16,141,,129,,101l,40c,12,16,,51,v34,,51,12,51,40l102,101xe" fillcolor="#10153d" stroked="f" strokeweight="0">
                  <v:path arrowok="t" o:connecttype="custom" o:connectlocs="83395,42809;83395,42809;53165,17124;21891,42809;21891,108094;53165,133779;83395,108094;83395,42809;106329,108094;106329,108094;53165,150903;0,108094;0,42809;53165,0;106329,42809;106329,108094" o:connectangles="0,0,0,0,0,0,0,0,0,0,0,0,0,0,0,0"/>
                  <o:lock v:ext="edit" verticies="t"/>
                </v:shape>
                <v:shape id="Freeform 36" o:spid="_x0000_s1059" style="position:absolute;left:20432;top:2370;width:508;height:2081;visibility:visible;mso-wrap-style:square;v-text-anchor:top" coordsize="49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" path="m49,190r,c41,193,35,194,29,194,13,194,,185,,161l,,22,r,160c22,171,26,177,34,177v3,,7,-1,12,-2l49,190xe" fillcolor="#10153d" stroked="f" strokeweight="0">
                  <v:path arrowok="t" o:connecttype="custom" o:connectlocs="50784,203797;50784,203797;30056,208087;0,172691;0,0;22801,0;22801,171618;35238,189853;47675,187707;50784,203797" o:connectangles="0,0,0,0,0,0,0,0,0,0"/>
                </v:shape>
                <v:shape id="Freeform 37" o:spid="_x0000_s1060" style="position:absolute;left:21279;top:2370;width:508;height:2081;visibility:visible;mso-wrap-style:square;v-text-anchor:top" coordsize="49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" path="m49,190r,c41,193,35,194,28,194,12,194,,185,,161l,,22,r,160c22,171,25,177,33,177v4,,8,-1,12,-2l49,190xe" fillcolor="#10153d" stroked="f" strokeweight="0">
                  <v:path arrowok="t" o:connecttype="custom" o:connectlocs="50784,203797;50784,203797;29019,208087;0,172691;0,0;22801,0;22801,171618;34201,189853;46638,187707;50784,203797" o:connectangles="0,0,0,0,0,0,0,0,0,0"/>
                </v:shape>
                <v:shape id="Freeform 38" o:spid="_x0000_s1061" style="position:absolute;left:22013;top:2935;width:1047;height:1509;visibility:visible;mso-wrap-style:square;v-text-anchor:top" coordsize="101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" path="m79,40r,c79,26,77,16,64,16,36,16,22,22,22,50r,18c64,67,79,61,79,53r,-13xm101,132r,c91,136,72,141,54,141,13,141,,121,,84l,59c,11,18,,61,v33,,39,18,39,39l100,56v,12,-18,24,-78,24l22,86v,20,4,38,32,38c72,124,86,120,96,116r5,16xe" fillcolor="#10153d" stroked="f" strokeweight="0">
                  <v:path arrowok="t" o:connecttype="custom" o:connectlocs="81927,42809;81927,42809;66371,17124;22815,53512;22815,72776;81927,56722;81927,42809;104742,141271;104742,141271;56001,150903;0,89900;0,63144;63260,0;103705,41739;103705,59933;22815,85619;22815,92040;56001,132709;99557,124147;104742,141271" o:connectangles="0,0,0,0,0,0,0,0,0,0,0,0,0,0,0,0,0,0,0,0"/>
                  <o:lock v:ext="edit" verticies="t"/>
                </v:shape>
                <v:shape id="Freeform 39" o:spid="_x0000_s1062" style="position:absolute;left:23283;top:2906;width:1111;height:1541;visibility:visible;mso-wrap-style:square;v-text-anchor:top" coordsize="106,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" path="m81,140r,c74,142,63,144,49,144,10,144,,123,,86l,59c,23,10,,49,2v13,,44,3,57,2l106,22c84,22,62,19,52,19,26,19,22,35,22,59r,27c22,110,26,127,52,127v10,,17,-1,26,-3l81,140xe" fillcolor="#10153d" stroked="f" strokeweight="0">
                  <v:path arrowok="t" o:connecttype="custom" o:connectlocs="84890,149800;84890,149800;51353,154080;0,92020;0,63130;51353,2140;111090,4280;111090,23540;54497,20330;23056,63130;23056,92020;54497,135890;81745,132680;84890,149800" o:connectangles="0,0,0,0,0,0,0,0,0,0,0,0,0,0"/>
                </v:shape>
                <v:shape id="Freeform 40" o:spid="_x0000_s1063" style="position:absolute;left:24412;top:2652;width:1285;height:1795;visibility:visible;mso-wrap-style:square;v-text-anchor:top" coordsize="124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" path="m76,161r,c64,166,54,168,44,168v-17,,-29,-8,-29,-31l15,47,,47,,29r15,l15,,37,r,29l124,29r,18l37,47r,88c37,145,41,149,48,149v7,,15,-3,23,-6l76,161xe" fillcolor="#10153d" stroked="f" strokeweight="0">
                  <v:path arrowok="t" o:connecttype="custom" o:connectlocs="78787,172016;78787,172016;45613,179495;15550,146374;15550,50216;0,50216;0,30984;15550,30984;15550,0;38357,0;38357,30984;128547,30984;128547,50216;38357,50216;38357,144237;49760,159195;73604,152784;78787,172016" o:connectangles="0,0,0,0,0,0,0,0,0,0,0,0,0,0,0,0,0,0"/>
                </v:shape>
                <v:shape id="Freeform 41" o:spid="_x0000_s1064" style="position:absolute;left:25569;top:2963;width:508;height:1493;visibility:visible;mso-wrap-style:square;v-text-anchor:top" coordsize="48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" path="m48,135r,c40,138,35,139,28,139,12,139,,130,,106l,,22,r,105c22,117,26,122,33,122v4,,7,,12,-2l48,135xe" fillcolor="#10153d" stroked="f" strokeweight="0">
                  <v:path arrowok="t" o:connecttype="custom" o:connectlocs="50784,145018;50784,145018;29624,149315;0,113866;0,0;23276,0;23276,112792;34914,131053;47610,128905;50784,145018" o:connectangles="0,0,0,0,0,0,0,0,0,0"/>
                </v:shape>
                <v:shape id="Freeform 42" o:spid="_x0000_s1065" style="position:absolute;left:26162;top:2963;width:1095;height:1477;visibility:visible;mso-wrap-style:square;v-text-anchor:top" coordsize="105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" path="m43,138r,l,,23,,53,111,82,r23,l62,138r-19,xe" fillcolor="#10153d" stroked="f" strokeweight="0">
                  <v:path arrowok="t" o:connecttype="custom" o:connectlocs="44844,147726;44844,147726;0,0;23986,0;55273,118823;85517,0;109503,0;64659,147726;44844,147726" o:connectangles="0,0,0,0,0,0,0,0,0"/>
                </v:shape>
                <v:shape id="Freeform 43" o:spid="_x0000_s1066" style="position:absolute;left:27460;top:2935;width:1047;height:1509;visibility:visible;mso-wrap-style:square;v-text-anchor:top" coordsize="100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" path="m79,40r,c79,26,77,16,63,16,36,16,22,22,22,50r,18c64,67,79,61,79,53r,-13xm100,132r,c91,136,71,141,54,141,12,141,,121,,84l,59c,11,18,,61,,94,,99,18,99,39r,17c99,68,82,80,22,80r,6c22,106,26,124,54,124v17,,32,-4,42,-8l100,132xe" fillcolor="#10153d" stroked="f" strokeweight="0">
                  <v:path arrowok="t" o:connecttype="custom" o:connectlocs="82746,42809;82746,42809;65987,17124;23043,53512;23043,72776;82746,56722;82746,42809;104742,141271;104742,141271;56561,150903;0,89900;0,63144;63893,0;103695,41739;103695,59933;23043,85619;23043,92040;56561,132709;100552,124147;104742,141271" o:connectangles="0,0,0,0,0,0,0,0,0,0,0,0,0,0,0,0,0,0,0,0"/>
                  <o:lock v:ext="edit" verticies="t"/>
                </v:shape>
                <v:shape id="Freeform 44" o:spid="_x0000_s1067" style="position:absolute;left:29943;top:2229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" path="m,l,,,xe" stroked="f" strokeweight="0">
                  <v:path arrowok="t" o:connecttype="custom" o:connectlocs="0,0;0,0;0,0" o:connectangles="0,0,0"/>
                </v:shape>
                <v:shape id="Freeform 45" o:spid="_x0000_s1068" style="position:absolute;left:17780;top:733;width:428;height:620;visibility:visible;mso-wrap-style:square;v-text-anchor:top" coordsize="41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" path="m9,31r,l21,31v7,,10,-4,10,-12c31,15,31,12,29,11,27,9,25,8,21,8l9,8r,23xm21,39r,l9,39r,18l,57,,,21,c35,,41,6,41,19v,7,-1,12,-5,15c33,37,28,39,21,39xe" fillcolor="#10153d" stroked="f" strokeweight="0">
                  <v:path arrowok="t" o:connecttype="custom" o:connectlocs="9406,33692;9406,33692;21947,33692;32398,20650;30308,11955;21947,8695;9406,8695;9406,33692;21947,42387;21947,42387;9406,42387;9406,61950;0,61950;0,0;21947,0;42849,20650;37624,36953;21947,42387" o:connectangles="0,0,0,0,0,0,0,0,0,0,0,0,0,0,0,0,0,0"/>
                  <o:lock v:ext="edit" verticies="t"/>
                </v:shape>
                <v:shape id="Freeform 46" o:spid="_x0000_s1069" style="position:absolute;left:18259;top:874;width:397;height:461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" path="m15,24r,c11,25,9,27,9,31v,3,2,5,5,5c17,36,20,36,23,35r2,-1l25,23,15,24xm34,14r,l34,33v,1,1,2,1,3c36,36,37,37,38,37r,7c33,44,29,43,26,41v-4,2,-9,3,-13,3c4,44,,39,,31,,26,1,23,3,21,6,20,9,18,14,18l25,17r,-3c25,12,24,10,23,9,22,9,21,8,19,8,15,8,11,8,5,9l3,9,2,3c9,1,14,,19,v6,,9,2,12,4c33,6,34,9,34,14xe" fillcolor="#10153d" stroked="f" strokeweight="0">
                  <v:path arrowok="t" o:connecttype="custom" o:connectlocs="15661,25126;15661,25126;9397,32455;14617,37690;24014,36643;26102,35596;26102,24079;15661,25126;35499,14657;35499,14657;35499,34549;36543,37690;39675,38736;39675,46065;27146,42924;13573,46065;0,32455;3132,21986;14617,18845;26102,17798;26102,14657;24014,9422;19838,8375;5220,9422;3132,9422;2088,3141;19838,0;32366,4188;35499,14657" o:connectangles="0,0,0,0,0,0,0,0,0,0,0,0,0,0,0,0,0,0,0,0,0,0,0,0,0,0,0,0,0"/>
                  <o:lock v:ext="edit" verticies="t"/>
                </v:shape>
                <v:shape id="Freeform 47" o:spid="_x0000_s1070" style="position:absolute;left:18739;top:874;width:254;height:461;visibility:visible;mso-wrap-style:square;v-text-anchor:top" coordsize="23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" path="m,43r,l,1r9,l9,6c14,3,19,1,23,r,9c18,10,14,12,11,13l9,14r,29l,43xe" fillcolor="#10153d" stroked="f" strokeweight="0">
                  <v:path arrowok="t" o:connecttype="custom" o:connectlocs="0,46065;0,46065;0,1071;9936,1071;9936,6428;25392,0;25392,9642;12144,13927;9936,14998;9936,46065;0,46065" o:connectangles="0,0,0,0,0,0,0,0,0,0,0"/>
                </v:shape>
                <v:shape id="Freeform 48" o:spid="_x0000_s1071" style="position:absolute;left:19050;top:762;width:285;height:587;visibility:visible;mso-wrap-style:square;v-text-anchor:top" coordsize="27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" path="m26,20r,l14,20r,18c14,42,15,44,15,45v1,1,2,2,4,2l26,46r1,8c23,54,20,55,18,55,13,55,10,54,8,51,6,49,5,45,5,39l5,20,,20,,12r5,l5,r9,l14,12r12,l26,20xe" fillcolor="#10153d" stroked="f" strokeweight="0">
                  <v:path arrowok="t" o:connecttype="custom" o:connectlocs="27508,21372;27508,21372;14812,21372;14812,40607;15870,48087;20102,50224;27508,49156;28566,57704;19044,58773;8464,54499;5290,41675;5290,21372;0,21372;0,12823;5290,12823;5290,0;14812,0;14812,12823;27508,12823;27508,21372" o:connectangles="0,0,0,0,0,0,0,0,0,0,0,0,0,0,0,0,0,0,0,0"/>
                </v:shape>
                <v:shape id="Freeform 49" o:spid="_x0000_s1072" style="position:absolute;left:19586;top:874;width:396;height:461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" path="m12,33r,c13,35,15,36,19,36v4,,7,-1,8,-3c28,31,29,27,29,22v,-5,-1,-9,-2,-11c25,9,23,8,19,8v-3,,-6,1,-7,3c10,13,10,17,10,22v,5,,9,2,11xm5,6r,c8,2,12,,19,v7,,12,2,15,6c37,9,38,15,38,22v,7,-1,13,-4,16c31,42,26,44,19,44,12,44,7,42,4,38,2,35,,29,,22,,15,2,9,5,6xe" fillcolor="#10153d" stroked="f" strokeweight="0">
                  <v:path arrowok="t" o:connecttype="custom" o:connectlocs="12529,34549;12529,34549;19838,37690;28190,34549;30278,23033;28190,11516;19838,8375;12529,11516;10441,23033;12529,34549;5220,6282;5220,6282;19838,0;35499,6282;39675,23033;35499,39783;19838,46065;4176,39783;0,23033;5220,6282" o:connectangles="0,0,0,0,0,0,0,0,0,0,0,0,0,0,0,0,0,0,0,0"/>
                  <o:lock v:ext="edit" verticies="t"/>
                </v:shape>
                <v:shape id="Freeform 50" o:spid="_x0000_s1073" style="position:absolute;left:20066;top:705;width:269;height:651;visibility:visible;mso-wrap-style:square;v-text-anchor:top" coordsize="26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" path="m14,26r,l14,60r-9,l5,26,,26,,18r5,l5,16c5,10,6,6,8,4,10,1,13,,17,r9,1l26,8v-2,,-5,,-7,c18,8,16,9,16,10v-1,1,-2,3,-2,6l14,18r12,l26,26r-12,xe" fillcolor="#10153d" stroked="f" strokeweight="0">
                  <v:path arrowok="t" o:connecttype="custom" o:connectlocs="14527,28222;14527,28222;14527,65127;5188,65127;5188,28222;0,28222;0,19538;5188,19538;5188,17367;8301,4342;17640,0;26979,1085;26979,8684;19715,8684;16602,10855;14527,17367;14527,19538;26979,19538;26979,28222;14527,28222" o:connectangles="0,0,0,0,0,0,0,0,0,0,0,0,0,0,0,0,0,0,0,0"/>
                </v:shape>
                <v:shape id="Freeform 51" o:spid="_x0000_s1074" style="position:absolute;left:20574;top:762;width:269;height:587;visibility:visible;mso-wrap-style:square;v-text-anchor:top" coordsize="26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" path="m26,20r,l14,20r,18c14,42,15,44,15,45v1,1,2,2,4,2l26,46r,8c23,54,20,55,18,55,13,55,10,54,8,51,6,49,5,45,5,39l5,20,,20,,12r5,l5,r9,l14,12r12,l26,20xe" fillcolor="#10153d" stroked="f" strokeweight="0">
                  <v:path arrowok="t" o:connecttype="custom" o:connectlocs="26979,21372;26979,21372;14527,21372;14527,40607;15565,48087;19715,50224;26979,49156;26979,57704;18678,58773;8301,54499;5188,41675;5188,21372;0,21372;0,12823;5188,12823;5188,0;14527,0;14527,12823;26979,12823;26979,21372" o:connectangles="0,0,0,0,0,0,0,0,0,0,0,0,0,0,0,0,0,0,0,0"/>
                </v:shape>
                <v:shape id="Freeform 52" o:spid="_x0000_s1075" style="position:absolute;left:20940;top:705;width:365;height:635;visibility:visible;mso-wrap-style:square;v-text-anchor:top" coordsize="35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" path="m9,59r,l,59,,,9,r,20c13,17,17,16,20,16v6,,10,2,12,5c34,24,35,29,35,37r,22l26,59r,-22c26,32,25,29,24,27v,-2,-3,-3,-6,-3c16,24,13,25,10,26r-1,l9,59xe" fillcolor="#10153d" stroked="f" strokeweight="0">
                  <v:path arrowok="t" o:connecttype="custom" o:connectlocs="9386,63538;9386,63538;0,63538;0,0;9386,0;9386,21538;20858,17231;33372,22615;36501,39846;36501,63538;27115,63538;27115,39846;25029,29077;18772,25846;10429,28000;9386,28000;9386,63538" o:connectangles="0,0,0,0,0,0,0,0,0,0,0,0,0,0,0,0,0"/>
                </v:shape>
                <v:shape id="Freeform 53" o:spid="_x0000_s1076" style="position:absolute;left:21420;top:874;width:381;height:461;visibility:visible;mso-wrap-style:square;v-text-anchor:top" coordsize="36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" path="m27,19r,c27,15,26,12,25,10,24,9,22,8,18,8v-3,,-5,1,-7,2c10,12,9,15,9,19r18,xm32,35r,l35,35r,7c28,43,23,44,18,44,11,44,7,42,4,39,1,35,,30,,22,,8,6,,18,,30,,36,7,36,19r,7l9,26v,3,1,6,3,7c13,35,16,36,20,36v4,,8,,12,-1xe" fillcolor="#10153d" stroked="f" strokeweight="0">
                  <v:path arrowok="t" o:connecttype="custom" o:connectlocs="28566,19892;28566,19892;26450,10469;19044,8375;11638,10469;9522,19892;28566,19892;33856,36643;33856,36643;37030,36643;37030,43971;19044,46065;4232,40830;0,23033;19044,0;38088,19892;38088,27220;9522,27220;12696,34549;21160,37690;33856,36643" o:connectangles="0,0,0,0,0,0,0,0,0,0,0,0,0,0,0,0,0,0,0,0,0"/>
                  <o:lock v:ext="edit" verticies="t"/>
                </v:shape>
              </v:group>
              <v:rect id="Rectangle 143" o:spid="_x0000_s1077" style="position:absolute;left:25512;top:4938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" fillcolor="white [3212]" stroked="f" strokeweight="1pt"/>
              <w10:wrap anchorx="page" anchory="margin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058828"/>
      <w:docPartObj>
        <w:docPartGallery w:val="Page Numbers (Bottom of Page)"/>
        <w:docPartUnique/>
      </w:docPartObj>
    </w:sdtPr>
    <w:sdtContent>
      <w:sdt>
        <w:sdtPr>
          <w:id w:val="884764694"/>
          <w:docPartObj>
            <w:docPartGallery w:val="Page Numbers (Top of Page)"/>
            <w:docPartUnique/>
          </w:docPartObj>
        </w:sdtPr>
        <w:sdtContent>
          <w:p w14:paraId="11EA9D94" w14:textId="77777777" w:rsidR="003D5CA8" w:rsidRPr="0042508F" w:rsidRDefault="003D5CA8" w:rsidP="0042508F">
            <w:pPr>
              <w:pStyle w:val="Footer"/>
              <w:jc w:val="right"/>
            </w:pPr>
            <w:r w:rsidRPr="0042508F">
              <w:t xml:space="preserve">Page </w:t>
            </w:r>
            <w:r w:rsidRPr="0042508F">
              <w:rPr>
                <w:sz w:val="24"/>
                <w:szCs w:val="24"/>
              </w:rPr>
              <w:fldChar w:fldCharType="begin"/>
            </w:r>
            <w:r w:rsidRPr="0042508F">
              <w:instrText xml:space="preserve"> PAGE </w:instrText>
            </w:r>
            <w:r w:rsidRPr="0042508F">
              <w:rPr>
                <w:sz w:val="24"/>
                <w:szCs w:val="24"/>
              </w:rPr>
              <w:fldChar w:fldCharType="separate"/>
            </w:r>
            <w:r>
              <w:rPr>
                <w:noProof/>
              </w:rPr>
              <w:t>1</w:t>
            </w:r>
            <w:r w:rsidRPr="0042508F">
              <w:rPr>
                <w:sz w:val="24"/>
                <w:szCs w:val="24"/>
              </w:rPr>
              <w:fldChar w:fldCharType="end"/>
            </w:r>
            <w:r w:rsidRPr="0042508F">
              <w:t xml:space="preserve"> of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NUMPAGES 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p>
        </w:sdtContent>
      </w:sdt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0CDF6" w14:textId="77777777" w:rsidR="00246BCF" w:rsidRPr="008D40A4" w:rsidRDefault="00831BDD" w:rsidP="00905E97">
    <w:pPr>
      <w:pStyle w:val="Footerborder"/>
    </w:pPr>
    <w:r>
      <mc:AlternateContent>
        <mc:Choice Requires="wpg">
          <w:drawing>
            <wp:anchor distT="0" distB="0" distL="114300" distR="114300" simplePos="0" relativeHeight="251664384" behindDoc="1" locked="1" layoutInCell="1" allowOverlap="1" wp14:anchorId="241FE42D" wp14:editId="76814C30">
              <wp:simplePos x="4828822" y="10018889"/>
              <wp:positionH relativeFrom="page">
                <wp:align>right</wp:align>
              </wp:positionH>
              <wp:positionV relativeFrom="page">
                <wp:align>bottom</wp:align>
              </wp:positionV>
              <wp:extent cx="2732400" cy="673200"/>
              <wp:effectExtent l="0" t="0" r="0" b="0"/>
              <wp:wrapNone/>
              <wp:docPr id="227" name="Group 2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400" cy="673200"/>
                        <a:chOff x="0" y="0"/>
                        <a:chExt cx="2731289" cy="673889"/>
                      </a:xfrm>
                    </wpg:grpSpPr>
                    <wpg:grpSp>
                      <wpg:cNvPr id="225" name="Group 225"/>
                      <wpg:cNvGrpSpPr/>
                      <wpg:grpSpPr>
                        <a:xfrm>
                          <a:off x="0" y="0"/>
                          <a:ext cx="2170319" cy="383891"/>
                          <a:chOff x="0" y="0"/>
                          <a:chExt cx="2994378" cy="529730"/>
                        </a:xfrm>
                      </wpg:grpSpPr>
                      <wps:wsp>
                        <wps:cNvPr id="171" name="Freeform 5"/>
                        <wps:cNvSpPr>
                          <a:spLocks/>
                        </wps:cNvSpPr>
                        <wps:spPr bwMode="auto">
                          <a:xfrm>
                            <a:off x="939800" y="203200"/>
                            <a:ext cx="74589" cy="81011"/>
                          </a:xfrm>
                          <a:custGeom>
                            <a:avLst/>
                            <a:gdLst>
                              <a:gd name="T0" fmla="*/ 71 w 71"/>
                              <a:gd name="T1" fmla="*/ 25 h 76"/>
                              <a:gd name="T2" fmla="*/ 71 w 71"/>
                              <a:gd name="T3" fmla="*/ 25 h 76"/>
                              <a:gd name="T4" fmla="*/ 64 w 71"/>
                              <a:gd name="T5" fmla="*/ 12 h 76"/>
                              <a:gd name="T6" fmla="*/ 43 w 71"/>
                              <a:gd name="T7" fmla="*/ 25 h 76"/>
                              <a:gd name="T8" fmla="*/ 43 w 71"/>
                              <a:gd name="T9" fmla="*/ 0 h 76"/>
                              <a:gd name="T10" fmla="*/ 28 w 71"/>
                              <a:gd name="T11" fmla="*/ 0 h 76"/>
                              <a:gd name="T12" fmla="*/ 28 w 71"/>
                              <a:gd name="T13" fmla="*/ 25 h 76"/>
                              <a:gd name="T14" fmla="*/ 7 w 71"/>
                              <a:gd name="T15" fmla="*/ 12 h 76"/>
                              <a:gd name="T16" fmla="*/ 0 w 71"/>
                              <a:gd name="T17" fmla="*/ 25 h 76"/>
                              <a:gd name="T18" fmla="*/ 21 w 71"/>
                              <a:gd name="T19" fmla="*/ 38 h 76"/>
                              <a:gd name="T20" fmla="*/ 0 w 71"/>
                              <a:gd name="T21" fmla="*/ 51 h 76"/>
                              <a:gd name="T22" fmla="*/ 7 w 71"/>
                              <a:gd name="T23" fmla="*/ 63 h 76"/>
                              <a:gd name="T24" fmla="*/ 28 w 71"/>
                              <a:gd name="T25" fmla="*/ 50 h 76"/>
                              <a:gd name="T26" fmla="*/ 28 w 71"/>
                              <a:gd name="T27" fmla="*/ 76 h 76"/>
                              <a:gd name="T28" fmla="*/ 43 w 71"/>
                              <a:gd name="T29" fmla="*/ 76 h 76"/>
                              <a:gd name="T30" fmla="*/ 43 w 71"/>
                              <a:gd name="T31" fmla="*/ 50 h 76"/>
                              <a:gd name="T32" fmla="*/ 64 w 71"/>
                              <a:gd name="T33" fmla="*/ 63 h 76"/>
                              <a:gd name="T34" fmla="*/ 71 w 71"/>
                              <a:gd name="T35" fmla="*/ 51 h 76"/>
                              <a:gd name="T36" fmla="*/ 50 w 71"/>
                              <a:gd name="T37" fmla="*/ 38 h 76"/>
                              <a:gd name="T38" fmla="*/ 71 w 71"/>
                              <a:gd name="T39" fmla="*/ 25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71" h="76">
                                <a:moveTo>
                                  <a:pt x="71" y="25"/>
                                </a:moveTo>
                                <a:lnTo>
                                  <a:pt x="71" y="25"/>
                                </a:lnTo>
                                <a:lnTo>
                                  <a:pt x="64" y="12"/>
                                </a:lnTo>
                                <a:lnTo>
                                  <a:pt x="43" y="25"/>
                                </a:lnTo>
                                <a:lnTo>
                                  <a:pt x="43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5"/>
                                </a:lnTo>
                                <a:lnTo>
                                  <a:pt x="7" y="12"/>
                                </a:lnTo>
                                <a:lnTo>
                                  <a:pt x="0" y="25"/>
                                </a:lnTo>
                                <a:lnTo>
                                  <a:pt x="21" y="38"/>
                                </a:lnTo>
                                <a:lnTo>
                                  <a:pt x="0" y="51"/>
                                </a:lnTo>
                                <a:lnTo>
                                  <a:pt x="7" y="63"/>
                                </a:lnTo>
                                <a:lnTo>
                                  <a:pt x="28" y="50"/>
                                </a:lnTo>
                                <a:lnTo>
                                  <a:pt x="28" y="76"/>
                                </a:lnTo>
                                <a:lnTo>
                                  <a:pt x="43" y="76"/>
                                </a:lnTo>
                                <a:lnTo>
                                  <a:pt x="43" y="50"/>
                                </a:lnTo>
                                <a:lnTo>
                                  <a:pt x="64" y="63"/>
                                </a:lnTo>
                                <a:lnTo>
                                  <a:pt x="71" y="51"/>
                                </a:lnTo>
                                <a:lnTo>
                                  <a:pt x="50" y="38"/>
                                </a:lnTo>
                                <a:lnTo>
                                  <a:pt x="71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202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2" name="Freeform 6"/>
                        <wps:cNvSpPr>
                          <a:spLocks noEditPoints="1"/>
                        </wps:cNvSpPr>
                        <wps:spPr bwMode="auto">
                          <a:xfrm>
                            <a:off x="894644" y="149578"/>
                            <a:ext cx="160287" cy="187438"/>
                          </a:xfrm>
                          <a:custGeom>
                            <a:avLst/>
                            <a:gdLst>
                              <a:gd name="T0" fmla="*/ 12 w 153"/>
                              <a:gd name="T1" fmla="*/ 125 h 175"/>
                              <a:gd name="T2" fmla="*/ 12 w 153"/>
                              <a:gd name="T3" fmla="*/ 125 h 175"/>
                              <a:gd name="T4" fmla="*/ 77 w 153"/>
                              <a:gd name="T5" fmla="*/ 162 h 175"/>
                              <a:gd name="T6" fmla="*/ 142 w 153"/>
                              <a:gd name="T7" fmla="*/ 125 h 175"/>
                              <a:gd name="T8" fmla="*/ 142 w 153"/>
                              <a:gd name="T9" fmla="*/ 51 h 175"/>
                              <a:gd name="T10" fmla="*/ 77 w 153"/>
                              <a:gd name="T11" fmla="*/ 13 h 175"/>
                              <a:gd name="T12" fmla="*/ 12 w 153"/>
                              <a:gd name="T13" fmla="*/ 51 h 175"/>
                              <a:gd name="T14" fmla="*/ 12 w 153"/>
                              <a:gd name="T15" fmla="*/ 125 h 175"/>
                              <a:gd name="T16" fmla="*/ 77 w 153"/>
                              <a:gd name="T17" fmla="*/ 175 h 175"/>
                              <a:gd name="T18" fmla="*/ 77 w 153"/>
                              <a:gd name="T19" fmla="*/ 175 h 175"/>
                              <a:gd name="T20" fmla="*/ 0 w 153"/>
                              <a:gd name="T21" fmla="*/ 131 h 175"/>
                              <a:gd name="T22" fmla="*/ 0 w 153"/>
                              <a:gd name="T23" fmla="*/ 44 h 175"/>
                              <a:gd name="T24" fmla="*/ 77 w 153"/>
                              <a:gd name="T25" fmla="*/ 0 h 175"/>
                              <a:gd name="T26" fmla="*/ 153 w 153"/>
                              <a:gd name="T27" fmla="*/ 44 h 175"/>
                              <a:gd name="T28" fmla="*/ 153 w 153"/>
                              <a:gd name="T29" fmla="*/ 131 h 175"/>
                              <a:gd name="T30" fmla="*/ 77 w 153"/>
                              <a:gd name="T31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53" h="175">
                                <a:moveTo>
                                  <a:pt x="12" y="125"/>
                                </a:moveTo>
                                <a:lnTo>
                                  <a:pt x="12" y="125"/>
                                </a:lnTo>
                                <a:lnTo>
                                  <a:pt x="77" y="162"/>
                                </a:lnTo>
                                <a:lnTo>
                                  <a:pt x="142" y="125"/>
                                </a:lnTo>
                                <a:lnTo>
                                  <a:pt x="142" y="51"/>
                                </a:lnTo>
                                <a:lnTo>
                                  <a:pt x="77" y="13"/>
                                </a:lnTo>
                                <a:lnTo>
                                  <a:pt x="12" y="51"/>
                                </a:lnTo>
                                <a:lnTo>
                                  <a:pt x="12" y="125"/>
                                </a:lnTo>
                                <a:close/>
                                <a:moveTo>
                                  <a:pt x="77" y="175"/>
                                </a:moveTo>
                                <a:lnTo>
                                  <a:pt x="77" y="175"/>
                                </a:lnTo>
                                <a:lnTo>
                                  <a:pt x="0" y="131"/>
                                </a:lnTo>
                                <a:lnTo>
                                  <a:pt x="0" y="44"/>
                                </a:lnTo>
                                <a:lnTo>
                                  <a:pt x="77" y="0"/>
                                </a:lnTo>
                                <a:lnTo>
                                  <a:pt x="153" y="44"/>
                                </a:lnTo>
                                <a:lnTo>
                                  <a:pt x="153" y="131"/>
                                </a:lnTo>
                                <a:lnTo>
                                  <a:pt x="77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202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3" name="Freeform 7"/>
                        <wps:cNvSpPr>
                          <a:spLocks noEditPoints="1"/>
                        </wps:cNvSpPr>
                        <wps:spPr bwMode="auto">
                          <a:xfrm>
                            <a:off x="0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97 w 120"/>
                              <a:gd name="T1" fmla="*/ 82 h 153"/>
                              <a:gd name="T2" fmla="*/ 97 w 120"/>
                              <a:gd name="T3" fmla="*/ 82 h 153"/>
                              <a:gd name="T4" fmla="*/ 55 w 120"/>
                              <a:gd name="T5" fmla="*/ 82 h 153"/>
                              <a:gd name="T6" fmla="*/ 21 w 120"/>
                              <a:gd name="T7" fmla="*/ 108 h 153"/>
                              <a:gd name="T8" fmla="*/ 56 w 120"/>
                              <a:gd name="T9" fmla="*/ 134 h 153"/>
                              <a:gd name="T10" fmla="*/ 90 w 120"/>
                              <a:gd name="T11" fmla="*/ 124 h 153"/>
                              <a:gd name="T12" fmla="*/ 97 w 120"/>
                              <a:gd name="T13" fmla="*/ 98 h 153"/>
                              <a:gd name="T14" fmla="*/ 97 w 120"/>
                              <a:gd name="T15" fmla="*/ 82 h 153"/>
                              <a:gd name="T16" fmla="*/ 97 w 120"/>
                              <a:gd name="T17" fmla="*/ 151 h 153"/>
                              <a:gd name="T18" fmla="*/ 97 w 120"/>
                              <a:gd name="T19" fmla="*/ 151 h 153"/>
                              <a:gd name="T20" fmla="*/ 97 w 120"/>
                              <a:gd name="T21" fmla="*/ 137 h 153"/>
                              <a:gd name="T22" fmla="*/ 54 w 120"/>
                              <a:gd name="T23" fmla="*/ 153 h 153"/>
                              <a:gd name="T24" fmla="*/ 11 w 120"/>
                              <a:gd name="T25" fmla="*/ 139 h 153"/>
                              <a:gd name="T26" fmla="*/ 0 w 120"/>
                              <a:gd name="T27" fmla="*/ 109 h 153"/>
                              <a:gd name="T28" fmla="*/ 52 w 120"/>
                              <a:gd name="T29" fmla="*/ 66 h 153"/>
                              <a:gd name="T30" fmla="*/ 97 w 120"/>
                              <a:gd name="T31" fmla="*/ 66 h 153"/>
                              <a:gd name="T32" fmla="*/ 97 w 120"/>
                              <a:gd name="T33" fmla="*/ 51 h 153"/>
                              <a:gd name="T34" fmla="*/ 59 w 120"/>
                              <a:gd name="T35" fmla="*/ 19 h 153"/>
                              <a:gd name="T36" fmla="*/ 20 w 120"/>
                              <a:gd name="T37" fmla="*/ 36 h 153"/>
                              <a:gd name="T38" fmla="*/ 5 w 120"/>
                              <a:gd name="T39" fmla="*/ 22 h 153"/>
                              <a:gd name="T40" fmla="*/ 59 w 120"/>
                              <a:gd name="T41" fmla="*/ 0 h 153"/>
                              <a:gd name="T42" fmla="*/ 120 w 120"/>
                              <a:gd name="T43" fmla="*/ 50 h 153"/>
                              <a:gd name="T44" fmla="*/ 120 w 120"/>
                              <a:gd name="T45" fmla="*/ 151 h 153"/>
                              <a:gd name="T46" fmla="*/ 97 w 120"/>
                              <a:gd name="T47" fmla="*/ 151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97" y="82"/>
                                </a:moveTo>
                                <a:lnTo>
                                  <a:pt x="97" y="82"/>
                                </a:lnTo>
                                <a:lnTo>
                                  <a:pt x="55" y="82"/>
                                </a:lnTo>
                                <a:cubicBezTo>
                                  <a:pt x="32" y="82"/>
                                  <a:pt x="21" y="91"/>
                                  <a:pt x="21" y="108"/>
                                </a:cubicBezTo>
                                <a:cubicBezTo>
                                  <a:pt x="21" y="126"/>
                                  <a:pt x="32" y="134"/>
                                  <a:pt x="56" y="134"/>
                                </a:cubicBezTo>
                                <a:cubicBezTo>
                                  <a:pt x="69" y="134"/>
                                  <a:pt x="80" y="133"/>
                                  <a:pt x="90" y="124"/>
                                </a:cubicBezTo>
                                <a:cubicBezTo>
                                  <a:pt x="95" y="119"/>
                                  <a:pt x="97" y="111"/>
                                  <a:pt x="97" y="98"/>
                                </a:cubicBezTo>
                                <a:lnTo>
                                  <a:pt x="97" y="82"/>
                                </a:lnTo>
                                <a:close/>
                                <a:moveTo>
                                  <a:pt x="97" y="151"/>
                                </a:moveTo>
                                <a:lnTo>
                                  <a:pt x="97" y="151"/>
                                </a:lnTo>
                                <a:lnTo>
                                  <a:pt x="97" y="137"/>
                                </a:lnTo>
                                <a:cubicBezTo>
                                  <a:pt x="85" y="149"/>
                                  <a:pt x="74" y="153"/>
                                  <a:pt x="54" y="153"/>
                                </a:cubicBezTo>
                                <a:cubicBezTo>
                                  <a:pt x="33" y="153"/>
                                  <a:pt x="20" y="149"/>
                                  <a:pt x="11" y="139"/>
                                </a:cubicBezTo>
                                <a:cubicBezTo>
                                  <a:pt x="3" y="131"/>
                                  <a:pt x="0" y="120"/>
                                  <a:pt x="0" y="109"/>
                                </a:cubicBezTo>
                                <a:cubicBezTo>
                                  <a:pt x="0" y="83"/>
                                  <a:pt x="18" y="66"/>
                                  <a:pt x="52" y="66"/>
                                </a:cubicBezTo>
                                <a:lnTo>
                                  <a:pt x="97" y="66"/>
                                </a:lnTo>
                                <a:lnTo>
                                  <a:pt x="97" y="51"/>
                                </a:lnTo>
                                <a:cubicBezTo>
                                  <a:pt x="97" y="30"/>
                                  <a:pt x="86" y="19"/>
                                  <a:pt x="59" y="19"/>
                                </a:cubicBezTo>
                                <a:cubicBezTo>
                                  <a:pt x="39" y="19"/>
                                  <a:pt x="29" y="23"/>
                                  <a:pt x="20" y="36"/>
                                </a:cubicBezTo>
                                <a:lnTo>
                                  <a:pt x="5" y="22"/>
                                </a:lnTo>
                                <a:cubicBezTo>
                                  <a:pt x="19" y="5"/>
                                  <a:pt x="34" y="0"/>
                                  <a:pt x="59" y="0"/>
                                </a:cubicBezTo>
                                <a:cubicBezTo>
                                  <a:pt x="100" y="0"/>
                                  <a:pt x="120" y="17"/>
                                  <a:pt x="120" y="50"/>
                                </a:cubicBezTo>
                                <a:lnTo>
                                  <a:pt x="120" y="151"/>
                                </a:lnTo>
                                <a:lnTo>
                                  <a:pt x="97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4" name="Freeform 8"/>
                        <wps:cNvSpPr>
                          <a:spLocks/>
                        </wps:cNvSpPr>
                        <wps:spPr bwMode="auto">
                          <a:xfrm>
                            <a:off x="155222" y="220134"/>
                            <a:ext cx="119025" cy="165199"/>
                          </a:xfrm>
                          <a:custGeom>
                            <a:avLst/>
                            <a:gdLst>
                              <a:gd name="T0" fmla="*/ 93 w 114"/>
                              <a:gd name="T1" fmla="*/ 154 h 154"/>
                              <a:gd name="T2" fmla="*/ 93 w 114"/>
                              <a:gd name="T3" fmla="*/ 154 h 154"/>
                              <a:gd name="T4" fmla="*/ 93 w 114"/>
                              <a:gd name="T5" fmla="*/ 61 h 154"/>
                              <a:gd name="T6" fmla="*/ 57 w 114"/>
                              <a:gd name="T7" fmla="*/ 21 h 154"/>
                              <a:gd name="T8" fmla="*/ 21 w 114"/>
                              <a:gd name="T9" fmla="*/ 61 h 154"/>
                              <a:gd name="T10" fmla="*/ 21 w 114"/>
                              <a:gd name="T11" fmla="*/ 154 h 154"/>
                              <a:gd name="T12" fmla="*/ 0 w 114"/>
                              <a:gd name="T13" fmla="*/ 154 h 154"/>
                              <a:gd name="T14" fmla="*/ 0 w 114"/>
                              <a:gd name="T15" fmla="*/ 3 h 154"/>
                              <a:gd name="T16" fmla="*/ 21 w 114"/>
                              <a:gd name="T17" fmla="*/ 3 h 154"/>
                              <a:gd name="T18" fmla="*/ 21 w 114"/>
                              <a:gd name="T19" fmla="*/ 19 h 154"/>
                              <a:gd name="T20" fmla="*/ 62 w 114"/>
                              <a:gd name="T21" fmla="*/ 1 h 154"/>
                              <a:gd name="T22" fmla="*/ 99 w 114"/>
                              <a:gd name="T23" fmla="*/ 15 h 154"/>
                              <a:gd name="T24" fmla="*/ 114 w 114"/>
                              <a:gd name="T25" fmla="*/ 57 h 154"/>
                              <a:gd name="T26" fmla="*/ 114 w 114"/>
                              <a:gd name="T27" fmla="*/ 154 h 154"/>
                              <a:gd name="T28" fmla="*/ 93 w 114"/>
                              <a:gd name="T29" fmla="*/ 154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14" h="154">
                                <a:moveTo>
                                  <a:pt x="93" y="154"/>
                                </a:moveTo>
                                <a:lnTo>
                                  <a:pt x="93" y="154"/>
                                </a:lnTo>
                                <a:lnTo>
                                  <a:pt x="93" y="61"/>
                                </a:lnTo>
                                <a:cubicBezTo>
                                  <a:pt x="93" y="34"/>
                                  <a:pt x="79" y="21"/>
                                  <a:pt x="57" y="21"/>
                                </a:cubicBezTo>
                                <a:cubicBezTo>
                                  <a:pt x="35" y="21"/>
                                  <a:pt x="21" y="34"/>
                                  <a:pt x="21" y="61"/>
                                </a:cubicBezTo>
                                <a:lnTo>
                                  <a:pt x="21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3"/>
                                </a:lnTo>
                                <a:lnTo>
                                  <a:pt x="21" y="3"/>
                                </a:lnTo>
                                <a:lnTo>
                                  <a:pt x="21" y="19"/>
                                </a:lnTo>
                                <a:cubicBezTo>
                                  <a:pt x="31" y="7"/>
                                  <a:pt x="46" y="1"/>
                                  <a:pt x="62" y="1"/>
                                </a:cubicBezTo>
                                <a:cubicBezTo>
                                  <a:pt x="76" y="0"/>
                                  <a:pt x="89" y="5"/>
                                  <a:pt x="99" y="15"/>
                                </a:cubicBezTo>
                                <a:cubicBezTo>
                                  <a:pt x="110" y="26"/>
                                  <a:pt x="114" y="40"/>
                                  <a:pt x="114" y="57"/>
                                </a:cubicBezTo>
                                <a:lnTo>
                                  <a:pt x="114" y="154"/>
                                </a:lnTo>
                                <a:lnTo>
                                  <a:pt x="93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5" name="Freeform 9"/>
                        <wps:cNvSpPr>
                          <a:spLocks/>
                        </wps:cNvSpPr>
                        <wps:spPr bwMode="auto">
                          <a:xfrm>
                            <a:off x="290689" y="172156"/>
                            <a:ext cx="74589" cy="211264"/>
                          </a:xfrm>
                          <a:custGeom>
                            <a:avLst/>
                            <a:gdLst>
                              <a:gd name="T0" fmla="*/ 56 w 71"/>
                              <a:gd name="T1" fmla="*/ 197 h 197"/>
                              <a:gd name="T2" fmla="*/ 56 w 71"/>
                              <a:gd name="T3" fmla="*/ 197 h 197"/>
                              <a:gd name="T4" fmla="*/ 18 w 71"/>
                              <a:gd name="T5" fmla="*/ 156 h 197"/>
                              <a:gd name="T6" fmla="*/ 18 w 71"/>
                              <a:gd name="T7" fmla="*/ 64 h 197"/>
                              <a:gd name="T8" fmla="*/ 0 w 71"/>
                              <a:gd name="T9" fmla="*/ 64 h 197"/>
                              <a:gd name="T10" fmla="*/ 0 w 71"/>
                              <a:gd name="T11" fmla="*/ 47 h 197"/>
                              <a:gd name="T12" fmla="*/ 18 w 71"/>
                              <a:gd name="T13" fmla="*/ 47 h 197"/>
                              <a:gd name="T14" fmla="*/ 18 w 71"/>
                              <a:gd name="T15" fmla="*/ 0 h 197"/>
                              <a:gd name="T16" fmla="*/ 40 w 71"/>
                              <a:gd name="T17" fmla="*/ 0 h 197"/>
                              <a:gd name="T18" fmla="*/ 40 w 71"/>
                              <a:gd name="T19" fmla="*/ 47 h 197"/>
                              <a:gd name="T20" fmla="*/ 71 w 71"/>
                              <a:gd name="T21" fmla="*/ 47 h 197"/>
                              <a:gd name="T22" fmla="*/ 71 w 71"/>
                              <a:gd name="T23" fmla="*/ 64 h 197"/>
                              <a:gd name="T24" fmla="*/ 40 w 71"/>
                              <a:gd name="T25" fmla="*/ 64 h 197"/>
                              <a:gd name="T26" fmla="*/ 40 w 71"/>
                              <a:gd name="T27" fmla="*/ 156 h 197"/>
                              <a:gd name="T28" fmla="*/ 60 w 71"/>
                              <a:gd name="T29" fmla="*/ 178 h 197"/>
                              <a:gd name="T30" fmla="*/ 71 w 71"/>
                              <a:gd name="T31" fmla="*/ 178 h 197"/>
                              <a:gd name="T32" fmla="*/ 71 w 71"/>
                              <a:gd name="T33" fmla="*/ 197 h 197"/>
                              <a:gd name="T34" fmla="*/ 56 w 71"/>
                              <a:gd name="T35" fmla="*/ 197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1" h="197">
                                <a:moveTo>
                                  <a:pt x="56" y="197"/>
                                </a:moveTo>
                                <a:lnTo>
                                  <a:pt x="56" y="197"/>
                                </a:lnTo>
                                <a:cubicBezTo>
                                  <a:pt x="31" y="197"/>
                                  <a:pt x="18" y="179"/>
                                  <a:pt x="18" y="156"/>
                                </a:cubicBezTo>
                                <a:lnTo>
                                  <a:pt x="18" y="64"/>
                                </a:lnTo>
                                <a:lnTo>
                                  <a:pt x="0" y="64"/>
                                </a:lnTo>
                                <a:lnTo>
                                  <a:pt x="0" y="47"/>
                                </a:lnTo>
                                <a:lnTo>
                                  <a:pt x="18" y="47"/>
                                </a:lnTo>
                                <a:lnTo>
                                  <a:pt x="18" y="0"/>
                                </a:lnTo>
                                <a:lnTo>
                                  <a:pt x="40" y="0"/>
                                </a:lnTo>
                                <a:lnTo>
                                  <a:pt x="40" y="47"/>
                                </a:lnTo>
                                <a:lnTo>
                                  <a:pt x="71" y="47"/>
                                </a:lnTo>
                                <a:lnTo>
                                  <a:pt x="71" y="64"/>
                                </a:lnTo>
                                <a:lnTo>
                                  <a:pt x="40" y="64"/>
                                </a:lnTo>
                                <a:lnTo>
                                  <a:pt x="40" y="156"/>
                                </a:lnTo>
                                <a:cubicBezTo>
                                  <a:pt x="40" y="170"/>
                                  <a:pt x="46" y="178"/>
                                  <a:pt x="60" y="178"/>
                                </a:cubicBezTo>
                                <a:lnTo>
                                  <a:pt x="71" y="178"/>
                                </a:lnTo>
                                <a:lnTo>
                                  <a:pt x="71" y="197"/>
                                </a:lnTo>
                                <a:lnTo>
                                  <a:pt x="56" y="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6" name="Freeform 10"/>
                        <wps:cNvSpPr>
                          <a:spLocks noEditPoints="1"/>
                        </wps:cNvSpPr>
                        <wps:spPr bwMode="auto">
                          <a:xfrm>
                            <a:off x="375355" y="220134"/>
                            <a:ext cx="126960" cy="163611"/>
                          </a:xfrm>
                          <a:custGeom>
                            <a:avLst/>
                            <a:gdLst>
                              <a:gd name="T0" fmla="*/ 99 w 121"/>
                              <a:gd name="T1" fmla="*/ 82 h 153"/>
                              <a:gd name="T2" fmla="*/ 99 w 121"/>
                              <a:gd name="T3" fmla="*/ 82 h 153"/>
                              <a:gd name="T4" fmla="*/ 56 w 121"/>
                              <a:gd name="T5" fmla="*/ 82 h 153"/>
                              <a:gd name="T6" fmla="*/ 22 w 121"/>
                              <a:gd name="T7" fmla="*/ 108 h 153"/>
                              <a:gd name="T8" fmla="*/ 57 w 121"/>
                              <a:gd name="T9" fmla="*/ 134 h 153"/>
                              <a:gd name="T10" fmla="*/ 91 w 121"/>
                              <a:gd name="T11" fmla="*/ 124 h 153"/>
                              <a:gd name="T12" fmla="*/ 99 w 121"/>
                              <a:gd name="T13" fmla="*/ 98 h 153"/>
                              <a:gd name="T14" fmla="*/ 99 w 121"/>
                              <a:gd name="T15" fmla="*/ 82 h 153"/>
                              <a:gd name="T16" fmla="*/ 99 w 121"/>
                              <a:gd name="T17" fmla="*/ 151 h 153"/>
                              <a:gd name="T18" fmla="*/ 99 w 121"/>
                              <a:gd name="T19" fmla="*/ 151 h 153"/>
                              <a:gd name="T20" fmla="*/ 99 w 121"/>
                              <a:gd name="T21" fmla="*/ 137 h 153"/>
                              <a:gd name="T22" fmla="*/ 55 w 121"/>
                              <a:gd name="T23" fmla="*/ 153 h 153"/>
                              <a:gd name="T24" fmla="*/ 12 w 121"/>
                              <a:gd name="T25" fmla="*/ 139 h 153"/>
                              <a:gd name="T26" fmla="*/ 1 w 121"/>
                              <a:gd name="T27" fmla="*/ 109 h 153"/>
                              <a:gd name="T28" fmla="*/ 53 w 121"/>
                              <a:gd name="T29" fmla="*/ 66 h 153"/>
                              <a:gd name="T30" fmla="*/ 99 w 121"/>
                              <a:gd name="T31" fmla="*/ 66 h 153"/>
                              <a:gd name="T32" fmla="*/ 99 w 121"/>
                              <a:gd name="T33" fmla="*/ 51 h 153"/>
                              <a:gd name="T34" fmla="*/ 60 w 121"/>
                              <a:gd name="T35" fmla="*/ 19 h 153"/>
                              <a:gd name="T36" fmla="*/ 22 w 121"/>
                              <a:gd name="T37" fmla="*/ 36 h 153"/>
                              <a:gd name="T38" fmla="*/ 7 w 121"/>
                              <a:gd name="T39" fmla="*/ 22 h 153"/>
                              <a:gd name="T40" fmla="*/ 60 w 121"/>
                              <a:gd name="T41" fmla="*/ 0 h 153"/>
                              <a:gd name="T42" fmla="*/ 121 w 121"/>
                              <a:gd name="T43" fmla="*/ 50 h 153"/>
                              <a:gd name="T44" fmla="*/ 121 w 121"/>
                              <a:gd name="T45" fmla="*/ 151 h 153"/>
                              <a:gd name="T46" fmla="*/ 99 w 121"/>
                              <a:gd name="T47" fmla="*/ 151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1" h="153">
                                <a:moveTo>
                                  <a:pt x="99" y="82"/>
                                </a:moveTo>
                                <a:lnTo>
                                  <a:pt x="99" y="82"/>
                                </a:lnTo>
                                <a:lnTo>
                                  <a:pt x="56" y="82"/>
                                </a:lnTo>
                                <a:cubicBezTo>
                                  <a:pt x="33" y="82"/>
                                  <a:pt x="22" y="91"/>
                                  <a:pt x="22" y="108"/>
                                </a:cubicBezTo>
                                <a:cubicBezTo>
                                  <a:pt x="22" y="126"/>
                                  <a:pt x="33" y="134"/>
                                  <a:pt x="57" y="134"/>
                                </a:cubicBezTo>
                                <a:cubicBezTo>
                                  <a:pt x="70" y="134"/>
                                  <a:pt x="81" y="133"/>
                                  <a:pt x="91" y="124"/>
                                </a:cubicBezTo>
                                <a:cubicBezTo>
                                  <a:pt x="96" y="119"/>
                                  <a:pt x="99" y="111"/>
                                  <a:pt x="99" y="98"/>
                                </a:cubicBezTo>
                                <a:lnTo>
                                  <a:pt x="99" y="82"/>
                                </a:lnTo>
                                <a:close/>
                                <a:moveTo>
                                  <a:pt x="99" y="151"/>
                                </a:moveTo>
                                <a:lnTo>
                                  <a:pt x="99" y="151"/>
                                </a:lnTo>
                                <a:lnTo>
                                  <a:pt x="99" y="137"/>
                                </a:lnTo>
                                <a:cubicBezTo>
                                  <a:pt x="86" y="149"/>
                                  <a:pt x="75" y="153"/>
                                  <a:pt x="55" y="153"/>
                                </a:cubicBezTo>
                                <a:cubicBezTo>
                                  <a:pt x="34" y="153"/>
                                  <a:pt x="22" y="149"/>
                                  <a:pt x="12" y="139"/>
                                </a:cubicBezTo>
                                <a:cubicBezTo>
                                  <a:pt x="4" y="131"/>
                                  <a:pt x="0" y="120"/>
                                  <a:pt x="1" y="109"/>
                                </a:cubicBezTo>
                                <a:cubicBezTo>
                                  <a:pt x="1" y="83"/>
                                  <a:pt x="19" y="66"/>
                                  <a:pt x="53" y="66"/>
                                </a:cubicBezTo>
                                <a:lnTo>
                                  <a:pt x="99" y="66"/>
                                </a:lnTo>
                                <a:lnTo>
                                  <a:pt x="99" y="51"/>
                                </a:lnTo>
                                <a:cubicBezTo>
                                  <a:pt x="99" y="30"/>
                                  <a:pt x="88" y="19"/>
                                  <a:pt x="60" y="19"/>
                                </a:cubicBezTo>
                                <a:cubicBezTo>
                                  <a:pt x="40" y="19"/>
                                  <a:pt x="31" y="23"/>
                                  <a:pt x="22" y="36"/>
                                </a:cubicBezTo>
                                <a:lnTo>
                                  <a:pt x="7" y="22"/>
                                </a:lnTo>
                                <a:cubicBezTo>
                                  <a:pt x="20" y="5"/>
                                  <a:pt x="36" y="0"/>
                                  <a:pt x="60" y="0"/>
                                </a:cubicBezTo>
                                <a:cubicBezTo>
                                  <a:pt x="101" y="0"/>
                                  <a:pt x="121" y="17"/>
                                  <a:pt x="121" y="50"/>
                                </a:cubicBezTo>
                                <a:lnTo>
                                  <a:pt x="121" y="151"/>
                                </a:lnTo>
                                <a:lnTo>
                                  <a:pt x="99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7" name="Freeform 11"/>
                        <wps:cNvSpPr>
                          <a:spLocks/>
                        </wps:cNvSpPr>
                        <wps:spPr bwMode="auto">
                          <a:xfrm>
                            <a:off x="530578" y="220134"/>
                            <a:ext cx="101568" cy="165199"/>
                          </a:xfrm>
                          <a:custGeom>
                            <a:avLst/>
                            <a:gdLst>
                              <a:gd name="T0" fmla="*/ 82 w 98"/>
                              <a:gd name="T1" fmla="*/ 32 h 154"/>
                              <a:gd name="T2" fmla="*/ 82 w 98"/>
                              <a:gd name="T3" fmla="*/ 32 h 154"/>
                              <a:gd name="T4" fmla="*/ 57 w 98"/>
                              <a:gd name="T5" fmla="*/ 21 h 154"/>
                              <a:gd name="T6" fmla="*/ 22 w 98"/>
                              <a:gd name="T7" fmla="*/ 61 h 154"/>
                              <a:gd name="T8" fmla="*/ 22 w 98"/>
                              <a:gd name="T9" fmla="*/ 154 h 154"/>
                              <a:gd name="T10" fmla="*/ 0 w 98"/>
                              <a:gd name="T11" fmla="*/ 154 h 154"/>
                              <a:gd name="T12" fmla="*/ 0 w 98"/>
                              <a:gd name="T13" fmla="*/ 3 h 154"/>
                              <a:gd name="T14" fmla="*/ 22 w 98"/>
                              <a:gd name="T15" fmla="*/ 3 h 154"/>
                              <a:gd name="T16" fmla="*/ 22 w 98"/>
                              <a:gd name="T17" fmla="*/ 21 h 154"/>
                              <a:gd name="T18" fmla="*/ 63 w 98"/>
                              <a:gd name="T19" fmla="*/ 1 h 154"/>
                              <a:gd name="T20" fmla="*/ 98 w 98"/>
                              <a:gd name="T21" fmla="*/ 15 h 154"/>
                              <a:gd name="T22" fmla="*/ 82 w 98"/>
                              <a:gd name="T23" fmla="*/ 32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8" h="154">
                                <a:moveTo>
                                  <a:pt x="82" y="32"/>
                                </a:moveTo>
                                <a:lnTo>
                                  <a:pt x="82" y="32"/>
                                </a:lnTo>
                                <a:cubicBezTo>
                                  <a:pt x="76" y="24"/>
                                  <a:pt x="67" y="20"/>
                                  <a:pt x="57" y="21"/>
                                </a:cubicBezTo>
                                <a:cubicBezTo>
                                  <a:pt x="35" y="21"/>
                                  <a:pt x="22" y="38"/>
                                  <a:pt x="22" y="61"/>
                                </a:cubicBezTo>
                                <a:lnTo>
                                  <a:pt x="22" y="154"/>
                                </a:lnTo>
                                <a:lnTo>
                                  <a:pt x="0" y="154"/>
                                </a:lnTo>
                                <a:lnTo>
                                  <a:pt x="0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21"/>
                                </a:lnTo>
                                <a:cubicBezTo>
                                  <a:pt x="30" y="9"/>
                                  <a:pt x="46" y="1"/>
                                  <a:pt x="63" y="1"/>
                                </a:cubicBezTo>
                                <a:cubicBezTo>
                                  <a:pt x="76" y="0"/>
                                  <a:pt x="89" y="5"/>
                                  <a:pt x="98" y="15"/>
                                </a:cubicBezTo>
                                <a:lnTo>
                                  <a:pt x="82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12"/>
                        <wps:cNvSpPr>
                          <a:spLocks noEditPoints="1"/>
                        </wps:cNvSpPr>
                        <wps:spPr bwMode="auto">
                          <a:xfrm>
                            <a:off x="620889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95 w 120"/>
                              <a:gd name="T1" fmla="*/ 41 h 153"/>
                              <a:gd name="T2" fmla="*/ 95 w 120"/>
                              <a:gd name="T3" fmla="*/ 41 h 153"/>
                              <a:gd name="T4" fmla="*/ 60 w 120"/>
                              <a:gd name="T5" fmla="*/ 18 h 153"/>
                              <a:gd name="T6" fmla="*/ 26 w 120"/>
                              <a:gd name="T7" fmla="*/ 41 h 153"/>
                              <a:gd name="T8" fmla="*/ 22 w 120"/>
                              <a:gd name="T9" fmla="*/ 66 h 153"/>
                              <a:gd name="T10" fmla="*/ 99 w 120"/>
                              <a:gd name="T11" fmla="*/ 66 h 153"/>
                              <a:gd name="T12" fmla="*/ 95 w 120"/>
                              <a:gd name="T13" fmla="*/ 41 h 153"/>
                              <a:gd name="T14" fmla="*/ 95 w 120"/>
                              <a:gd name="T15" fmla="*/ 41 h 153"/>
                              <a:gd name="T16" fmla="*/ 22 w 120"/>
                              <a:gd name="T17" fmla="*/ 82 h 153"/>
                              <a:gd name="T18" fmla="*/ 22 w 120"/>
                              <a:gd name="T19" fmla="*/ 82 h 153"/>
                              <a:gd name="T20" fmla="*/ 65 w 120"/>
                              <a:gd name="T21" fmla="*/ 134 h 153"/>
                              <a:gd name="T22" fmla="*/ 103 w 120"/>
                              <a:gd name="T23" fmla="*/ 117 h 153"/>
                              <a:gd name="T24" fmla="*/ 118 w 120"/>
                              <a:gd name="T25" fmla="*/ 130 h 153"/>
                              <a:gd name="T26" fmla="*/ 64 w 120"/>
                              <a:gd name="T27" fmla="*/ 153 h 153"/>
                              <a:gd name="T28" fmla="*/ 0 w 120"/>
                              <a:gd name="T29" fmla="*/ 76 h 153"/>
                              <a:gd name="T30" fmla="*/ 60 w 120"/>
                              <a:gd name="T31" fmla="*/ 0 h 153"/>
                              <a:gd name="T32" fmla="*/ 120 w 120"/>
                              <a:gd name="T33" fmla="*/ 72 h 153"/>
                              <a:gd name="T34" fmla="*/ 120 w 120"/>
                              <a:gd name="T35" fmla="*/ 82 h 153"/>
                              <a:gd name="T36" fmla="*/ 22 w 120"/>
                              <a:gd name="T37" fmla="*/ 82 h 153"/>
                              <a:gd name="T38" fmla="*/ 22 w 120"/>
                              <a:gd name="T39" fmla="*/ 82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95" y="41"/>
                                </a:moveTo>
                                <a:lnTo>
                                  <a:pt x="95" y="41"/>
                                </a:lnTo>
                                <a:cubicBezTo>
                                  <a:pt x="89" y="27"/>
                                  <a:pt x="75" y="18"/>
                                  <a:pt x="60" y="18"/>
                                </a:cubicBezTo>
                                <a:cubicBezTo>
                                  <a:pt x="46" y="18"/>
                                  <a:pt x="32" y="27"/>
                                  <a:pt x="26" y="41"/>
                                </a:cubicBezTo>
                                <a:cubicBezTo>
                                  <a:pt x="23" y="49"/>
                                  <a:pt x="22" y="57"/>
                                  <a:pt x="22" y="66"/>
                                </a:cubicBezTo>
                                <a:lnTo>
                                  <a:pt x="99" y="66"/>
                                </a:lnTo>
                                <a:cubicBezTo>
                                  <a:pt x="99" y="57"/>
                                  <a:pt x="98" y="49"/>
                                  <a:pt x="95" y="41"/>
                                </a:cubicBezTo>
                                <a:lnTo>
                                  <a:pt x="95" y="41"/>
                                </a:lnTo>
                                <a:close/>
                                <a:moveTo>
                                  <a:pt x="22" y="82"/>
                                </a:moveTo>
                                <a:lnTo>
                                  <a:pt x="22" y="82"/>
                                </a:lnTo>
                                <a:cubicBezTo>
                                  <a:pt x="22" y="115"/>
                                  <a:pt x="37" y="134"/>
                                  <a:pt x="65" y="134"/>
                                </a:cubicBezTo>
                                <a:cubicBezTo>
                                  <a:pt x="82" y="134"/>
                                  <a:pt x="92" y="129"/>
                                  <a:pt x="103" y="117"/>
                                </a:cubicBezTo>
                                <a:lnTo>
                                  <a:pt x="118" y="130"/>
                                </a:lnTo>
                                <a:cubicBezTo>
                                  <a:pt x="103" y="145"/>
                                  <a:pt x="89" y="153"/>
                                  <a:pt x="64" y="153"/>
                                </a:cubicBezTo>
                                <a:cubicBezTo>
                                  <a:pt x="26" y="153"/>
                                  <a:pt x="0" y="129"/>
                                  <a:pt x="0" y="76"/>
                                </a:cubicBezTo>
                                <a:cubicBezTo>
                                  <a:pt x="0" y="28"/>
                                  <a:pt x="23" y="0"/>
                                  <a:pt x="60" y="0"/>
                                </a:cubicBezTo>
                                <a:cubicBezTo>
                                  <a:pt x="98" y="0"/>
                                  <a:pt x="120" y="28"/>
                                  <a:pt x="120" y="72"/>
                                </a:cubicBezTo>
                                <a:lnTo>
                                  <a:pt x="120" y="82"/>
                                </a:lnTo>
                                <a:lnTo>
                                  <a:pt x="22" y="82"/>
                                </a:lnTo>
                                <a:lnTo>
                                  <a:pt x="22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13"/>
                        <wps:cNvSpPr>
                          <a:spLocks/>
                        </wps:cNvSpPr>
                        <wps:spPr bwMode="auto">
                          <a:xfrm>
                            <a:off x="756355" y="220134"/>
                            <a:ext cx="125373" cy="163611"/>
                          </a:xfrm>
                          <a:custGeom>
                            <a:avLst/>
                            <a:gdLst>
                              <a:gd name="T0" fmla="*/ 61 w 120"/>
                              <a:gd name="T1" fmla="*/ 153 h 153"/>
                              <a:gd name="T2" fmla="*/ 61 w 120"/>
                              <a:gd name="T3" fmla="*/ 153 h 153"/>
                              <a:gd name="T4" fmla="*/ 0 w 120"/>
                              <a:gd name="T5" fmla="*/ 131 h 153"/>
                              <a:gd name="T6" fmla="*/ 15 w 120"/>
                              <a:gd name="T7" fmla="*/ 117 h 153"/>
                              <a:gd name="T8" fmla="*/ 60 w 120"/>
                              <a:gd name="T9" fmla="*/ 134 h 153"/>
                              <a:gd name="T10" fmla="*/ 100 w 120"/>
                              <a:gd name="T11" fmla="*/ 108 h 153"/>
                              <a:gd name="T12" fmla="*/ 75 w 120"/>
                              <a:gd name="T13" fmla="*/ 86 h 153"/>
                              <a:gd name="T14" fmla="*/ 51 w 120"/>
                              <a:gd name="T15" fmla="*/ 84 h 153"/>
                              <a:gd name="T16" fmla="*/ 7 w 120"/>
                              <a:gd name="T17" fmla="*/ 44 h 153"/>
                              <a:gd name="T18" fmla="*/ 61 w 120"/>
                              <a:gd name="T19" fmla="*/ 0 h 153"/>
                              <a:gd name="T20" fmla="*/ 114 w 120"/>
                              <a:gd name="T21" fmla="*/ 16 h 153"/>
                              <a:gd name="T22" fmla="*/ 100 w 120"/>
                              <a:gd name="T23" fmla="*/ 30 h 153"/>
                              <a:gd name="T24" fmla="*/ 61 w 120"/>
                              <a:gd name="T25" fmla="*/ 18 h 153"/>
                              <a:gd name="T26" fmla="*/ 28 w 120"/>
                              <a:gd name="T27" fmla="*/ 43 h 153"/>
                              <a:gd name="T28" fmla="*/ 54 w 120"/>
                              <a:gd name="T29" fmla="*/ 65 h 153"/>
                              <a:gd name="T30" fmla="*/ 77 w 120"/>
                              <a:gd name="T31" fmla="*/ 67 h 153"/>
                              <a:gd name="T32" fmla="*/ 120 w 120"/>
                              <a:gd name="T33" fmla="*/ 107 h 153"/>
                              <a:gd name="T34" fmla="*/ 61 w 120"/>
                              <a:gd name="T35" fmla="*/ 153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20" h="153">
                                <a:moveTo>
                                  <a:pt x="61" y="153"/>
                                </a:moveTo>
                                <a:lnTo>
                                  <a:pt x="61" y="153"/>
                                </a:lnTo>
                                <a:cubicBezTo>
                                  <a:pt x="36" y="153"/>
                                  <a:pt x="17" y="147"/>
                                  <a:pt x="0" y="131"/>
                                </a:cubicBezTo>
                                <a:lnTo>
                                  <a:pt x="15" y="117"/>
                                </a:lnTo>
                                <a:cubicBezTo>
                                  <a:pt x="26" y="129"/>
                                  <a:pt x="42" y="134"/>
                                  <a:pt x="60" y="134"/>
                                </a:cubicBezTo>
                                <a:cubicBezTo>
                                  <a:pt x="85" y="134"/>
                                  <a:pt x="100" y="125"/>
                                  <a:pt x="100" y="108"/>
                                </a:cubicBezTo>
                                <a:cubicBezTo>
                                  <a:pt x="100" y="95"/>
                                  <a:pt x="92" y="87"/>
                                  <a:pt x="75" y="86"/>
                                </a:cubicBezTo>
                                <a:lnTo>
                                  <a:pt x="51" y="84"/>
                                </a:lnTo>
                                <a:cubicBezTo>
                                  <a:pt x="22" y="81"/>
                                  <a:pt x="7" y="68"/>
                                  <a:pt x="7" y="44"/>
                                </a:cubicBezTo>
                                <a:cubicBezTo>
                                  <a:pt x="7" y="16"/>
                                  <a:pt x="30" y="0"/>
                                  <a:pt x="61" y="0"/>
                                </a:cubicBezTo>
                                <a:cubicBezTo>
                                  <a:pt x="82" y="0"/>
                                  <a:pt x="101" y="5"/>
                                  <a:pt x="114" y="16"/>
                                </a:cubicBezTo>
                                <a:lnTo>
                                  <a:pt x="100" y="30"/>
                                </a:lnTo>
                                <a:cubicBezTo>
                                  <a:pt x="88" y="22"/>
                                  <a:pt x="75" y="18"/>
                                  <a:pt x="61" y="18"/>
                                </a:cubicBezTo>
                                <a:cubicBezTo>
                                  <a:pt x="39" y="18"/>
                                  <a:pt x="28" y="28"/>
                                  <a:pt x="28" y="43"/>
                                </a:cubicBezTo>
                                <a:cubicBezTo>
                                  <a:pt x="28" y="56"/>
                                  <a:pt x="35" y="63"/>
                                  <a:pt x="54" y="65"/>
                                </a:cubicBezTo>
                                <a:lnTo>
                                  <a:pt x="77" y="67"/>
                                </a:lnTo>
                                <a:cubicBezTo>
                                  <a:pt x="103" y="69"/>
                                  <a:pt x="120" y="79"/>
                                  <a:pt x="120" y="107"/>
                                </a:cubicBezTo>
                                <a:cubicBezTo>
                                  <a:pt x="120" y="136"/>
                                  <a:pt x="96" y="153"/>
                                  <a:pt x="61" y="15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Freeform 14"/>
                        <wps:cNvSpPr>
                          <a:spLocks/>
                        </wps:cNvSpPr>
                        <wps:spPr bwMode="auto">
                          <a:xfrm>
                            <a:off x="1233311" y="397934"/>
                            <a:ext cx="49197" cy="50831"/>
                          </a:xfrm>
                          <a:custGeom>
                            <a:avLst/>
                            <a:gdLst>
                              <a:gd name="T0" fmla="*/ 47 w 47"/>
                              <a:gd name="T1" fmla="*/ 24 h 48"/>
                              <a:gd name="T2" fmla="*/ 47 w 47"/>
                              <a:gd name="T3" fmla="*/ 24 h 48"/>
                              <a:gd name="T4" fmla="*/ 24 w 47"/>
                              <a:gd name="T5" fmla="*/ 48 h 48"/>
                              <a:gd name="T6" fmla="*/ 0 w 47"/>
                              <a:gd name="T7" fmla="*/ 24 h 48"/>
                              <a:gd name="T8" fmla="*/ 24 w 47"/>
                              <a:gd name="T9" fmla="*/ 0 h 48"/>
                              <a:gd name="T10" fmla="*/ 47 w 47"/>
                              <a:gd name="T11" fmla="*/ 24 h 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7" h="48">
                                <a:moveTo>
                                  <a:pt x="47" y="24"/>
                                </a:moveTo>
                                <a:lnTo>
                                  <a:pt x="47" y="24"/>
                                </a:lnTo>
                                <a:cubicBezTo>
                                  <a:pt x="47" y="37"/>
                                  <a:pt x="37" y="48"/>
                                  <a:pt x="24" y="48"/>
                                </a:cubicBezTo>
                                <a:cubicBezTo>
                                  <a:pt x="10" y="48"/>
                                  <a:pt x="0" y="37"/>
                                  <a:pt x="0" y="24"/>
                                </a:cubicBezTo>
                                <a:cubicBezTo>
                                  <a:pt x="0" y="11"/>
                                  <a:pt x="10" y="0"/>
                                  <a:pt x="24" y="0"/>
                                </a:cubicBezTo>
                                <a:cubicBezTo>
                                  <a:pt x="37" y="0"/>
                                  <a:pt x="47" y="11"/>
                                  <a:pt x="47" y="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Freeform 15"/>
                        <wps:cNvSpPr>
                          <a:spLocks/>
                        </wps:cNvSpPr>
                        <wps:spPr bwMode="auto">
                          <a:xfrm>
                            <a:off x="1295400" y="474134"/>
                            <a:ext cx="55545" cy="55596"/>
                          </a:xfrm>
                          <a:custGeom>
                            <a:avLst/>
                            <a:gdLst>
                              <a:gd name="T0" fmla="*/ 52 w 52"/>
                              <a:gd name="T1" fmla="*/ 26 h 52"/>
                              <a:gd name="T2" fmla="*/ 52 w 52"/>
                              <a:gd name="T3" fmla="*/ 26 h 52"/>
                              <a:gd name="T4" fmla="*/ 26 w 52"/>
                              <a:gd name="T5" fmla="*/ 52 h 52"/>
                              <a:gd name="T6" fmla="*/ 0 w 52"/>
                              <a:gd name="T7" fmla="*/ 26 h 52"/>
                              <a:gd name="T8" fmla="*/ 26 w 52"/>
                              <a:gd name="T9" fmla="*/ 0 h 52"/>
                              <a:gd name="T10" fmla="*/ 52 w 52"/>
                              <a:gd name="T11" fmla="*/ 26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2" y="26"/>
                                </a:moveTo>
                                <a:lnTo>
                                  <a:pt x="52" y="26"/>
                                </a:lnTo>
                                <a:cubicBezTo>
                                  <a:pt x="52" y="40"/>
                                  <a:pt x="40" y="52"/>
                                  <a:pt x="26" y="52"/>
                                </a:cubicBezTo>
                                <a:cubicBezTo>
                                  <a:pt x="12" y="52"/>
                                  <a:pt x="0" y="40"/>
                                  <a:pt x="0" y="26"/>
                                </a:cubicBezTo>
                                <a:cubicBezTo>
                                  <a:pt x="0" y="11"/>
                                  <a:pt x="12" y="0"/>
                                  <a:pt x="26" y="0"/>
                                </a:cubicBezTo>
                                <a:cubicBezTo>
                                  <a:pt x="40" y="0"/>
                                  <a:pt x="52" y="11"/>
                                  <a:pt x="52" y="2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6" name="Freeform 16"/>
                        <wps:cNvSpPr>
                          <a:spLocks/>
                        </wps:cNvSpPr>
                        <wps:spPr bwMode="auto">
                          <a:xfrm>
                            <a:off x="1162755" y="479778"/>
                            <a:ext cx="46023" cy="47654"/>
                          </a:xfrm>
                          <a:custGeom>
                            <a:avLst/>
                            <a:gdLst>
                              <a:gd name="T0" fmla="*/ 43 w 43"/>
                              <a:gd name="T1" fmla="*/ 22 h 44"/>
                              <a:gd name="T2" fmla="*/ 43 w 43"/>
                              <a:gd name="T3" fmla="*/ 22 h 44"/>
                              <a:gd name="T4" fmla="*/ 22 w 43"/>
                              <a:gd name="T5" fmla="*/ 44 h 44"/>
                              <a:gd name="T6" fmla="*/ 0 w 43"/>
                              <a:gd name="T7" fmla="*/ 22 h 44"/>
                              <a:gd name="T8" fmla="*/ 22 w 43"/>
                              <a:gd name="T9" fmla="*/ 0 h 44"/>
                              <a:gd name="T10" fmla="*/ 43 w 43"/>
                              <a:gd name="T11" fmla="*/ 2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3" h="44">
                                <a:moveTo>
                                  <a:pt x="43" y="22"/>
                                </a:moveTo>
                                <a:lnTo>
                                  <a:pt x="43" y="22"/>
                                </a:lnTo>
                                <a:cubicBezTo>
                                  <a:pt x="43" y="34"/>
                                  <a:pt x="34" y="44"/>
                                  <a:pt x="22" y="44"/>
                                </a:cubicBezTo>
                                <a:cubicBezTo>
                                  <a:pt x="10" y="44"/>
                                  <a:pt x="0" y="34"/>
                                  <a:pt x="0" y="22"/>
                                </a:cubicBezTo>
                                <a:cubicBezTo>
                                  <a:pt x="0" y="10"/>
                                  <a:pt x="10" y="0"/>
                                  <a:pt x="22" y="0"/>
                                </a:cubicBezTo>
                                <a:cubicBezTo>
                                  <a:pt x="34" y="0"/>
                                  <a:pt x="43" y="10"/>
                                  <a:pt x="43" y="2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7" name="Freeform 17"/>
                        <wps:cNvSpPr>
                          <a:spLocks/>
                        </wps:cNvSpPr>
                        <wps:spPr bwMode="auto">
                          <a:xfrm>
                            <a:off x="1371600" y="389467"/>
                            <a:ext cx="63480" cy="66715"/>
                          </a:xfrm>
                          <a:custGeom>
                            <a:avLst/>
                            <a:gdLst>
                              <a:gd name="T0" fmla="*/ 61 w 61"/>
                              <a:gd name="T1" fmla="*/ 31 h 62"/>
                              <a:gd name="T2" fmla="*/ 61 w 61"/>
                              <a:gd name="T3" fmla="*/ 31 h 62"/>
                              <a:gd name="T4" fmla="*/ 31 w 61"/>
                              <a:gd name="T5" fmla="*/ 62 h 62"/>
                              <a:gd name="T6" fmla="*/ 0 w 61"/>
                              <a:gd name="T7" fmla="*/ 31 h 62"/>
                              <a:gd name="T8" fmla="*/ 31 w 61"/>
                              <a:gd name="T9" fmla="*/ 0 h 62"/>
                              <a:gd name="T10" fmla="*/ 61 w 61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1" h="62">
                                <a:moveTo>
                                  <a:pt x="61" y="31"/>
                                </a:moveTo>
                                <a:lnTo>
                                  <a:pt x="61" y="31"/>
                                </a:lnTo>
                                <a:cubicBezTo>
                                  <a:pt x="61" y="48"/>
                                  <a:pt x="48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8" y="0"/>
                                  <a:pt x="61" y="14"/>
                                  <a:pt x="61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8" name="Freeform 18"/>
                        <wps:cNvSpPr>
                          <a:spLocks/>
                        </wps:cNvSpPr>
                        <wps:spPr bwMode="auto">
                          <a:xfrm>
                            <a:off x="1306689" y="318911"/>
                            <a:ext cx="57132" cy="60361"/>
                          </a:xfrm>
                          <a:custGeom>
                            <a:avLst/>
                            <a:gdLst>
                              <a:gd name="T0" fmla="*/ 56 w 56"/>
                              <a:gd name="T1" fmla="*/ 28 h 56"/>
                              <a:gd name="T2" fmla="*/ 56 w 56"/>
                              <a:gd name="T3" fmla="*/ 28 h 56"/>
                              <a:gd name="T4" fmla="*/ 28 w 56"/>
                              <a:gd name="T5" fmla="*/ 56 h 56"/>
                              <a:gd name="T6" fmla="*/ 0 w 56"/>
                              <a:gd name="T7" fmla="*/ 28 h 56"/>
                              <a:gd name="T8" fmla="*/ 28 w 56"/>
                              <a:gd name="T9" fmla="*/ 0 h 56"/>
                              <a:gd name="T10" fmla="*/ 56 w 56"/>
                              <a:gd name="T11" fmla="*/ 28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56" y="28"/>
                                </a:moveTo>
                                <a:lnTo>
                                  <a:pt x="56" y="28"/>
                                </a:lnTo>
                                <a:cubicBezTo>
                                  <a:pt x="56" y="44"/>
                                  <a:pt x="44" y="56"/>
                                  <a:pt x="28" y="56"/>
                                </a:cubicBezTo>
                                <a:cubicBezTo>
                                  <a:pt x="12" y="56"/>
                                  <a:pt x="0" y="44"/>
                                  <a:pt x="0" y="28"/>
                                </a:cubicBezTo>
                                <a:cubicBezTo>
                                  <a:pt x="0" y="12"/>
                                  <a:pt x="12" y="0"/>
                                  <a:pt x="28" y="0"/>
                                </a:cubicBezTo>
                                <a:cubicBezTo>
                                  <a:pt x="44" y="0"/>
                                  <a:pt x="56" y="12"/>
                                  <a:pt x="56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9" name="Freeform 19"/>
                        <wps:cNvSpPr>
                          <a:spLocks/>
                        </wps:cNvSpPr>
                        <wps:spPr bwMode="auto">
                          <a:xfrm>
                            <a:off x="1303867" y="158045"/>
                            <a:ext cx="63480" cy="66715"/>
                          </a:xfrm>
                          <a:custGeom>
                            <a:avLst/>
                            <a:gdLst>
                              <a:gd name="T0" fmla="*/ 62 w 62"/>
                              <a:gd name="T1" fmla="*/ 31 h 62"/>
                              <a:gd name="T2" fmla="*/ 62 w 62"/>
                              <a:gd name="T3" fmla="*/ 31 h 62"/>
                              <a:gd name="T4" fmla="*/ 31 w 62"/>
                              <a:gd name="T5" fmla="*/ 62 h 62"/>
                              <a:gd name="T6" fmla="*/ 0 w 62"/>
                              <a:gd name="T7" fmla="*/ 31 h 62"/>
                              <a:gd name="T8" fmla="*/ 31 w 62"/>
                              <a:gd name="T9" fmla="*/ 0 h 62"/>
                              <a:gd name="T10" fmla="*/ 62 w 62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2" h="62">
                                <a:moveTo>
                                  <a:pt x="62" y="31"/>
                                </a:moveTo>
                                <a:lnTo>
                                  <a:pt x="62" y="31"/>
                                </a:lnTo>
                                <a:cubicBezTo>
                                  <a:pt x="62" y="48"/>
                                  <a:pt x="48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8" y="0"/>
                                  <a:pt x="62" y="14"/>
                                  <a:pt x="62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0" name="Freeform 20"/>
                        <wps:cNvSpPr>
                          <a:spLocks/>
                        </wps:cNvSpPr>
                        <wps:spPr bwMode="auto">
                          <a:xfrm>
                            <a:off x="1377244" y="79023"/>
                            <a:ext cx="65067" cy="66715"/>
                          </a:xfrm>
                          <a:custGeom>
                            <a:avLst/>
                            <a:gdLst>
                              <a:gd name="T0" fmla="*/ 62 w 62"/>
                              <a:gd name="T1" fmla="*/ 31 h 62"/>
                              <a:gd name="T2" fmla="*/ 62 w 62"/>
                              <a:gd name="T3" fmla="*/ 31 h 62"/>
                              <a:gd name="T4" fmla="*/ 31 w 62"/>
                              <a:gd name="T5" fmla="*/ 62 h 62"/>
                              <a:gd name="T6" fmla="*/ 0 w 62"/>
                              <a:gd name="T7" fmla="*/ 31 h 62"/>
                              <a:gd name="T8" fmla="*/ 31 w 62"/>
                              <a:gd name="T9" fmla="*/ 0 h 62"/>
                              <a:gd name="T10" fmla="*/ 62 w 62"/>
                              <a:gd name="T11" fmla="*/ 31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2" h="62">
                                <a:moveTo>
                                  <a:pt x="62" y="31"/>
                                </a:moveTo>
                                <a:lnTo>
                                  <a:pt x="62" y="31"/>
                                </a:lnTo>
                                <a:cubicBezTo>
                                  <a:pt x="62" y="48"/>
                                  <a:pt x="49" y="62"/>
                                  <a:pt x="31" y="62"/>
                                </a:cubicBezTo>
                                <a:cubicBezTo>
                                  <a:pt x="14" y="62"/>
                                  <a:pt x="0" y="48"/>
                                  <a:pt x="0" y="31"/>
                                </a:cubicBezTo>
                                <a:cubicBezTo>
                                  <a:pt x="0" y="14"/>
                                  <a:pt x="14" y="0"/>
                                  <a:pt x="31" y="0"/>
                                </a:cubicBezTo>
                                <a:cubicBezTo>
                                  <a:pt x="49" y="0"/>
                                  <a:pt x="62" y="14"/>
                                  <a:pt x="62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1" name="Freeform 21"/>
                        <wps:cNvSpPr>
                          <a:spLocks/>
                        </wps:cNvSpPr>
                        <wps:spPr bwMode="auto">
                          <a:xfrm>
                            <a:off x="1224844" y="73378"/>
                            <a:ext cx="61893" cy="63538"/>
                          </a:xfrm>
                          <a:custGeom>
                            <a:avLst/>
                            <a:gdLst>
                              <a:gd name="T0" fmla="*/ 59 w 59"/>
                              <a:gd name="T1" fmla="*/ 29 h 59"/>
                              <a:gd name="T2" fmla="*/ 59 w 59"/>
                              <a:gd name="T3" fmla="*/ 29 h 59"/>
                              <a:gd name="T4" fmla="*/ 30 w 59"/>
                              <a:gd name="T5" fmla="*/ 59 h 59"/>
                              <a:gd name="T6" fmla="*/ 0 w 59"/>
                              <a:gd name="T7" fmla="*/ 29 h 59"/>
                              <a:gd name="T8" fmla="*/ 30 w 59"/>
                              <a:gd name="T9" fmla="*/ 0 h 59"/>
                              <a:gd name="T10" fmla="*/ 59 w 59"/>
                              <a:gd name="T11" fmla="*/ 29 h 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9" h="59">
                                <a:moveTo>
                                  <a:pt x="59" y="29"/>
                                </a:moveTo>
                                <a:lnTo>
                                  <a:pt x="59" y="29"/>
                                </a:lnTo>
                                <a:cubicBezTo>
                                  <a:pt x="59" y="46"/>
                                  <a:pt x="46" y="59"/>
                                  <a:pt x="30" y="59"/>
                                </a:cubicBezTo>
                                <a:cubicBezTo>
                                  <a:pt x="14" y="59"/>
                                  <a:pt x="0" y="46"/>
                                  <a:pt x="0" y="29"/>
                                </a:cubicBezTo>
                                <a:cubicBezTo>
                                  <a:pt x="0" y="13"/>
                                  <a:pt x="14" y="0"/>
                                  <a:pt x="30" y="0"/>
                                </a:cubicBezTo>
                                <a:cubicBezTo>
                                  <a:pt x="46" y="0"/>
                                  <a:pt x="59" y="13"/>
                                  <a:pt x="59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2" name="Freeform 22"/>
                        <wps:cNvSpPr>
                          <a:spLocks/>
                        </wps:cNvSpPr>
                        <wps:spPr bwMode="auto">
                          <a:xfrm>
                            <a:off x="1303867" y="0"/>
                            <a:ext cx="60306" cy="61950"/>
                          </a:xfrm>
                          <a:custGeom>
                            <a:avLst/>
                            <a:gdLst>
                              <a:gd name="T0" fmla="*/ 58 w 58"/>
                              <a:gd name="T1" fmla="*/ 28 h 57"/>
                              <a:gd name="T2" fmla="*/ 58 w 58"/>
                              <a:gd name="T3" fmla="*/ 28 h 57"/>
                              <a:gd name="T4" fmla="*/ 29 w 58"/>
                              <a:gd name="T5" fmla="*/ 57 h 57"/>
                              <a:gd name="T6" fmla="*/ 0 w 58"/>
                              <a:gd name="T7" fmla="*/ 28 h 57"/>
                              <a:gd name="T8" fmla="*/ 29 w 58"/>
                              <a:gd name="T9" fmla="*/ 0 h 57"/>
                              <a:gd name="T10" fmla="*/ 58 w 58"/>
                              <a:gd name="T11" fmla="*/ 28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8" h="57">
                                <a:moveTo>
                                  <a:pt x="58" y="28"/>
                                </a:moveTo>
                                <a:lnTo>
                                  <a:pt x="58" y="28"/>
                                </a:lnTo>
                                <a:cubicBezTo>
                                  <a:pt x="58" y="44"/>
                                  <a:pt x="45" y="57"/>
                                  <a:pt x="29" y="57"/>
                                </a:cubicBezTo>
                                <a:cubicBezTo>
                                  <a:pt x="13" y="57"/>
                                  <a:pt x="0" y="44"/>
                                  <a:pt x="0" y="28"/>
                                </a:cubicBezTo>
                                <a:cubicBezTo>
                                  <a:pt x="0" y="12"/>
                                  <a:pt x="13" y="0"/>
                                  <a:pt x="29" y="0"/>
                                </a:cubicBezTo>
                                <a:cubicBezTo>
                                  <a:pt x="45" y="0"/>
                                  <a:pt x="58" y="12"/>
                                  <a:pt x="58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" name="Freeform 23"/>
                        <wps:cNvSpPr>
                          <a:spLocks/>
                        </wps:cNvSpPr>
                        <wps:spPr bwMode="auto">
                          <a:xfrm>
                            <a:off x="1162755" y="0"/>
                            <a:ext cx="52371" cy="52419"/>
                          </a:xfrm>
                          <a:custGeom>
                            <a:avLst/>
                            <a:gdLst>
                              <a:gd name="T0" fmla="*/ 50 w 50"/>
                              <a:gd name="T1" fmla="*/ 24 h 49"/>
                              <a:gd name="T2" fmla="*/ 50 w 50"/>
                              <a:gd name="T3" fmla="*/ 24 h 49"/>
                              <a:gd name="T4" fmla="*/ 25 w 50"/>
                              <a:gd name="T5" fmla="*/ 49 h 49"/>
                              <a:gd name="T6" fmla="*/ 0 w 50"/>
                              <a:gd name="T7" fmla="*/ 24 h 49"/>
                              <a:gd name="T8" fmla="*/ 25 w 50"/>
                              <a:gd name="T9" fmla="*/ 0 h 49"/>
                              <a:gd name="T10" fmla="*/ 50 w 50"/>
                              <a:gd name="T11" fmla="*/ 24 h 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0" h="49">
                                <a:moveTo>
                                  <a:pt x="50" y="24"/>
                                </a:moveTo>
                                <a:lnTo>
                                  <a:pt x="50" y="24"/>
                                </a:lnTo>
                                <a:cubicBezTo>
                                  <a:pt x="50" y="38"/>
                                  <a:pt x="39" y="49"/>
                                  <a:pt x="25" y="49"/>
                                </a:cubicBezTo>
                                <a:cubicBezTo>
                                  <a:pt x="11" y="49"/>
                                  <a:pt x="0" y="38"/>
                                  <a:pt x="0" y="24"/>
                                </a:cubicBezTo>
                                <a:cubicBezTo>
                                  <a:pt x="0" y="10"/>
                                  <a:pt x="11" y="0"/>
                                  <a:pt x="25" y="0"/>
                                </a:cubicBezTo>
                                <a:cubicBezTo>
                                  <a:pt x="39" y="0"/>
                                  <a:pt x="50" y="10"/>
                                  <a:pt x="50" y="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" name="Freeform 24"/>
                        <wps:cNvSpPr>
                          <a:spLocks/>
                        </wps:cNvSpPr>
                        <wps:spPr bwMode="auto">
                          <a:xfrm>
                            <a:off x="1374422" y="234245"/>
                            <a:ext cx="69828" cy="69892"/>
                          </a:xfrm>
                          <a:custGeom>
                            <a:avLst/>
                            <a:gdLst>
                              <a:gd name="T0" fmla="*/ 66 w 66"/>
                              <a:gd name="T1" fmla="*/ 33 h 66"/>
                              <a:gd name="T2" fmla="*/ 66 w 66"/>
                              <a:gd name="T3" fmla="*/ 33 h 66"/>
                              <a:gd name="T4" fmla="*/ 33 w 66"/>
                              <a:gd name="T5" fmla="*/ 66 h 66"/>
                              <a:gd name="T6" fmla="*/ 0 w 66"/>
                              <a:gd name="T7" fmla="*/ 33 h 66"/>
                              <a:gd name="T8" fmla="*/ 33 w 66"/>
                              <a:gd name="T9" fmla="*/ 0 h 66"/>
                              <a:gd name="T10" fmla="*/ 66 w 66"/>
                              <a:gd name="T11" fmla="*/ 33 h 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66" y="33"/>
                                </a:moveTo>
                                <a:lnTo>
                                  <a:pt x="66" y="33"/>
                                </a:lnTo>
                                <a:cubicBezTo>
                                  <a:pt x="66" y="52"/>
                                  <a:pt x="51" y="66"/>
                                  <a:pt x="33" y="66"/>
                                </a:cubicBezTo>
                                <a:cubicBezTo>
                                  <a:pt x="15" y="66"/>
                                  <a:pt x="0" y="52"/>
                                  <a:pt x="0" y="33"/>
                                </a:cubicBezTo>
                                <a:cubicBezTo>
                                  <a:pt x="0" y="15"/>
                                  <a:pt x="15" y="0"/>
                                  <a:pt x="33" y="0"/>
                                </a:cubicBezTo>
                                <a:cubicBezTo>
                                  <a:pt x="51" y="0"/>
                                  <a:pt x="66" y="15"/>
                                  <a:pt x="66" y="3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" name="Freeform 25"/>
                        <wps:cNvSpPr>
                          <a:spLocks/>
                        </wps:cNvSpPr>
                        <wps:spPr bwMode="auto">
                          <a:xfrm>
                            <a:off x="1453444" y="152400"/>
                            <a:ext cx="69828" cy="71480"/>
                          </a:xfrm>
                          <a:custGeom>
                            <a:avLst/>
                            <a:gdLst>
                              <a:gd name="T0" fmla="*/ 66 w 66"/>
                              <a:gd name="T1" fmla="*/ 33 h 66"/>
                              <a:gd name="T2" fmla="*/ 66 w 66"/>
                              <a:gd name="T3" fmla="*/ 33 h 66"/>
                              <a:gd name="T4" fmla="*/ 33 w 66"/>
                              <a:gd name="T5" fmla="*/ 66 h 66"/>
                              <a:gd name="T6" fmla="*/ 0 w 66"/>
                              <a:gd name="T7" fmla="*/ 33 h 66"/>
                              <a:gd name="T8" fmla="*/ 33 w 66"/>
                              <a:gd name="T9" fmla="*/ 0 h 66"/>
                              <a:gd name="T10" fmla="*/ 66 w 66"/>
                              <a:gd name="T11" fmla="*/ 33 h 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66" y="33"/>
                                </a:moveTo>
                                <a:lnTo>
                                  <a:pt x="66" y="33"/>
                                </a:lnTo>
                                <a:cubicBezTo>
                                  <a:pt x="66" y="51"/>
                                  <a:pt x="51" y="66"/>
                                  <a:pt x="33" y="66"/>
                                </a:cubicBezTo>
                                <a:cubicBezTo>
                                  <a:pt x="15" y="66"/>
                                  <a:pt x="0" y="51"/>
                                  <a:pt x="0" y="33"/>
                                </a:cubicBezTo>
                                <a:cubicBezTo>
                                  <a:pt x="0" y="15"/>
                                  <a:pt x="15" y="0"/>
                                  <a:pt x="33" y="0"/>
                                </a:cubicBezTo>
                                <a:cubicBezTo>
                                  <a:pt x="51" y="0"/>
                                  <a:pt x="66" y="15"/>
                                  <a:pt x="66" y="3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" name="Freeform 26"/>
                        <wps:cNvSpPr>
                          <a:spLocks/>
                        </wps:cNvSpPr>
                        <wps:spPr bwMode="auto">
                          <a:xfrm>
                            <a:off x="1447800" y="307623"/>
                            <a:ext cx="74589" cy="77834"/>
                          </a:xfrm>
                          <a:custGeom>
                            <a:avLst/>
                            <a:gdLst>
                              <a:gd name="T0" fmla="*/ 72 w 72"/>
                              <a:gd name="T1" fmla="*/ 36 h 72"/>
                              <a:gd name="T2" fmla="*/ 72 w 72"/>
                              <a:gd name="T3" fmla="*/ 36 h 72"/>
                              <a:gd name="T4" fmla="*/ 36 w 72"/>
                              <a:gd name="T5" fmla="*/ 72 h 72"/>
                              <a:gd name="T6" fmla="*/ 0 w 72"/>
                              <a:gd name="T7" fmla="*/ 36 h 72"/>
                              <a:gd name="T8" fmla="*/ 36 w 72"/>
                              <a:gd name="T9" fmla="*/ 0 h 72"/>
                              <a:gd name="T10" fmla="*/ 72 w 72"/>
                              <a:gd name="T11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72" y="36"/>
                                </a:moveTo>
                                <a:lnTo>
                                  <a:pt x="72" y="36"/>
                                </a:lnTo>
                                <a:cubicBezTo>
                                  <a:pt x="72" y="56"/>
                                  <a:pt x="56" y="72"/>
                                  <a:pt x="36" y="72"/>
                                </a:cubicBezTo>
                                <a:cubicBezTo>
                                  <a:pt x="16" y="72"/>
                                  <a:pt x="0" y="56"/>
                                  <a:pt x="0" y="36"/>
                                </a:cubicBezTo>
                                <a:cubicBezTo>
                                  <a:pt x="0" y="16"/>
                                  <a:pt x="16" y="0"/>
                                  <a:pt x="36" y="0"/>
                                </a:cubicBezTo>
                                <a:cubicBezTo>
                                  <a:pt x="56" y="0"/>
                                  <a:pt x="72" y="16"/>
                                  <a:pt x="72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" name="Freeform 27"/>
                        <wps:cNvSpPr>
                          <a:spLocks/>
                        </wps:cNvSpPr>
                        <wps:spPr bwMode="auto">
                          <a:xfrm>
                            <a:off x="1526822" y="231423"/>
                            <a:ext cx="74589" cy="76246"/>
                          </a:xfrm>
                          <a:custGeom>
                            <a:avLst/>
                            <a:gdLst>
                              <a:gd name="T0" fmla="*/ 72 w 72"/>
                              <a:gd name="T1" fmla="*/ 36 h 72"/>
                              <a:gd name="T2" fmla="*/ 72 w 72"/>
                              <a:gd name="T3" fmla="*/ 36 h 72"/>
                              <a:gd name="T4" fmla="*/ 36 w 72"/>
                              <a:gd name="T5" fmla="*/ 72 h 72"/>
                              <a:gd name="T6" fmla="*/ 0 w 72"/>
                              <a:gd name="T7" fmla="*/ 36 h 72"/>
                              <a:gd name="T8" fmla="*/ 36 w 72"/>
                              <a:gd name="T9" fmla="*/ 0 h 72"/>
                              <a:gd name="T10" fmla="*/ 72 w 72"/>
                              <a:gd name="T11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2">
                                <a:moveTo>
                                  <a:pt x="72" y="36"/>
                                </a:moveTo>
                                <a:lnTo>
                                  <a:pt x="72" y="36"/>
                                </a:lnTo>
                                <a:cubicBezTo>
                                  <a:pt x="72" y="56"/>
                                  <a:pt x="56" y="72"/>
                                  <a:pt x="36" y="72"/>
                                </a:cubicBezTo>
                                <a:cubicBezTo>
                                  <a:pt x="16" y="72"/>
                                  <a:pt x="0" y="56"/>
                                  <a:pt x="0" y="36"/>
                                </a:cubicBezTo>
                                <a:cubicBezTo>
                                  <a:pt x="0" y="16"/>
                                  <a:pt x="16" y="0"/>
                                  <a:pt x="36" y="0"/>
                                </a:cubicBezTo>
                                <a:cubicBezTo>
                                  <a:pt x="56" y="0"/>
                                  <a:pt x="72" y="16"/>
                                  <a:pt x="72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E143E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" name="Freeform 28"/>
                        <wps:cNvSpPr>
                          <a:spLocks/>
                        </wps:cNvSpPr>
                        <wps:spPr bwMode="auto">
                          <a:xfrm>
                            <a:off x="2181578" y="158045"/>
                            <a:ext cx="44436" cy="76246"/>
                          </a:xfrm>
                          <a:custGeom>
                            <a:avLst/>
                            <a:gdLst>
                              <a:gd name="T0" fmla="*/ 42 w 42"/>
                              <a:gd name="T1" fmla="*/ 69 h 71"/>
                              <a:gd name="T2" fmla="*/ 42 w 42"/>
                              <a:gd name="T3" fmla="*/ 69 h 71"/>
                              <a:gd name="T4" fmla="*/ 27 w 42"/>
                              <a:gd name="T5" fmla="*/ 71 h 71"/>
                              <a:gd name="T6" fmla="*/ 26 w 42"/>
                              <a:gd name="T7" fmla="*/ 71 h 71"/>
                              <a:gd name="T8" fmla="*/ 0 w 42"/>
                              <a:gd name="T9" fmla="*/ 45 h 71"/>
                              <a:gd name="T10" fmla="*/ 0 w 42"/>
                              <a:gd name="T11" fmla="*/ 26 h 71"/>
                              <a:gd name="T12" fmla="*/ 26 w 42"/>
                              <a:gd name="T13" fmla="*/ 0 h 71"/>
                              <a:gd name="T14" fmla="*/ 27 w 42"/>
                              <a:gd name="T15" fmla="*/ 0 h 71"/>
                              <a:gd name="T16" fmla="*/ 42 w 42"/>
                              <a:gd name="T17" fmla="*/ 2 h 71"/>
                              <a:gd name="T18" fmla="*/ 41 w 42"/>
                              <a:gd name="T19" fmla="*/ 9 h 71"/>
                              <a:gd name="T20" fmla="*/ 27 w 42"/>
                              <a:gd name="T21" fmla="*/ 7 h 71"/>
                              <a:gd name="T22" fmla="*/ 26 w 42"/>
                              <a:gd name="T23" fmla="*/ 7 h 71"/>
                              <a:gd name="T24" fmla="*/ 8 w 42"/>
                              <a:gd name="T25" fmla="*/ 26 h 71"/>
                              <a:gd name="T26" fmla="*/ 8 w 42"/>
                              <a:gd name="T27" fmla="*/ 45 h 71"/>
                              <a:gd name="T28" fmla="*/ 26 w 42"/>
                              <a:gd name="T29" fmla="*/ 64 h 71"/>
                              <a:gd name="T30" fmla="*/ 27 w 42"/>
                              <a:gd name="T31" fmla="*/ 64 h 71"/>
                              <a:gd name="T32" fmla="*/ 41 w 42"/>
                              <a:gd name="T33" fmla="*/ 62 h 71"/>
                              <a:gd name="T34" fmla="*/ 42 w 42"/>
                              <a:gd name="T35" fmla="*/ 69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2" h="71">
                                <a:moveTo>
                                  <a:pt x="42" y="69"/>
                                </a:moveTo>
                                <a:lnTo>
                                  <a:pt x="42" y="69"/>
                                </a:lnTo>
                                <a:cubicBezTo>
                                  <a:pt x="38" y="70"/>
                                  <a:pt x="33" y="71"/>
                                  <a:pt x="27" y="71"/>
                                </a:cubicBezTo>
                                <a:lnTo>
                                  <a:pt x="26" y="71"/>
                                </a:lnTo>
                                <a:cubicBezTo>
                                  <a:pt x="8" y="71"/>
                                  <a:pt x="0" y="65"/>
                                  <a:pt x="0" y="45"/>
                                </a:cubicBezTo>
                                <a:lnTo>
                                  <a:pt x="0" y="26"/>
                                </a:lnTo>
                                <a:cubicBezTo>
                                  <a:pt x="0" y="6"/>
                                  <a:pt x="8" y="0"/>
                                  <a:pt x="26" y="0"/>
                                </a:cubicBezTo>
                                <a:lnTo>
                                  <a:pt x="27" y="0"/>
                                </a:lnTo>
                                <a:cubicBezTo>
                                  <a:pt x="33" y="0"/>
                                  <a:pt x="38" y="1"/>
                                  <a:pt x="42" y="2"/>
                                </a:cubicBezTo>
                                <a:lnTo>
                                  <a:pt x="41" y="9"/>
                                </a:lnTo>
                                <a:cubicBezTo>
                                  <a:pt x="37" y="8"/>
                                  <a:pt x="33" y="7"/>
                                  <a:pt x="27" y="7"/>
                                </a:cubicBezTo>
                                <a:lnTo>
                                  <a:pt x="26" y="7"/>
                                </a:lnTo>
                                <a:cubicBezTo>
                                  <a:pt x="13" y="7"/>
                                  <a:pt x="8" y="12"/>
                                  <a:pt x="8" y="26"/>
                                </a:cubicBezTo>
                                <a:lnTo>
                                  <a:pt x="8" y="45"/>
                                </a:lnTo>
                                <a:cubicBezTo>
                                  <a:pt x="8" y="59"/>
                                  <a:pt x="13" y="64"/>
                                  <a:pt x="26" y="64"/>
                                </a:cubicBezTo>
                                <a:lnTo>
                                  <a:pt x="27" y="64"/>
                                </a:lnTo>
                                <a:cubicBezTo>
                                  <a:pt x="33" y="64"/>
                                  <a:pt x="37" y="63"/>
                                  <a:pt x="41" y="62"/>
                                </a:cubicBezTo>
                                <a:lnTo>
                                  <a:pt x="42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" name="Freeform 29"/>
                        <wps:cNvSpPr>
                          <a:spLocks/>
                        </wps:cNvSpPr>
                        <wps:spPr bwMode="auto">
                          <a:xfrm>
                            <a:off x="2246489" y="158045"/>
                            <a:ext cx="44436" cy="74657"/>
                          </a:xfrm>
                          <a:custGeom>
                            <a:avLst/>
                            <a:gdLst>
                              <a:gd name="T0" fmla="*/ 0 w 42"/>
                              <a:gd name="T1" fmla="*/ 69 h 69"/>
                              <a:gd name="T2" fmla="*/ 0 w 42"/>
                              <a:gd name="T3" fmla="*/ 69 h 69"/>
                              <a:gd name="T4" fmla="*/ 0 w 42"/>
                              <a:gd name="T5" fmla="*/ 0 h 69"/>
                              <a:gd name="T6" fmla="*/ 9 w 42"/>
                              <a:gd name="T7" fmla="*/ 0 h 69"/>
                              <a:gd name="T8" fmla="*/ 9 w 42"/>
                              <a:gd name="T9" fmla="*/ 62 h 69"/>
                              <a:gd name="T10" fmla="*/ 42 w 42"/>
                              <a:gd name="T11" fmla="*/ 62 h 69"/>
                              <a:gd name="T12" fmla="*/ 42 w 42"/>
                              <a:gd name="T13" fmla="*/ 69 h 69"/>
                              <a:gd name="T14" fmla="*/ 0 w 42"/>
                              <a:gd name="T15" fmla="*/ 69 h 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2" h="69">
                                <a:moveTo>
                                  <a:pt x="0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9" y="62"/>
                                </a:lnTo>
                                <a:lnTo>
                                  <a:pt x="42" y="62"/>
                                </a:lnTo>
                                <a:lnTo>
                                  <a:pt x="42" y="69"/>
                                </a:lnTo>
                                <a:lnTo>
                                  <a:pt x="0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" name="Freeform 30"/>
                        <wps:cNvSpPr>
                          <a:spLocks noEditPoints="1"/>
                        </wps:cNvSpPr>
                        <wps:spPr bwMode="auto">
                          <a:xfrm>
                            <a:off x="2302933" y="158045"/>
                            <a:ext cx="53958" cy="76246"/>
                          </a:xfrm>
                          <a:custGeom>
                            <a:avLst/>
                            <a:gdLst>
                              <a:gd name="T0" fmla="*/ 45 w 53"/>
                              <a:gd name="T1" fmla="*/ 26 h 71"/>
                              <a:gd name="T2" fmla="*/ 45 w 53"/>
                              <a:gd name="T3" fmla="*/ 26 h 71"/>
                              <a:gd name="T4" fmla="*/ 27 w 53"/>
                              <a:gd name="T5" fmla="*/ 7 h 71"/>
                              <a:gd name="T6" fmla="*/ 26 w 53"/>
                              <a:gd name="T7" fmla="*/ 7 h 71"/>
                              <a:gd name="T8" fmla="*/ 8 w 53"/>
                              <a:gd name="T9" fmla="*/ 26 h 71"/>
                              <a:gd name="T10" fmla="*/ 8 w 53"/>
                              <a:gd name="T11" fmla="*/ 45 h 71"/>
                              <a:gd name="T12" fmla="*/ 26 w 53"/>
                              <a:gd name="T13" fmla="*/ 64 h 71"/>
                              <a:gd name="T14" fmla="*/ 27 w 53"/>
                              <a:gd name="T15" fmla="*/ 64 h 71"/>
                              <a:gd name="T16" fmla="*/ 45 w 53"/>
                              <a:gd name="T17" fmla="*/ 45 h 71"/>
                              <a:gd name="T18" fmla="*/ 45 w 53"/>
                              <a:gd name="T19" fmla="*/ 26 h 71"/>
                              <a:gd name="T20" fmla="*/ 26 w 53"/>
                              <a:gd name="T21" fmla="*/ 71 h 71"/>
                              <a:gd name="T22" fmla="*/ 26 w 53"/>
                              <a:gd name="T23" fmla="*/ 71 h 71"/>
                              <a:gd name="T24" fmla="*/ 0 w 53"/>
                              <a:gd name="T25" fmla="*/ 45 h 71"/>
                              <a:gd name="T26" fmla="*/ 0 w 53"/>
                              <a:gd name="T27" fmla="*/ 26 h 71"/>
                              <a:gd name="T28" fmla="*/ 26 w 53"/>
                              <a:gd name="T29" fmla="*/ 0 h 71"/>
                              <a:gd name="T30" fmla="*/ 27 w 53"/>
                              <a:gd name="T31" fmla="*/ 0 h 71"/>
                              <a:gd name="T32" fmla="*/ 53 w 53"/>
                              <a:gd name="T33" fmla="*/ 26 h 71"/>
                              <a:gd name="T34" fmla="*/ 53 w 53"/>
                              <a:gd name="T35" fmla="*/ 45 h 71"/>
                              <a:gd name="T36" fmla="*/ 27 w 53"/>
                              <a:gd name="T37" fmla="*/ 71 h 71"/>
                              <a:gd name="T38" fmla="*/ 26 w 53"/>
                              <a:gd name="T39" fmla="*/ 71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53" h="71">
                                <a:moveTo>
                                  <a:pt x="45" y="26"/>
                                </a:moveTo>
                                <a:lnTo>
                                  <a:pt x="45" y="26"/>
                                </a:lnTo>
                                <a:cubicBezTo>
                                  <a:pt x="45" y="12"/>
                                  <a:pt x="40" y="7"/>
                                  <a:pt x="27" y="7"/>
                                </a:cubicBezTo>
                                <a:lnTo>
                                  <a:pt x="26" y="7"/>
                                </a:lnTo>
                                <a:cubicBezTo>
                                  <a:pt x="13" y="7"/>
                                  <a:pt x="8" y="12"/>
                                  <a:pt x="8" y="26"/>
                                </a:cubicBezTo>
                                <a:lnTo>
                                  <a:pt x="8" y="45"/>
                                </a:lnTo>
                                <a:cubicBezTo>
                                  <a:pt x="8" y="59"/>
                                  <a:pt x="13" y="64"/>
                                  <a:pt x="26" y="64"/>
                                </a:cubicBezTo>
                                <a:lnTo>
                                  <a:pt x="27" y="64"/>
                                </a:lnTo>
                                <a:cubicBezTo>
                                  <a:pt x="40" y="64"/>
                                  <a:pt x="45" y="59"/>
                                  <a:pt x="45" y="45"/>
                                </a:cubicBezTo>
                                <a:lnTo>
                                  <a:pt x="45" y="26"/>
                                </a:lnTo>
                                <a:close/>
                                <a:moveTo>
                                  <a:pt x="26" y="71"/>
                                </a:moveTo>
                                <a:lnTo>
                                  <a:pt x="26" y="71"/>
                                </a:lnTo>
                                <a:cubicBezTo>
                                  <a:pt x="8" y="71"/>
                                  <a:pt x="0" y="65"/>
                                  <a:pt x="0" y="45"/>
                                </a:cubicBezTo>
                                <a:lnTo>
                                  <a:pt x="0" y="26"/>
                                </a:lnTo>
                                <a:cubicBezTo>
                                  <a:pt x="0" y="6"/>
                                  <a:pt x="8" y="0"/>
                                  <a:pt x="26" y="0"/>
                                </a:cubicBezTo>
                                <a:lnTo>
                                  <a:pt x="27" y="0"/>
                                </a:lnTo>
                                <a:cubicBezTo>
                                  <a:pt x="45" y="0"/>
                                  <a:pt x="53" y="6"/>
                                  <a:pt x="53" y="26"/>
                                </a:cubicBezTo>
                                <a:lnTo>
                                  <a:pt x="53" y="45"/>
                                </a:lnTo>
                                <a:cubicBezTo>
                                  <a:pt x="53" y="65"/>
                                  <a:pt x="45" y="71"/>
                                  <a:pt x="27" y="71"/>
                                </a:cubicBezTo>
                                <a:lnTo>
                                  <a:pt x="26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" name="Freeform 31"/>
                        <wps:cNvSpPr>
                          <a:spLocks/>
                        </wps:cNvSpPr>
                        <wps:spPr bwMode="auto">
                          <a:xfrm>
                            <a:off x="2379133" y="158045"/>
                            <a:ext cx="53958" cy="74657"/>
                          </a:xfrm>
                          <a:custGeom>
                            <a:avLst/>
                            <a:gdLst>
                              <a:gd name="T0" fmla="*/ 25 w 51"/>
                              <a:gd name="T1" fmla="*/ 70 h 70"/>
                              <a:gd name="T2" fmla="*/ 25 w 51"/>
                              <a:gd name="T3" fmla="*/ 70 h 70"/>
                              <a:gd name="T4" fmla="*/ 0 w 51"/>
                              <a:gd name="T5" fmla="*/ 43 h 70"/>
                              <a:gd name="T6" fmla="*/ 0 w 51"/>
                              <a:gd name="T7" fmla="*/ 0 h 70"/>
                              <a:gd name="T8" fmla="*/ 8 w 51"/>
                              <a:gd name="T9" fmla="*/ 0 h 70"/>
                              <a:gd name="T10" fmla="*/ 8 w 51"/>
                              <a:gd name="T11" fmla="*/ 43 h 70"/>
                              <a:gd name="T12" fmla="*/ 25 w 51"/>
                              <a:gd name="T13" fmla="*/ 63 h 70"/>
                              <a:gd name="T14" fmla="*/ 26 w 51"/>
                              <a:gd name="T15" fmla="*/ 63 h 70"/>
                              <a:gd name="T16" fmla="*/ 43 w 51"/>
                              <a:gd name="T17" fmla="*/ 43 h 70"/>
                              <a:gd name="T18" fmla="*/ 43 w 51"/>
                              <a:gd name="T19" fmla="*/ 0 h 70"/>
                              <a:gd name="T20" fmla="*/ 51 w 51"/>
                              <a:gd name="T21" fmla="*/ 0 h 70"/>
                              <a:gd name="T22" fmla="*/ 51 w 51"/>
                              <a:gd name="T23" fmla="*/ 43 h 70"/>
                              <a:gd name="T24" fmla="*/ 26 w 51"/>
                              <a:gd name="T25" fmla="*/ 70 h 70"/>
                              <a:gd name="T26" fmla="*/ 25 w 51"/>
                              <a:gd name="T27" fmla="*/ 7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51" h="70">
                                <a:moveTo>
                                  <a:pt x="25" y="70"/>
                                </a:moveTo>
                                <a:lnTo>
                                  <a:pt x="25" y="70"/>
                                </a:lnTo>
                                <a:cubicBezTo>
                                  <a:pt x="8" y="70"/>
                                  <a:pt x="0" y="64"/>
                                  <a:pt x="0" y="43"/>
                                </a:cubicBezTo>
                                <a:lnTo>
                                  <a:pt x="0" y="0"/>
                                </a:lnTo>
                                <a:lnTo>
                                  <a:pt x="8" y="0"/>
                                </a:lnTo>
                                <a:lnTo>
                                  <a:pt x="8" y="43"/>
                                </a:lnTo>
                                <a:cubicBezTo>
                                  <a:pt x="8" y="58"/>
                                  <a:pt x="12" y="63"/>
                                  <a:pt x="25" y="63"/>
                                </a:cubicBezTo>
                                <a:lnTo>
                                  <a:pt x="26" y="63"/>
                                </a:lnTo>
                                <a:cubicBezTo>
                                  <a:pt x="38" y="63"/>
                                  <a:pt x="43" y="58"/>
                                  <a:pt x="43" y="43"/>
                                </a:cubicBezTo>
                                <a:lnTo>
                                  <a:pt x="43" y="0"/>
                                </a:lnTo>
                                <a:lnTo>
                                  <a:pt x="51" y="0"/>
                                </a:lnTo>
                                <a:lnTo>
                                  <a:pt x="51" y="43"/>
                                </a:lnTo>
                                <a:cubicBezTo>
                                  <a:pt x="51" y="64"/>
                                  <a:pt x="43" y="70"/>
                                  <a:pt x="26" y="70"/>
                                </a:cubicBezTo>
                                <a:lnTo>
                                  <a:pt x="25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" name="Freeform 32"/>
                        <wps:cNvSpPr>
                          <a:spLocks noEditPoints="1"/>
                        </wps:cNvSpPr>
                        <wps:spPr bwMode="auto">
                          <a:xfrm>
                            <a:off x="2455333" y="158045"/>
                            <a:ext cx="52371" cy="74657"/>
                          </a:xfrm>
                          <a:custGeom>
                            <a:avLst/>
                            <a:gdLst>
                              <a:gd name="T0" fmla="*/ 41 w 50"/>
                              <a:gd name="T1" fmla="*/ 25 h 69"/>
                              <a:gd name="T2" fmla="*/ 41 w 50"/>
                              <a:gd name="T3" fmla="*/ 25 h 69"/>
                              <a:gd name="T4" fmla="*/ 23 w 50"/>
                              <a:gd name="T5" fmla="*/ 7 h 69"/>
                              <a:gd name="T6" fmla="*/ 9 w 50"/>
                              <a:gd name="T7" fmla="*/ 7 h 69"/>
                              <a:gd name="T8" fmla="*/ 9 w 50"/>
                              <a:gd name="T9" fmla="*/ 62 h 69"/>
                              <a:gd name="T10" fmla="*/ 23 w 50"/>
                              <a:gd name="T11" fmla="*/ 62 h 69"/>
                              <a:gd name="T12" fmla="*/ 41 w 50"/>
                              <a:gd name="T13" fmla="*/ 44 h 69"/>
                              <a:gd name="T14" fmla="*/ 41 w 50"/>
                              <a:gd name="T15" fmla="*/ 25 h 69"/>
                              <a:gd name="T16" fmla="*/ 0 w 50"/>
                              <a:gd name="T17" fmla="*/ 69 h 69"/>
                              <a:gd name="T18" fmla="*/ 0 w 50"/>
                              <a:gd name="T19" fmla="*/ 69 h 69"/>
                              <a:gd name="T20" fmla="*/ 0 w 50"/>
                              <a:gd name="T21" fmla="*/ 0 h 69"/>
                              <a:gd name="T22" fmla="*/ 25 w 50"/>
                              <a:gd name="T23" fmla="*/ 0 h 69"/>
                              <a:gd name="T24" fmla="*/ 50 w 50"/>
                              <a:gd name="T25" fmla="*/ 25 h 69"/>
                              <a:gd name="T26" fmla="*/ 50 w 50"/>
                              <a:gd name="T27" fmla="*/ 44 h 69"/>
                              <a:gd name="T28" fmla="*/ 25 w 50"/>
                              <a:gd name="T29" fmla="*/ 69 h 69"/>
                              <a:gd name="T30" fmla="*/ 0 w 50"/>
                              <a:gd name="T31" fmla="*/ 69 h 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50" h="69">
                                <a:moveTo>
                                  <a:pt x="41" y="25"/>
                                </a:moveTo>
                                <a:lnTo>
                                  <a:pt x="41" y="25"/>
                                </a:lnTo>
                                <a:cubicBezTo>
                                  <a:pt x="41" y="13"/>
                                  <a:pt x="38" y="7"/>
                                  <a:pt x="23" y="7"/>
                                </a:cubicBezTo>
                                <a:lnTo>
                                  <a:pt x="9" y="7"/>
                                </a:lnTo>
                                <a:lnTo>
                                  <a:pt x="9" y="62"/>
                                </a:lnTo>
                                <a:lnTo>
                                  <a:pt x="23" y="62"/>
                                </a:lnTo>
                                <a:cubicBezTo>
                                  <a:pt x="38" y="62"/>
                                  <a:pt x="41" y="56"/>
                                  <a:pt x="41" y="44"/>
                                </a:cubicBezTo>
                                <a:lnTo>
                                  <a:pt x="41" y="25"/>
                                </a:lnTo>
                                <a:close/>
                                <a:moveTo>
                                  <a:pt x="0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0"/>
                                </a:lnTo>
                                <a:lnTo>
                                  <a:pt x="25" y="0"/>
                                </a:lnTo>
                                <a:cubicBezTo>
                                  <a:pt x="45" y="0"/>
                                  <a:pt x="50" y="7"/>
                                  <a:pt x="50" y="25"/>
                                </a:cubicBezTo>
                                <a:lnTo>
                                  <a:pt x="50" y="44"/>
                                </a:lnTo>
                                <a:cubicBezTo>
                                  <a:pt x="50" y="63"/>
                                  <a:pt x="44" y="69"/>
                                  <a:pt x="25" y="69"/>
                                </a:cubicBezTo>
                                <a:lnTo>
                                  <a:pt x="0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9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" name="Freeform 33"/>
                        <wps:cNvSpPr>
                          <a:spLocks/>
                        </wps:cNvSpPr>
                        <wps:spPr bwMode="auto">
                          <a:xfrm>
                            <a:off x="2556933" y="237067"/>
                            <a:ext cx="22218" cy="30181"/>
                          </a:xfrm>
                          <a:custGeom>
                            <a:avLst/>
                            <a:gdLst>
                              <a:gd name="T0" fmla="*/ 0 w 21"/>
                              <a:gd name="T1" fmla="*/ 0 h 28"/>
                              <a:gd name="T2" fmla="*/ 0 w 21"/>
                              <a:gd name="T3" fmla="*/ 0 h 28"/>
                              <a:gd name="T4" fmla="*/ 21 w 21"/>
                              <a:gd name="T5" fmla="*/ 0 h 28"/>
                              <a:gd name="T6" fmla="*/ 21 w 21"/>
                              <a:gd name="T7" fmla="*/ 28 h 28"/>
                              <a:gd name="T8" fmla="*/ 0 w 21"/>
                              <a:gd name="T9" fmla="*/ 28 h 28"/>
                              <a:gd name="T10" fmla="*/ 0 w 21"/>
                              <a:gd name="T11" fmla="*/ 0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1" h="2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28"/>
                                </a:lnTo>
                                <a:lnTo>
                                  <a:pt x="0" y="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" name="Freeform 34"/>
                        <wps:cNvSpPr>
                          <a:spLocks/>
                        </wps:cNvSpPr>
                        <wps:spPr bwMode="auto">
                          <a:xfrm>
                            <a:off x="1778000" y="293511"/>
                            <a:ext cx="85698" cy="152492"/>
                          </a:xfrm>
                          <a:custGeom>
                            <a:avLst/>
                            <a:gdLst>
                              <a:gd name="T0" fmla="*/ 82 w 82"/>
                              <a:gd name="T1" fmla="*/ 138 h 142"/>
                              <a:gd name="T2" fmla="*/ 82 w 82"/>
                              <a:gd name="T3" fmla="*/ 138 h 142"/>
                              <a:gd name="T4" fmla="*/ 49 w 82"/>
                              <a:gd name="T5" fmla="*/ 142 h 142"/>
                              <a:gd name="T6" fmla="*/ 0 w 82"/>
                              <a:gd name="T7" fmla="*/ 84 h 142"/>
                              <a:gd name="T8" fmla="*/ 0 w 82"/>
                              <a:gd name="T9" fmla="*/ 57 h 142"/>
                              <a:gd name="T10" fmla="*/ 49 w 82"/>
                              <a:gd name="T11" fmla="*/ 0 h 142"/>
                              <a:gd name="T12" fmla="*/ 82 w 82"/>
                              <a:gd name="T13" fmla="*/ 4 h 142"/>
                              <a:gd name="T14" fmla="*/ 79 w 82"/>
                              <a:gd name="T15" fmla="*/ 20 h 142"/>
                              <a:gd name="T16" fmla="*/ 53 w 82"/>
                              <a:gd name="T17" fmla="*/ 17 h 142"/>
                              <a:gd name="T18" fmla="*/ 22 w 82"/>
                              <a:gd name="T19" fmla="*/ 57 h 142"/>
                              <a:gd name="T20" fmla="*/ 22 w 82"/>
                              <a:gd name="T21" fmla="*/ 84 h 142"/>
                              <a:gd name="T22" fmla="*/ 53 w 82"/>
                              <a:gd name="T23" fmla="*/ 125 h 142"/>
                              <a:gd name="T24" fmla="*/ 79 w 82"/>
                              <a:gd name="T25" fmla="*/ 122 h 142"/>
                              <a:gd name="T26" fmla="*/ 82 w 82"/>
                              <a:gd name="T27" fmla="*/ 138 h 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2" h="142">
                                <a:moveTo>
                                  <a:pt x="82" y="138"/>
                                </a:moveTo>
                                <a:lnTo>
                                  <a:pt x="82" y="138"/>
                                </a:lnTo>
                                <a:cubicBezTo>
                                  <a:pt x="75" y="140"/>
                                  <a:pt x="64" y="142"/>
                                  <a:pt x="49" y="142"/>
                                </a:cubicBezTo>
                                <a:cubicBezTo>
                                  <a:pt x="11" y="142"/>
                                  <a:pt x="0" y="121"/>
                                  <a:pt x="0" y="84"/>
                                </a:cubicBezTo>
                                <a:lnTo>
                                  <a:pt x="0" y="57"/>
                                </a:lnTo>
                                <a:cubicBezTo>
                                  <a:pt x="0" y="21"/>
                                  <a:pt x="11" y="0"/>
                                  <a:pt x="49" y="0"/>
                                </a:cubicBezTo>
                                <a:cubicBezTo>
                                  <a:pt x="64" y="0"/>
                                  <a:pt x="75" y="2"/>
                                  <a:pt x="82" y="4"/>
                                </a:cubicBezTo>
                                <a:lnTo>
                                  <a:pt x="79" y="20"/>
                                </a:lnTo>
                                <a:cubicBezTo>
                                  <a:pt x="69" y="18"/>
                                  <a:pt x="63" y="17"/>
                                  <a:pt x="53" y="17"/>
                                </a:cubicBezTo>
                                <a:cubicBezTo>
                                  <a:pt x="26" y="17"/>
                                  <a:pt x="22" y="33"/>
                                  <a:pt x="22" y="57"/>
                                </a:cubicBezTo>
                                <a:lnTo>
                                  <a:pt x="22" y="84"/>
                                </a:lnTo>
                                <a:cubicBezTo>
                                  <a:pt x="22" y="108"/>
                                  <a:pt x="26" y="125"/>
                                  <a:pt x="53" y="125"/>
                                </a:cubicBezTo>
                                <a:cubicBezTo>
                                  <a:pt x="63" y="125"/>
                                  <a:pt x="69" y="124"/>
                                  <a:pt x="79" y="122"/>
                                </a:cubicBezTo>
                                <a:lnTo>
                                  <a:pt x="82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" name="Freeform 35"/>
                        <wps:cNvSpPr>
                          <a:spLocks noEditPoints="1"/>
                        </wps:cNvSpPr>
                        <wps:spPr bwMode="auto">
                          <a:xfrm>
                            <a:off x="1899355" y="293511"/>
                            <a:ext cx="106329" cy="150903"/>
                          </a:xfrm>
                          <a:custGeom>
                            <a:avLst/>
                            <a:gdLst>
                              <a:gd name="T0" fmla="*/ 80 w 102"/>
                              <a:gd name="T1" fmla="*/ 40 h 141"/>
                              <a:gd name="T2" fmla="*/ 80 w 102"/>
                              <a:gd name="T3" fmla="*/ 40 h 141"/>
                              <a:gd name="T4" fmla="*/ 51 w 102"/>
                              <a:gd name="T5" fmla="*/ 16 h 141"/>
                              <a:gd name="T6" fmla="*/ 21 w 102"/>
                              <a:gd name="T7" fmla="*/ 40 h 141"/>
                              <a:gd name="T8" fmla="*/ 21 w 102"/>
                              <a:gd name="T9" fmla="*/ 101 h 141"/>
                              <a:gd name="T10" fmla="*/ 51 w 102"/>
                              <a:gd name="T11" fmla="*/ 125 h 141"/>
                              <a:gd name="T12" fmla="*/ 80 w 102"/>
                              <a:gd name="T13" fmla="*/ 101 h 141"/>
                              <a:gd name="T14" fmla="*/ 80 w 102"/>
                              <a:gd name="T15" fmla="*/ 40 h 141"/>
                              <a:gd name="T16" fmla="*/ 102 w 102"/>
                              <a:gd name="T17" fmla="*/ 101 h 141"/>
                              <a:gd name="T18" fmla="*/ 102 w 102"/>
                              <a:gd name="T19" fmla="*/ 101 h 141"/>
                              <a:gd name="T20" fmla="*/ 51 w 102"/>
                              <a:gd name="T21" fmla="*/ 141 h 141"/>
                              <a:gd name="T22" fmla="*/ 0 w 102"/>
                              <a:gd name="T23" fmla="*/ 101 h 141"/>
                              <a:gd name="T24" fmla="*/ 0 w 102"/>
                              <a:gd name="T25" fmla="*/ 40 h 141"/>
                              <a:gd name="T26" fmla="*/ 51 w 102"/>
                              <a:gd name="T27" fmla="*/ 0 h 141"/>
                              <a:gd name="T28" fmla="*/ 102 w 102"/>
                              <a:gd name="T29" fmla="*/ 40 h 141"/>
                              <a:gd name="T30" fmla="*/ 102 w 102"/>
                              <a:gd name="T31" fmla="*/ 101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02" h="141">
                                <a:moveTo>
                                  <a:pt x="80" y="40"/>
                                </a:moveTo>
                                <a:lnTo>
                                  <a:pt x="80" y="40"/>
                                </a:lnTo>
                                <a:cubicBezTo>
                                  <a:pt x="80" y="24"/>
                                  <a:pt x="72" y="16"/>
                                  <a:pt x="51" y="16"/>
                                </a:cubicBezTo>
                                <a:cubicBezTo>
                                  <a:pt x="29" y="16"/>
                                  <a:pt x="21" y="24"/>
                                  <a:pt x="21" y="40"/>
                                </a:cubicBezTo>
                                <a:lnTo>
                                  <a:pt x="21" y="101"/>
                                </a:lnTo>
                                <a:cubicBezTo>
                                  <a:pt x="21" y="116"/>
                                  <a:pt x="29" y="125"/>
                                  <a:pt x="51" y="125"/>
                                </a:cubicBezTo>
                                <a:cubicBezTo>
                                  <a:pt x="72" y="125"/>
                                  <a:pt x="80" y="116"/>
                                  <a:pt x="80" y="101"/>
                                </a:cubicBezTo>
                                <a:lnTo>
                                  <a:pt x="80" y="40"/>
                                </a:lnTo>
                                <a:close/>
                                <a:moveTo>
                                  <a:pt x="102" y="101"/>
                                </a:moveTo>
                                <a:lnTo>
                                  <a:pt x="102" y="101"/>
                                </a:lnTo>
                                <a:cubicBezTo>
                                  <a:pt x="102" y="129"/>
                                  <a:pt x="85" y="141"/>
                                  <a:pt x="51" y="141"/>
                                </a:cubicBezTo>
                                <a:cubicBezTo>
                                  <a:pt x="16" y="141"/>
                                  <a:pt x="0" y="129"/>
                                  <a:pt x="0" y="101"/>
                                </a:cubicBezTo>
                                <a:lnTo>
                                  <a:pt x="0" y="40"/>
                                </a:lnTo>
                                <a:cubicBezTo>
                                  <a:pt x="0" y="12"/>
                                  <a:pt x="16" y="0"/>
                                  <a:pt x="51" y="0"/>
                                </a:cubicBezTo>
                                <a:cubicBezTo>
                                  <a:pt x="85" y="0"/>
                                  <a:pt x="102" y="12"/>
                                  <a:pt x="102" y="40"/>
                                </a:cubicBezTo>
                                <a:lnTo>
                                  <a:pt x="102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" name="Freeform 36"/>
                        <wps:cNvSpPr>
                          <a:spLocks/>
                        </wps:cNvSpPr>
                        <wps:spPr bwMode="auto">
                          <a:xfrm>
                            <a:off x="2043289" y="237067"/>
                            <a:ext cx="50784" cy="208087"/>
                          </a:xfrm>
                          <a:custGeom>
                            <a:avLst/>
                            <a:gdLst>
                              <a:gd name="T0" fmla="*/ 49 w 49"/>
                              <a:gd name="T1" fmla="*/ 190 h 194"/>
                              <a:gd name="T2" fmla="*/ 49 w 49"/>
                              <a:gd name="T3" fmla="*/ 190 h 194"/>
                              <a:gd name="T4" fmla="*/ 29 w 49"/>
                              <a:gd name="T5" fmla="*/ 194 h 194"/>
                              <a:gd name="T6" fmla="*/ 0 w 49"/>
                              <a:gd name="T7" fmla="*/ 161 h 194"/>
                              <a:gd name="T8" fmla="*/ 0 w 49"/>
                              <a:gd name="T9" fmla="*/ 0 h 194"/>
                              <a:gd name="T10" fmla="*/ 22 w 49"/>
                              <a:gd name="T11" fmla="*/ 0 h 194"/>
                              <a:gd name="T12" fmla="*/ 22 w 49"/>
                              <a:gd name="T13" fmla="*/ 160 h 194"/>
                              <a:gd name="T14" fmla="*/ 34 w 49"/>
                              <a:gd name="T15" fmla="*/ 177 h 194"/>
                              <a:gd name="T16" fmla="*/ 46 w 49"/>
                              <a:gd name="T17" fmla="*/ 175 h 194"/>
                              <a:gd name="T18" fmla="*/ 49 w 49"/>
                              <a:gd name="T19" fmla="*/ 190 h 1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9" h="194">
                                <a:moveTo>
                                  <a:pt x="49" y="190"/>
                                </a:moveTo>
                                <a:lnTo>
                                  <a:pt x="49" y="190"/>
                                </a:lnTo>
                                <a:cubicBezTo>
                                  <a:pt x="41" y="193"/>
                                  <a:pt x="35" y="194"/>
                                  <a:pt x="29" y="194"/>
                                </a:cubicBezTo>
                                <a:cubicBezTo>
                                  <a:pt x="13" y="194"/>
                                  <a:pt x="0" y="185"/>
                                  <a:pt x="0" y="161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60"/>
                                </a:lnTo>
                                <a:cubicBezTo>
                                  <a:pt x="22" y="171"/>
                                  <a:pt x="26" y="177"/>
                                  <a:pt x="34" y="177"/>
                                </a:cubicBezTo>
                                <a:cubicBezTo>
                                  <a:pt x="37" y="177"/>
                                  <a:pt x="41" y="176"/>
                                  <a:pt x="46" y="175"/>
                                </a:cubicBezTo>
                                <a:lnTo>
                                  <a:pt x="4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" name="Freeform 37"/>
                        <wps:cNvSpPr>
                          <a:spLocks/>
                        </wps:cNvSpPr>
                        <wps:spPr bwMode="auto">
                          <a:xfrm>
                            <a:off x="2127955" y="237067"/>
                            <a:ext cx="50784" cy="208087"/>
                          </a:xfrm>
                          <a:custGeom>
                            <a:avLst/>
                            <a:gdLst>
                              <a:gd name="T0" fmla="*/ 49 w 49"/>
                              <a:gd name="T1" fmla="*/ 190 h 194"/>
                              <a:gd name="T2" fmla="*/ 49 w 49"/>
                              <a:gd name="T3" fmla="*/ 190 h 194"/>
                              <a:gd name="T4" fmla="*/ 28 w 49"/>
                              <a:gd name="T5" fmla="*/ 194 h 194"/>
                              <a:gd name="T6" fmla="*/ 0 w 49"/>
                              <a:gd name="T7" fmla="*/ 161 h 194"/>
                              <a:gd name="T8" fmla="*/ 0 w 49"/>
                              <a:gd name="T9" fmla="*/ 0 h 194"/>
                              <a:gd name="T10" fmla="*/ 22 w 49"/>
                              <a:gd name="T11" fmla="*/ 0 h 194"/>
                              <a:gd name="T12" fmla="*/ 22 w 49"/>
                              <a:gd name="T13" fmla="*/ 160 h 194"/>
                              <a:gd name="T14" fmla="*/ 33 w 49"/>
                              <a:gd name="T15" fmla="*/ 177 h 194"/>
                              <a:gd name="T16" fmla="*/ 45 w 49"/>
                              <a:gd name="T17" fmla="*/ 175 h 194"/>
                              <a:gd name="T18" fmla="*/ 49 w 49"/>
                              <a:gd name="T19" fmla="*/ 190 h 1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9" h="194">
                                <a:moveTo>
                                  <a:pt x="49" y="190"/>
                                </a:moveTo>
                                <a:lnTo>
                                  <a:pt x="49" y="190"/>
                                </a:lnTo>
                                <a:cubicBezTo>
                                  <a:pt x="41" y="193"/>
                                  <a:pt x="35" y="194"/>
                                  <a:pt x="28" y="194"/>
                                </a:cubicBezTo>
                                <a:cubicBezTo>
                                  <a:pt x="12" y="194"/>
                                  <a:pt x="0" y="185"/>
                                  <a:pt x="0" y="161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60"/>
                                </a:lnTo>
                                <a:cubicBezTo>
                                  <a:pt x="22" y="171"/>
                                  <a:pt x="25" y="177"/>
                                  <a:pt x="33" y="177"/>
                                </a:cubicBezTo>
                                <a:cubicBezTo>
                                  <a:pt x="37" y="177"/>
                                  <a:pt x="41" y="176"/>
                                  <a:pt x="45" y="175"/>
                                </a:cubicBezTo>
                                <a:lnTo>
                                  <a:pt x="4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" name="Freeform 38"/>
                        <wps:cNvSpPr>
                          <a:spLocks noEditPoints="1"/>
                        </wps:cNvSpPr>
                        <wps:spPr bwMode="auto">
                          <a:xfrm>
                            <a:off x="2201333" y="293511"/>
                            <a:ext cx="104742" cy="150903"/>
                          </a:xfrm>
                          <a:custGeom>
                            <a:avLst/>
                            <a:gdLst>
                              <a:gd name="T0" fmla="*/ 79 w 101"/>
                              <a:gd name="T1" fmla="*/ 40 h 141"/>
                              <a:gd name="T2" fmla="*/ 79 w 101"/>
                              <a:gd name="T3" fmla="*/ 40 h 141"/>
                              <a:gd name="T4" fmla="*/ 64 w 101"/>
                              <a:gd name="T5" fmla="*/ 16 h 141"/>
                              <a:gd name="T6" fmla="*/ 22 w 101"/>
                              <a:gd name="T7" fmla="*/ 50 h 141"/>
                              <a:gd name="T8" fmla="*/ 22 w 101"/>
                              <a:gd name="T9" fmla="*/ 68 h 141"/>
                              <a:gd name="T10" fmla="*/ 79 w 101"/>
                              <a:gd name="T11" fmla="*/ 53 h 141"/>
                              <a:gd name="T12" fmla="*/ 79 w 101"/>
                              <a:gd name="T13" fmla="*/ 40 h 141"/>
                              <a:gd name="T14" fmla="*/ 101 w 101"/>
                              <a:gd name="T15" fmla="*/ 132 h 141"/>
                              <a:gd name="T16" fmla="*/ 101 w 101"/>
                              <a:gd name="T17" fmla="*/ 132 h 141"/>
                              <a:gd name="T18" fmla="*/ 54 w 101"/>
                              <a:gd name="T19" fmla="*/ 141 h 141"/>
                              <a:gd name="T20" fmla="*/ 0 w 101"/>
                              <a:gd name="T21" fmla="*/ 84 h 141"/>
                              <a:gd name="T22" fmla="*/ 0 w 101"/>
                              <a:gd name="T23" fmla="*/ 59 h 141"/>
                              <a:gd name="T24" fmla="*/ 61 w 101"/>
                              <a:gd name="T25" fmla="*/ 0 h 141"/>
                              <a:gd name="T26" fmla="*/ 100 w 101"/>
                              <a:gd name="T27" fmla="*/ 39 h 141"/>
                              <a:gd name="T28" fmla="*/ 100 w 101"/>
                              <a:gd name="T29" fmla="*/ 56 h 141"/>
                              <a:gd name="T30" fmla="*/ 22 w 101"/>
                              <a:gd name="T31" fmla="*/ 80 h 141"/>
                              <a:gd name="T32" fmla="*/ 22 w 101"/>
                              <a:gd name="T33" fmla="*/ 86 h 141"/>
                              <a:gd name="T34" fmla="*/ 54 w 101"/>
                              <a:gd name="T35" fmla="*/ 124 h 141"/>
                              <a:gd name="T36" fmla="*/ 96 w 101"/>
                              <a:gd name="T37" fmla="*/ 116 h 141"/>
                              <a:gd name="T38" fmla="*/ 101 w 101"/>
                              <a:gd name="T39" fmla="*/ 132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1" h="141">
                                <a:moveTo>
                                  <a:pt x="79" y="40"/>
                                </a:moveTo>
                                <a:lnTo>
                                  <a:pt x="79" y="40"/>
                                </a:lnTo>
                                <a:cubicBezTo>
                                  <a:pt x="79" y="26"/>
                                  <a:pt x="77" y="16"/>
                                  <a:pt x="64" y="16"/>
                                </a:cubicBezTo>
                                <a:cubicBezTo>
                                  <a:pt x="36" y="16"/>
                                  <a:pt x="22" y="22"/>
                                  <a:pt x="22" y="50"/>
                                </a:cubicBezTo>
                                <a:lnTo>
                                  <a:pt x="22" y="68"/>
                                </a:lnTo>
                                <a:cubicBezTo>
                                  <a:pt x="64" y="67"/>
                                  <a:pt x="79" y="61"/>
                                  <a:pt x="79" y="53"/>
                                </a:cubicBezTo>
                                <a:lnTo>
                                  <a:pt x="79" y="40"/>
                                </a:lnTo>
                                <a:close/>
                                <a:moveTo>
                                  <a:pt x="101" y="132"/>
                                </a:moveTo>
                                <a:lnTo>
                                  <a:pt x="101" y="132"/>
                                </a:lnTo>
                                <a:cubicBezTo>
                                  <a:pt x="91" y="136"/>
                                  <a:pt x="72" y="141"/>
                                  <a:pt x="54" y="141"/>
                                </a:cubicBezTo>
                                <a:cubicBezTo>
                                  <a:pt x="13" y="141"/>
                                  <a:pt x="0" y="121"/>
                                  <a:pt x="0" y="84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11"/>
                                  <a:pt x="18" y="0"/>
                                  <a:pt x="61" y="0"/>
                                </a:cubicBezTo>
                                <a:cubicBezTo>
                                  <a:pt x="94" y="0"/>
                                  <a:pt x="100" y="18"/>
                                  <a:pt x="100" y="39"/>
                                </a:cubicBezTo>
                                <a:lnTo>
                                  <a:pt x="100" y="56"/>
                                </a:lnTo>
                                <a:cubicBezTo>
                                  <a:pt x="100" y="68"/>
                                  <a:pt x="82" y="80"/>
                                  <a:pt x="22" y="80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06"/>
                                  <a:pt x="26" y="124"/>
                                  <a:pt x="54" y="124"/>
                                </a:cubicBezTo>
                                <a:cubicBezTo>
                                  <a:pt x="72" y="124"/>
                                  <a:pt x="86" y="120"/>
                                  <a:pt x="96" y="116"/>
                                </a:cubicBezTo>
                                <a:lnTo>
                                  <a:pt x="101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" name="Freeform 39"/>
                        <wps:cNvSpPr>
                          <a:spLocks/>
                        </wps:cNvSpPr>
                        <wps:spPr bwMode="auto">
                          <a:xfrm>
                            <a:off x="2328333" y="290689"/>
                            <a:ext cx="111090" cy="154080"/>
                          </a:xfrm>
                          <a:custGeom>
                            <a:avLst/>
                            <a:gdLst>
                              <a:gd name="T0" fmla="*/ 81 w 106"/>
                              <a:gd name="T1" fmla="*/ 140 h 144"/>
                              <a:gd name="T2" fmla="*/ 81 w 106"/>
                              <a:gd name="T3" fmla="*/ 140 h 144"/>
                              <a:gd name="T4" fmla="*/ 49 w 106"/>
                              <a:gd name="T5" fmla="*/ 144 h 144"/>
                              <a:gd name="T6" fmla="*/ 0 w 106"/>
                              <a:gd name="T7" fmla="*/ 86 h 144"/>
                              <a:gd name="T8" fmla="*/ 0 w 106"/>
                              <a:gd name="T9" fmla="*/ 59 h 144"/>
                              <a:gd name="T10" fmla="*/ 49 w 106"/>
                              <a:gd name="T11" fmla="*/ 2 h 144"/>
                              <a:gd name="T12" fmla="*/ 106 w 106"/>
                              <a:gd name="T13" fmla="*/ 4 h 144"/>
                              <a:gd name="T14" fmla="*/ 106 w 106"/>
                              <a:gd name="T15" fmla="*/ 22 h 144"/>
                              <a:gd name="T16" fmla="*/ 52 w 106"/>
                              <a:gd name="T17" fmla="*/ 19 h 144"/>
                              <a:gd name="T18" fmla="*/ 22 w 106"/>
                              <a:gd name="T19" fmla="*/ 59 h 144"/>
                              <a:gd name="T20" fmla="*/ 22 w 106"/>
                              <a:gd name="T21" fmla="*/ 86 h 144"/>
                              <a:gd name="T22" fmla="*/ 52 w 106"/>
                              <a:gd name="T23" fmla="*/ 127 h 144"/>
                              <a:gd name="T24" fmla="*/ 78 w 106"/>
                              <a:gd name="T25" fmla="*/ 124 h 144"/>
                              <a:gd name="T26" fmla="*/ 81 w 106"/>
                              <a:gd name="T27" fmla="*/ 140 h 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06" h="144">
                                <a:moveTo>
                                  <a:pt x="81" y="140"/>
                                </a:moveTo>
                                <a:lnTo>
                                  <a:pt x="81" y="140"/>
                                </a:lnTo>
                                <a:cubicBezTo>
                                  <a:pt x="74" y="142"/>
                                  <a:pt x="63" y="144"/>
                                  <a:pt x="49" y="144"/>
                                </a:cubicBezTo>
                                <a:cubicBezTo>
                                  <a:pt x="10" y="144"/>
                                  <a:pt x="0" y="123"/>
                                  <a:pt x="0" y="86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23"/>
                                  <a:pt x="10" y="0"/>
                                  <a:pt x="49" y="2"/>
                                </a:cubicBezTo>
                                <a:cubicBezTo>
                                  <a:pt x="62" y="2"/>
                                  <a:pt x="93" y="5"/>
                                  <a:pt x="106" y="4"/>
                                </a:cubicBezTo>
                                <a:lnTo>
                                  <a:pt x="106" y="22"/>
                                </a:lnTo>
                                <a:cubicBezTo>
                                  <a:pt x="84" y="22"/>
                                  <a:pt x="62" y="19"/>
                                  <a:pt x="52" y="19"/>
                                </a:cubicBezTo>
                                <a:cubicBezTo>
                                  <a:pt x="26" y="19"/>
                                  <a:pt x="22" y="35"/>
                                  <a:pt x="22" y="59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10"/>
                                  <a:pt x="26" y="127"/>
                                  <a:pt x="52" y="127"/>
                                </a:cubicBezTo>
                                <a:cubicBezTo>
                                  <a:pt x="62" y="127"/>
                                  <a:pt x="69" y="126"/>
                                  <a:pt x="78" y="124"/>
                                </a:cubicBezTo>
                                <a:lnTo>
                                  <a:pt x="81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" name="Freeform 40"/>
                        <wps:cNvSpPr>
                          <a:spLocks/>
                        </wps:cNvSpPr>
                        <wps:spPr bwMode="auto">
                          <a:xfrm>
                            <a:off x="2441222" y="265289"/>
                            <a:ext cx="128547" cy="179495"/>
                          </a:xfrm>
                          <a:custGeom>
                            <a:avLst/>
                            <a:gdLst>
                              <a:gd name="T0" fmla="*/ 76 w 124"/>
                              <a:gd name="T1" fmla="*/ 161 h 168"/>
                              <a:gd name="T2" fmla="*/ 76 w 124"/>
                              <a:gd name="T3" fmla="*/ 161 h 168"/>
                              <a:gd name="T4" fmla="*/ 44 w 124"/>
                              <a:gd name="T5" fmla="*/ 168 h 168"/>
                              <a:gd name="T6" fmla="*/ 15 w 124"/>
                              <a:gd name="T7" fmla="*/ 137 h 168"/>
                              <a:gd name="T8" fmla="*/ 15 w 124"/>
                              <a:gd name="T9" fmla="*/ 47 h 168"/>
                              <a:gd name="T10" fmla="*/ 0 w 124"/>
                              <a:gd name="T11" fmla="*/ 47 h 168"/>
                              <a:gd name="T12" fmla="*/ 0 w 124"/>
                              <a:gd name="T13" fmla="*/ 29 h 168"/>
                              <a:gd name="T14" fmla="*/ 15 w 124"/>
                              <a:gd name="T15" fmla="*/ 29 h 168"/>
                              <a:gd name="T16" fmla="*/ 15 w 124"/>
                              <a:gd name="T17" fmla="*/ 0 h 168"/>
                              <a:gd name="T18" fmla="*/ 37 w 124"/>
                              <a:gd name="T19" fmla="*/ 0 h 168"/>
                              <a:gd name="T20" fmla="*/ 37 w 124"/>
                              <a:gd name="T21" fmla="*/ 29 h 168"/>
                              <a:gd name="T22" fmla="*/ 124 w 124"/>
                              <a:gd name="T23" fmla="*/ 29 h 168"/>
                              <a:gd name="T24" fmla="*/ 124 w 124"/>
                              <a:gd name="T25" fmla="*/ 47 h 168"/>
                              <a:gd name="T26" fmla="*/ 37 w 124"/>
                              <a:gd name="T27" fmla="*/ 47 h 168"/>
                              <a:gd name="T28" fmla="*/ 37 w 124"/>
                              <a:gd name="T29" fmla="*/ 135 h 168"/>
                              <a:gd name="T30" fmla="*/ 48 w 124"/>
                              <a:gd name="T31" fmla="*/ 149 h 168"/>
                              <a:gd name="T32" fmla="*/ 71 w 124"/>
                              <a:gd name="T33" fmla="*/ 143 h 168"/>
                              <a:gd name="T34" fmla="*/ 76 w 124"/>
                              <a:gd name="T35" fmla="*/ 161 h 1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24" h="168">
                                <a:moveTo>
                                  <a:pt x="76" y="161"/>
                                </a:moveTo>
                                <a:lnTo>
                                  <a:pt x="76" y="161"/>
                                </a:lnTo>
                                <a:cubicBezTo>
                                  <a:pt x="64" y="166"/>
                                  <a:pt x="54" y="168"/>
                                  <a:pt x="44" y="168"/>
                                </a:cubicBezTo>
                                <a:cubicBezTo>
                                  <a:pt x="27" y="168"/>
                                  <a:pt x="15" y="160"/>
                                  <a:pt x="15" y="137"/>
                                </a:cubicBezTo>
                                <a:lnTo>
                                  <a:pt x="15" y="47"/>
                                </a:lnTo>
                                <a:lnTo>
                                  <a:pt x="0" y="47"/>
                                </a:lnTo>
                                <a:lnTo>
                                  <a:pt x="0" y="29"/>
                                </a:lnTo>
                                <a:lnTo>
                                  <a:pt x="15" y="29"/>
                                </a:lnTo>
                                <a:lnTo>
                                  <a:pt x="15" y="0"/>
                                </a:lnTo>
                                <a:lnTo>
                                  <a:pt x="37" y="0"/>
                                </a:lnTo>
                                <a:lnTo>
                                  <a:pt x="37" y="29"/>
                                </a:lnTo>
                                <a:lnTo>
                                  <a:pt x="124" y="29"/>
                                </a:lnTo>
                                <a:lnTo>
                                  <a:pt x="124" y="47"/>
                                </a:lnTo>
                                <a:lnTo>
                                  <a:pt x="37" y="47"/>
                                </a:lnTo>
                                <a:lnTo>
                                  <a:pt x="37" y="135"/>
                                </a:lnTo>
                                <a:cubicBezTo>
                                  <a:pt x="37" y="145"/>
                                  <a:pt x="41" y="149"/>
                                  <a:pt x="48" y="149"/>
                                </a:cubicBezTo>
                                <a:cubicBezTo>
                                  <a:pt x="55" y="149"/>
                                  <a:pt x="63" y="146"/>
                                  <a:pt x="71" y="143"/>
                                </a:cubicBezTo>
                                <a:lnTo>
                                  <a:pt x="76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" name="Freeform 41"/>
                        <wps:cNvSpPr>
                          <a:spLocks/>
                        </wps:cNvSpPr>
                        <wps:spPr bwMode="auto">
                          <a:xfrm>
                            <a:off x="2556933" y="296334"/>
                            <a:ext cx="50784" cy="149315"/>
                          </a:xfrm>
                          <a:custGeom>
                            <a:avLst/>
                            <a:gdLst>
                              <a:gd name="T0" fmla="*/ 48 w 48"/>
                              <a:gd name="T1" fmla="*/ 135 h 139"/>
                              <a:gd name="T2" fmla="*/ 48 w 48"/>
                              <a:gd name="T3" fmla="*/ 135 h 139"/>
                              <a:gd name="T4" fmla="*/ 28 w 48"/>
                              <a:gd name="T5" fmla="*/ 139 h 139"/>
                              <a:gd name="T6" fmla="*/ 0 w 48"/>
                              <a:gd name="T7" fmla="*/ 106 h 139"/>
                              <a:gd name="T8" fmla="*/ 0 w 48"/>
                              <a:gd name="T9" fmla="*/ 0 h 139"/>
                              <a:gd name="T10" fmla="*/ 22 w 48"/>
                              <a:gd name="T11" fmla="*/ 0 h 139"/>
                              <a:gd name="T12" fmla="*/ 22 w 48"/>
                              <a:gd name="T13" fmla="*/ 105 h 139"/>
                              <a:gd name="T14" fmla="*/ 33 w 48"/>
                              <a:gd name="T15" fmla="*/ 122 h 139"/>
                              <a:gd name="T16" fmla="*/ 45 w 48"/>
                              <a:gd name="T17" fmla="*/ 120 h 139"/>
                              <a:gd name="T18" fmla="*/ 48 w 48"/>
                              <a:gd name="T19" fmla="*/ 135 h 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8" h="139">
                                <a:moveTo>
                                  <a:pt x="48" y="135"/>
                                </a:moveTo>
                                <a:lnTo>
                                  <a:pt x="48" y="135"/>
                                </a:lnTo>
                                <a:cubicBezTo>
                                  <a:pt x="40" y="138"/>
                                  <a:pt x="35" y="139"/>
                                  <a:pt x="28" y="139"/>
                                </a:cubicBezTo>
                                <a:cubicBezTo>
                                  <a:pt x="12" y="139"/>
                                  <a:pt x="0" y="130"/>
                                  <a:pt x="0" y="106"/>
                                </a:cubicBez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2" y="105"/>
                                </a:lnTo>
                                <a:cubicBezTo>
                                  <a:pt x="22" y="117"/>
                                  <a:pt x="26" y="122"/>
                                  <a:pt x="33" y="122"/>
                                </a:cubicBezTo>
                                <a:cubicBezTo>
                                  <a:pt x="37" y="122"/>
                                  <a:pt x="40" y="122"/>
                                  <a:pt x="45" y="120"/>
                                </a:cubicBezTo>
                                <a:lnTo>
                                  <a:pt x="48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" name="Freeform 42"/>
                        <wps:cNvSpPr>
                          <a:spLocks/>
                        </wps:cNvSpPr>
                        <wps:spPr bwMode="auto">
                          <a:xfrm>
                            <a:off x="2616200" y="296334"/>
                            <a:ext cx="109503" cy="147726"/>
                          </a:xfrm>
                          <a:custGeom>
                            <a:avLst/>
                            <a:gdLst>
                              <a:gd name="T0" fmla="*/ 43 w 105"/>
                              <a:gd name="T1" fmla="*/ 138 h 138"/>
                              <a:gd name="T2" fmla="*/ 43 w 105"/>
                              <a:gd name="T3" fmla="*/ 138 h 138"/>
                              <a:gd name="T4" fmla="*/ 0 w 105"/>
                              <a:gd name="T5" fmla="*/ 0 h 138"/>
                              <a:gd name="T6" fmla="*/ 23 w 105"/>
                              <a:gd name="T7" fmla="*/ 0 h 138"/>
                              <a:gd name="T8" fmla="*/ 53 w 105"/>
                              <a:gd name="T9" fmla="*/ 111 h 138"/>
                              <a:gd name="T10" fmla="*/ 82 w 105"/>
                              <a:gd name="T11" fmla="*/ 0 h 138"/>
                              <a:gd name="T12" fmla="*/ 105 w 105"/>
                              <a:gd name="T13" fmla="*/ 0 h 138"/>
                              <a:gd name="T14" fmla="*/ 62 w 105"/>
                              <a:gd name="T15" fmla="*/ 138 h 138"/>
                              <a:gd name="T16" fmla="*/ 43 w 105"/>
                              <a:gd name="T17" fmla="*/ 138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5" h="138">
                                <a:moveTo>
                                  <a:pt x="43" y="138"/>
                                </a:moveTo>
                                <a:lnTo>
                                  <a:pt x="43" y="138"/>
                                </a:lnTo>
                                <a:lnTo>
                                  <a:pt x="0" y="0"/>
                                </a:lnTo>
                                <a:lnTo>
                                  <a:pt x="23" y="0"/>
                                </a:lnTo>
                                <a:lnTo>
                                  <a:pt x="53" y="111"/>
                                </a:lnTo>
                                <a:lnTo>
                                  <a:pt x="82" y="0"/>
                                </a:lnTo>
                                <a:lnTo>
                                  <a:pt x="105" y="0"/>
                                </a:lnTo>
                                <a:lnTo>
                                  <a:pt x="62" y="138"/>
                                </a:lnTo>
                                <a:lnTo>
                                  <a:pt x="43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" name="Freeform 43"/>
                        <wps:cNvSpPr>
                          <a:spLocks noEditPoints="1"/>
                        </wps:cNvSpPr>
                        <wps:spPr bwMode="auto">
                          <a:xfrm>
                            <a:off x="2746022" y="293511"/>
                            <a:ext cx="104742" cy="150903"/>
                          </a:xfrm>
                          <a:custGeom>
                            <a:avLst/>
                            <a:gdLst>
                              <a:gd name="T0" fmla="*/ 79 w 100"/>
                              <a:gd name="T1" fmla="*/ 40 h 141"/>
                              <a:gd name="T2" fmla="*/ 79 w 100"/>
                              <a:gd name="T3" fmla="*/ 40 h 141"/>
                              <a:gd name="T4" fmla="*/ 63 w 100"/>
                              <a:gd name="T5" fmla="*/ 16 h 141"/>
                              <a:gd name="T6" fmla="*/ 22 w 100"/>
                              <a:gd name="T7" fmla="*/ 50 h 141"/>
                              <a:gd name="T8" fmla="*/ 22 w 100"/>
                              <a:gd name="T9" fmla="*/ 68 h 141"/>
                              <a:gd name="T10" fmla="*/ 79 w 100"/>
                              <a:gd name="T11" fmla="*/ 53 h 141"/>
                              <a:gd name="T12" fmla="*/ 79 w 100"/>
                              <a:gd name="T13" fmla="*/ 40 h 141"/>
                              <a:gd name="T14" fmla="*/ 100 w 100"/>
                              <a:gd name="T15" fmla="*/ 132 h 141"/>
                              <a:gd name="T16" fmla="*/ 100 w 100"/>
                              <a:gd name="T17" fmla="*/ 132 h 141"/>
                              <a:gd name="T18" fmla="*/ 54 w 100"/>
                              <a:gd name="T19" fmla="*/ 141 h 141"/>
                              <a:gd name="T20" fmla="*/ 0 w 100"/>
                              <a:gd name="T21" fmla="*/ 84 h 141"/>
                              <a:gd name="T22" fmla="*/ 0 w 100"/>
                              <a:gd name="T23" fmla="*/ 59 h 141"/>
                              <a:gd name="T24" fmla="*/ 61 w 100"/>
                              <a:gd name="T25" fmla="*/ 0 h 141"/>
                              <a:gd name="T26" fmla="*/ 99 w 100"/>
                              <a:gd name="T27" fmla="*/ 39 h 141"/>
                              <a:gd name="T28" fmla="*/ 99 w 100"/>
                              <a:gd name="T29" fmla="*/ 56 h 141"/>
                              <a:gd name="T30" fmla="*/ 22 w 100"/>
                              <a:gd name="T31" fmla="*/ 80 h 141"/>
                              <a:gd name="T32" fmla="*/ 22 w 100"/>
                              <a:gd name="T33" fmla="*/ 86 h 141"/>
                              <a:gd name="T34" fmla="*/ 54 w 100"/>
                              <a:gd name="T35" fmla="*/ 124 h 141"/>
                              <a:gd name="T36" fmla="*/ 96 w 100"/>
                              <a:gd name="T37" fmla="*/ 116 h 141"/>
                              <a:gd name="T38" fmla="*/ 100 w 100"/>
                              <a:gd name="T39" fmla="*/ 132 h 1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0" h="141">
                                <a:moveTo>
                                  <a:pt x="79" y="40"/>
                                </a:moveTo>
                                <a:lnTo>
                                  <a:pt x="79" y="40"/>
                                </a:lnTo>
                                <a:cubicBezTo>
                                  <a:pt x="79" y="26"/>
                                  <a:pt x="77" y="16"/>
                                  <a:pt x="63" y="16"/>
                                </a:cubicBezTo>
                                <a:cubicBezTo>
                                  <a:pt x="36" y="16"/>
                                  <a:pt x="22" y="22"/>
                                  <a:pt x="22" y="50"/>
                                </a:cubicBezTo>
                                <a:lnTo>
                                  <a:pt x="22" y="68"/>
                                </a:lnTo>
                                <a:cubicBezTo>
                                  <a:pt x="64" y="67"/>
                                  <a:pt x="79" y="61"/>
                                  <a:pt x="79" y="53"/>
                                </a:cubicBezTo>
                                <a:lnTo>
                                  <a:pt x="79" y="40"/>
                                </a:lnTo>
                                <a:close/>
                                <a:moveTo>
                                  <a:pt x="100" y="132"/>
                                </a:moveTo>
                                <a:lnTo>
                                  <a:pt x="100" y="132"/>
                                </a:lnTo>
                                <a:cubicBezTo>
                                  <a:pt x="91" y="136"/>
                                  <a:pt x="71" y="141"/>
                                  <a:pt x="54" y="141"/>
                                </a:cubicBezTo>
                                <a:cubicBezTo>
                                  <a:pt x="12" y="141"/>
                                  <a:pt x="0" y="121"/>
                                  <a:pt x="0" y="84"/>
                                </a:cubicBezTo>
                                <a:lnTo>
                                  <a:pt x="0" y="59"/>
                                </a:lnTo>
                                <a:cubicBezTo>
                                  <a:pt x="0" y="11"/>
                                  <a:pt x="18" y="0"/>
                                  <a:pt x="61" y="0"/>
                                </a:cubicBezTo>
                                <a:cubicBezTo>
                                  <a:pt x="94" y="0"/>
                                  <a:pt x="99" y="18"/>
                                  <a:pt x="99" y="39"/>
                                </a:cubicBezTo>
                                <a:lnTo>
                                  <a:pt x="99" y="56"/>
                                </a:lnTo>
                                <a:cubicBezTo>
                                  <a:pt x="99" y="68"/>
                                  <a:pt x="82" y="80"/>
                                  <a:pt x="22" y="80"/>
                                </a:cubicBezTo>
                                <a:lnTo>
                                  <a:pt x="22" y="86"/>
                                </a:lnTo>
                                <a:cubicBezTo>
                                  <a:pt x="22" y="106"/>
                                  <a:pt x="26" y="124"/>
                                  <a:pt x="54" y="124"/>
                                </a:cubicBezTo>
                                <a:cubicBezTo>
                                  <a:pt x="71" y="124"/>
                                  <a:pt x="86" y="120"/>
                                  <a:pt x="96" y="116"/>
                                </a:cubicBezTo>
                                <a:lnTo>
                                  <a:pt x="100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" name="Freeform 44"/>
                        <wps:cNvSpPr>
                          <a:spLocks/>
                        </wps:cNvSpPr>
                        <wps:spPr bwMode="auto">
                          <a:xfrm>
                            <a:off x="2994378" y="222956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</a:cxnLst>
                            <a:rect l="0" t="0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" name="Freeform 45"/>
                        <wps:cNvSpPr>
                          <a:spLocks noEditPoints="1"/>
                        </wps:cNvSpPr>
                        <wps:spPr bwMode="auto">
                          <a:xfrm>
                            <a:off x="1778000" y="73378"/>
                            <a:ext cx="42849" cy="61950"/>
                          </a:xfrm>
                          <a:custGeom>
                            <a:avLst/>
                            <a:gdLst>
                              <a:gd name="T0" fmla="*/ 9 w 41"/>
                              <a:gd name="T1" fmla="*/ 31 h 57"/>
                              <a:gd name="T2" fmla="*/ 9 w 41"/>
                              <a:gd name="T3" fmla="*/ 31 h 57"/>
                              <a:gd name="T4" fmla="*/ 21 w 41"/>
                              <a:gd name="T5" fmla="*/ 31 h 57"/>
                              <a:gd name="T6" fmla="*/ 31 w 41"/>
                              <a:gd name="T7" fmla="*/ 19 h 57"/>
                              <a:gd name="T8" fmla="*/ 29 w 41"/>
                              <a:gd name="T9" fmla="*/ 11 h 57"/>
                              <a:gd name="T10" fmla="*/ 21 w 41"/>
                              <a:gd name="T11" fmla="*/ 8 h 57"/>
                              <a:gd name="T12" fmla="*/ 9 w 41"/>
                              <a:gd name="T13" fmla="*/ 8 h 57"/>
                              <a:gd name="T14" fmla="*/ 9 w 41"/>
                              <a:gd name="T15" fmla="*/ 31 h 57"/>
                              <a:gd name="T16" fmla="*/ 21 w 41"/>
                              <a:gd name="T17" fmla="*/ 39 h 57"/>
                              <a:gd name="T18" fmla="*/ 21 w 41"/>
                              <a:gd name="T19" fmla="*/ 39 h 57"/>
                              <a:gd name="T20" fmla="*/ 9 w 41"/>
                              <a:gd name="T21" fmla="*/ 39 h 57"/>
                              <a:gd name="T22" fmla="*/ 9 w 41"/>
                              <a:gd name="T23" fmla="*/ 57 h 57"/>
                              <a:gd name="T24" fmla="*/ 0 w 41"/>
                              <a:gd name="T25" fmla="*/ 57 h 57"/>
                              <a:gd name="T26" fmla="*/ 0 w 41"/>
                              <a:gd name="T27" fmla="*/ 0 h 57"/>
                              <a:gd name="T28" fmla="*/ 21 w 41"/>
                              <a:gd name="T29" fmla="*/ 0 h 57"/>
                              <a:gd name="T30" fmla="*/ 41 w 41"/>
                              <a:gd name="T31" fmla="*/ 19 h 57"/>
                              <a:gd name="T32" fmla="*/ 36 w 41"/>
                              <a:gd name="T33" fmla="*/ 34 h 57"/>
                              <a:gd name="T34" fmla="*/ 21 w 41"/>
                              <a:gd name="T35" fmla="*/ 39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1" h="57">
                                <a:moveTo>
                                  <a:pt x="9" y="31"/>
                                </a:moveTo>
                                <a:lnTo>
                                  <a:pt x="9" y="31"/>
                                </a:lnTo>
                                <a:lnTo>
                                  <a:pt x="21" y="31"/>
                                </a:lnTo>
                                <a:cubicBezTo>
                                  <a:pt x="28" y="31"/>
                                  <a:pt x="31" y="27"/>
                                  <a:pt x="31" y="19"/>
                                </a:cubicBezTo>
                                <a:cubicBezTo>
                                  <a:pt x="31" y="15"/>
                                  <a:pt x="31" y="12"/>
                                  <a:pt x="29" y="11"/>
                                </a:cubicBezTo>
                                <a:cubicBezTo>
                                  <a:pt x="27" y="9"/>
                                  <a:pt x="25" y="8"/>
                                  <a:pt x="21" y="8"/>
                                </a:cubicBezTo>
                                <a:lnTo>
                                  <a:pt x="9" y="8"/>
                                </a:lnTo>
                                <a:lnTo>
                                  <a:pt x="9" y="31"/>
                                </a:lnTo>
                                <a:close/>
                                <a:moveTo>
                                  <a:pt x="21" y="39"/>
                                </a:moveTo>
                                <a:lnTo>
                                  <a:pt x="21" y="39"/>
                                </a:lnTo>
                                <a:lnTo>
                                  <a:pt x="9" y="39"/>
                                </a:lnTo>
                                <a:lnTo>
                                  <a:pt x="9" y="57"/>
                                </a:lnTo>
                                <a:lnTo>
                                  <a:pt x="0" y="57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cubicBezTo>
                                  <a:pt x="35" y="0"/>
                                  <a:pt x="41" y="6"/>
                                  <a:pt x="41" y="19"/>
                                </a:cubicBezTo>
                                <a:cubicBezTo>
                                  <a:pt x="41" y="26"/>
                                  <a:pt x="40" y="31"/>
                                  <a:pt x="36" y="34"/>
                                </a:cubicBezTo>
                                <a:cubicBezTo>
                                  <a:pt x="33" y="37"/>
                                  <a:pt x="28" y="39"/>
                                  <a:pt x="21" y="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" name="Freeform 46"/>
                        <wps:cNvSpPr>
                          <a:spLocks noEditPoints="1"/>
                        </wps:cNvSpPr>
                        <wps:spPr bwMode="auto">
                          <a:xfrm>
                            <a:off x="1825978" y="87489"/>
                            <a:ext cx="39675" cy="46065"/>
                          </a:xfrm>
                          <a:custGeom>
                            <a:avLst/>
                            <a:gdLst>
                              <a:gd name="T0" fmla="*/ 15 w 38"/>
                              <a:gd name="T1" fmla="*/ 24 h 44"/>
                              <a:gd name="T2" fmla="*/ 15 w 38"/>
                              <a:gd name="T3" fmla="*/ 24 h 44"/>
                              <a:gd name="T4" fmla="*/ 9 w 38"/>
                              <a:gd name="T5" fmla="*/ 31 h 44"/>
                              <a:gd name="T6" fmla="*/ 14 w 38"/>
                              <a:gd name="T7" fmla="*/ 36 h 44"/>
                              <a:gd name="T8" fmla="*/ 23 w 38"/>
                              <a:gd name="T9" fmla="*/ 35 h 44"/>
                              <a:gd name="T10" fmla="*/ 25 w 38"/>
                              <a:gd name="T11" fmla="*/ 34 h 44"/>
                              <a:gd name="T12" fmla="*/ 25 w 38"/>
                              <a:gd name="T13" fmla="*/ 23 h 44"/>
                              <a:gd name="T14" fmla="*/ 15 w 38"/>
                              <a:gd name="T15" fmla="*/ 24 h 44"/>
                              <a:gd name="T16" fmla="*/ 34 w 38"/>
                              <a:gd name="T17" fmla="*/ 14 h 44"/>
                              <a:gd name="T18" fmla="*/ 34 w 38"/>
                              <a:gd name="T19" fmla="*/ 14 h 44"/>
                              <a:gd name="T20" fmla="*/ 34 w 38"/>
                              <a:gd name="T21" fmla="*/ 33 h 44"/>
                              <a:gd name="T22" fmla="*/ 35 w 38"/>
                              <a:gd name="T23" fmla="*/ 36 h 44"/>
                              <a:gd name="T24" fmla="*/ 38 w 38"/>
                              <a:gd name="T25" fmla="*/ 37 h 44"/>
                              <a:gd name="T26" fmla="*/ 38 w 38"/>
                              <a:gd name="T27" fmla="*/ 44 h 44"/>
                              <a:gd name="T28" fmla="*/ 26 w 38"/>
                              <a:gd name="T29" fmla="*/ 41 h 44"/>
                              <a:gd name="T30" fmla="*/ 13 w 38"/>
                              <a:gd name="T31" fmla="*/ 44 h 44"/>
                              <a:gd name="T32" fmla="*/ 0 w 38"/>
                              <a:gd name="T33" fmla="*/ 31 h 44"/>
                              <a:gd name="T34" fmla="*/ 3 w 38"/>
                              <a:gd name="T35" fmla="*/ 21 h 44"/>
                              <a:gd name="T36" fmla="*/ 14 w 38"/>
                              <a:gd name="T37" fmla="*/ 18 h 44"/>
                              <a:gd name="T38" fmla="*/ 25 w 38"/>
                              <a:gd name="T39" fmla="*/ 17 h 44"/>
                              <a:gd name="T40" fmla="*/ 25 w 38"/>
                              <a:gd name="T41" fmla="*/ 14 h 44"/>
                              <a:gd name="T42" fmla="*/ 23 w 38"/>
                              <a:gd name="T43" fmla="*/ 9 h 44"/>
                              <a:gd name="T44" fmla="*/ 19 w 38"/>
                              <a:gd name="T45" fmla="*/ 8 h 44"/>
                              <a:gd name="T46" fmla="*/ 5 w 38"/>
                              <a:gd name="T47" fmla="*/ 9 h 44"/>
                              <a:gd name="T48" fmla="*/ 3 w 38"/>
                              <a:gd name="T49" fmla="*/ 9 h 44"/>
                              <a:gd name="T50" fmla="*/ 2 w 38"/>
                              <a:gd name="T51" fmla="*/ 3 h 44"/>
                              <a:gd name="T52" fmla="*/ 19 w 38"/>
                              <a:gd name="T53" fmla="*/ 0 h 44"/>
                              <a:gd name="T54" fmla="*/ 31 w 38"/>
                              <a:gd name="T55" fmla="*/ 4 h 44"/>
                              <a:gd name="T56" fmla="*/ 34 w 38"/>
                              <a:gd name="T57" fmla="*/ 14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38" h="44">
                                <a:moveTo>
                                  <a:pt x="15" y="24"/>
                                </a:moveTo>
                                <a:lnTo>
                                  <a:pt x="15" y="24"/>
                                </a:lnTo>
                                <a:cubicBezTo>
                                  <a:pt x="11" y="25"/>
                                  <a:pt x="9" y="27"/>
                                  <a:pt x="9" y="31"/>
                                </a:cubicBezTo>
                                <a:cubicBezTo>
                                  <a:pt x="9" y="34"/>
                                  <a:pt x="11" y="36"/>
                                  <a:pt x="14" y="36"/>
                                </a:cubicBezTo>
                                <a:cubicBezTo>
                                  <a:pt x="17" y="36"/>
                                  <a:pt x="20" y="36"/>
                                  <a:pt x="23" y="35"/>
                                </a:cubicBezTo>
                                <a:lnTo>
                                  <a:pt x="25" y="34"/>
                                </a:lnTo>
                                <a:lnTo>
                                  <a:pt x="25" y="23"/>
                                </a:lnTo>
                                <a:lnTo>
                                  <a:pt x="15" y="24"/>
                                </a:lnTo>
                                <a:close/>
                                <a:moveTo>
                                  <a:pt x="34" y="14"/>
                                </a:moveTo>
                                <a:lnTo>
                                  <a:pt x="34" y="14"/>
                                </a:lnTo>
                                <a:lnTo>
                                  <a:pt x="34" y="33"/>
                                </a:lnTo>
                                <a:cubicBezTo>
                                  <a:pt x="34" y="34"/>
                                  <a:pt x="35" y="35"/>
                                  <a:pt x="35" y="36"/>
                                </a:cubicBezTo>
                                <a:cubicBezTo>
                                  <a:pt x="36" y="36"/>
                                  <a:pt x="37" y="37"/>
                                  <a:pt x="38" y="37"/>
                                </a:cubicBezTo>
                                <a:lnTo>
                                  <a:pt x="38" y="44"/>
                                </a:lnTo>
                                <a:cubicBezTo>
                                  <a:pt x="33" y="44"/>
                                  <a:pt x="29" y="43"/>
                                  <a:pt x="26" y="41"/>
                                </a:cubicBezTo>
                                <a:cubicBezTo>
                                  <a:pt x="22" y="43"/>
                                  <a:pt x="17" y="44"/>
                                  <a:pt x="13" y="44"/>
                                </a:cubicBezTo>
                                <a:cubicBezTo>
                                  <a:pt x="4" y="44"/>
                                  <a:pt x="0" y="39"/>
                                  <a:pt x="0" y="31"/>
                                </a:cubicBezTo>
                                <a:cubicBezTo>
                                  <a:pt x="0" y="26"/>
                                  <a:pt x="1" y="23"/>
                                  <a:pt x="3" y="21"/>
                                </a:cubicBezTo>
                                <a:cubicBezTo>
                                  <a:pt x="6" y="20"/>
                                  <a:pt x="9" y="18"/>
                                  <a:pt x="14" y="18"/>
                                </a:cubicBezTo>
                                <a:lnTo>
                                  <a:pt x="25" y="17"/>
                                </a:lnTo>
                                <a:lnTo>
                                  <a:pt x="25" y="14"/>
                                </a:lnTo>
                                <a:cubicBezTo>
                                  <a:pt x="25" y="12"/>
                                  <a:pt x="24" y="10"/>
                                  <a:pt x="23" y="9"/>
                                </a:cubicBezTo>
                                <a:cubicBezTo>
                                  <a:pt x="22" y="9"/>
                                  <a:pt x="21" y="8"/>
                                  <a:pt x="19" y="8"/>
                                </a:cubicBezTo>
                                <a:cubicBezTo>
                                  <a:pt x="15" y="8"/>
                                  <a:pt x="11" y="8"/>
                                  <a:pt x="5" y="9"/>
                                </a:cubicBezTo>
                                <a:lnTo>
                                  <a:pt x="3" y="9"/>
                                </a:lnTo>
                                <a:lnTo>
                                  <a:pt x="2" y="3"/>
                                </a:lnTo>
                                <a:cubicBezTo>
                                  <a:pt x="9" y="1"/>
                                  <a:pt x="14" y="0"/>
                                  <a:pt x="19" y="0"/>
                                </a:cubicBezTo>
                                <a:cubicBezTo>
                                  <a:pt x="25" y="0"/>
                                  <a:pt x="28" y="2"/>
                                  <a:pt x="31" y="4"/>
                                </a:cubicBezTo>
                                <a:cubicBezTo>
                                  <a:pt x="33" y="6"/>
                                  <a:pt x="34" y="9"/>
                                  <a:pt x="34" y="1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" name="Freeform 47"/>
                        <wps:cNvSpPr>
                          <a:spLocks/>
                        </wps:cNvSpPr>
                        <wps:spPr bwMode="auto">
                          <a:xfrm>
                            <a:off x="1873955" y="87489"/>
                            <a:ext cx="25392" cy="46065"/>
                          </a:xfrm>
                          <a:custGeom>
                            <a:avLst/>
                            <a:gdLst>
                              <a:gd name="T0" fmla="*/ 0 w 23"/>
                              <a:gd name="T1" fmla="*/ 43 h 43"/>
                              <a:gd name="T2" fmla="*/ 0 w 23"/>
                              <a:gd name="T3" fmla="*/ 43 h 43"/>
                              <a:gd name="T4" fmla="*/ 0 w 23"/>
                              <a:gd name="T5" fmla="*/ 1 h 43"/>
                              <a:gd name="T6" fmla="*/ 9 w 23"/>
                              <a:gd name="T7" fmla="*/ 1 h 43"/>
                              <a:gd name="T8" fmla="*/ 9 w 23"/>
                              <a:gd name="T9" fmla="*/ 6 h 43"/>
                              <a:gd name="T10" fmla="*/ 23 w 23"/>
                              <a:gd name="T11" fmla="*/ 0 h 43"/>
                              <a:gd name="T12" fmla="*/ 23 w 23"/>
                              <a:gd name="T13" fmla="*/ 9 h 43"/>
                              <a:gd name="T14" fmla="*/ 11 w 23"/>
                              <a:gd name="T15" fmla="*/ 13 h 43"/>
                              <a:gd name="T16" fmla="*/ 9 w 23"/>
                              <a:gd name="T17" fmla="*/ 14 h 43"/>
                              <a:gd name="T18" fmla="*/ 9 w 23"/>
                              <a:gd name="T19" fmla="*/ 43 h 43"/>
                              <a:gd name="T20" fmla="*/ 0 w 23"/>
                              <a:gd name="T21" fmla="*/ 4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3" h="43">
                                <a:moveTo>
                                  <a:pt x="0" y="43"/>
                                </a:moveTo>
                                <a:lnTo>
                                  <a:pt x="0" y="43"/>
                                </a:lnTo>
                                <a:lnTo>
                                  <a:pt x="0" y="1"/>
                                </a:lnTo>
                                <a:lnTo>
                                  <a:pt x="9" y="1"/>
                                </a:lnTo>
                                <a:lnTo>
                                  <a:pt x="9" y="6"/>
                                </a:lnTo>
                                <a:cubicBezTo>
                                  <a:pt x="14" y="3"/>
                                  <a:pt x="19" y="1"/>
                                  <a:pt x="23" y="0"/>
                                </a:cubicBezTo>
                                <a:lnTo>
                                  <a:pt x="23" y="9"/>
                                </a:lnTo>
                                <a:cubicBezTo>
                                  <a:pt x="18" y="10"/>
                                  <a:pt x="14" y="12"/>
                                  <a:pt x="11" y="13"/>
                                </a:cubicBezTo>
                                <a:lnTo>
                                  <a:pt x="9" y="14"/>
                                </a:lnTo>
                                <a:lnTo>
                                  <a:pt x="9" y="43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" name="Freeform 48"/>
                        <wps:cNvSpPr>
                          <a:spLocks/>
                        </wps:cNvSpPr>
                        <wps:spPr bwMode="auto">
                          <a:xfrm>
                            <a:off x="1905000" y="76200"/>
                            <a:ext cx="28566" cy="58773"/>
                          </a:xfrm>
                          <a:custGeom>
                            <a:avLst/>
                            <a:gdLst>
                              <a:gd name="T0" fmla="*/ 26 w 27"/>
                              <a:gd name="T1" fmla="*/ 20 h 55"/>
                              <a:gd name="T2" fmla="*/ 26 w 27"/>
                              <a:gd name="T3" fmla="*/ 20 h 55"/>
                              <a:gd name="T4" fmla="*/ 14 w 27"/>
                              <a:gd name="T5" fmla="*/ 20 h 55"/>
                              <a:gd name="T6" fmla="*/ 14 w 27"/>
                              <a:gd name="T7" fmla="*/ 38 h 55"/>
                              <a:gd name="T8" fmla="*/ 15 w 27"/>
                              <a:gd name="T9" fmla="*/ 45 h 55"/>
                              <a:gd name="T10" fmla="*/ 19 w 27"/>
                              <a:gd name="T11" fmla="*/ 47 h 55"/>
                              <a:gd name="T12" fmla="*/ 26 w 27"/>
                              <a:gd name="T13" fmla="*/ 46 h 55"/>
                              <a:gd name="T14" fmla="*/ 27 w 27"/>
                              <a:gd name="T15" fmla="*/ 54 h 55"/>
                              <a:gd name="T16" fmla="*/ 18 w 27"/>
                              <a:gd name="T17" fmla="*/ 55 h 55"/>
                              <a:gd name="T18" fmla="*/ 8 w 27"/>
                              <a:gd name="T19" fmla="*/ 51 h 55"/>
                              <a:gd name="T20" fmla="*/ 5 w 27"/>
                              <a:gd name="T21" fmla="*/ 39 h 55"/>
                              <a:gd name="T22" fmla="*/ 5 w 27"/>
                              <a:gd name="T23" fmla="*/ 20 h 55"/>
                              <a:gd name="T24" fmla="*/ 0 w 27"/>
                              <a:gd name="T25" fmla="*/ 20 h 55"/>
                              <a:gd name="T26" fmla="*/ 0 w 27"/>
                              <a:gd name="T27" fmla="*/ 12 h 55"/>
                              <a:gd name="T28" fmla="*/ 5 w 27"/>
                              <a:gd name="T29" fmla="*/ 12 h 55"/>
                              <a:gd name="T30" fmla="*/ 5 w 27"/>
                              <a:gd name="T31" fmla="*/ 0 h 55"/>
                              <a:gd name="T32" fmla="*/ 14 w 27"/>
                              <a:gd name="T33" fmla="*/ 0 h 55"/>
                              <a:gd name="T34" fmla="*/ 14 w 27"/>
                              <a:gd name="T35" fmla="*/ 12 h 55"/>
                              <a:gd name="T36" fmla="*/ 26 w 27"/>
                              <a:gd name="T37" fmla="*/ 12 h 55"/>
                              <a:gd name="T38" fmla="*/ 26 w 27"/>
                              <a:gd name="T39" fmla="*/ 20 h 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7" h="55">
                                <a:moveTo>
                                  <a:pt x="26" y="20"/>
                                </a:moveTo>
                                <a:lnTo>
                                  <a:pt x="26" y="20"/>
                                </a:lnTo>
                                <a:lnTo>
                                  <a:pt x="14" y="20"/>
                                </a:lnTo>
                                <a:lnTo>
                                  <a:pt x="14" y="38"/>
                                </a:lnTo>
                                <a:cubicBezTo>
                                  <a:pt x="14" y="42"/>
                                  <a:pt x="15" y="44"/>
                                  <a:pt x="15" y="45"/>
                                </a:cubicBezTo>
                                <a:cubicBezTo>
                                  <a:pt x="16" y="46"/>
                                  <a:pt x="17" y="47"/>
                                  <a:pt x="19" y="47"/>
                                </a:cubicBezTo>
                                <a:lnTo>
                                  <a:pt x="26" y="46"/>
                                </a:lnTo>
                                <a:lnTo>
                                  <a:pt x="27" y="54"/>
                                </a:lnTo>
                                <a:cubicBezTo>
                                  <a:pt x="23" y="54"/>
                                  <a:pt x="20" y="55"/>
                                  <a:pt x="18" y="55"/>
                                </a:cubicBezTo>
                                <a:cubicBezTo>
                                  <a:pt x="13" y="55"/>
                                  <a:pt x="10" y="54"/>
                                  <a:pt x="8" y="51"/>
                                </a:cubicBezTo>
                                <a:cubicBezTo>
                                  <a:pt x="6" y="49"/>
                                  <a:pt x="5" y="45"/>
                                  <a:pt x="5" y="39"/>
                                </a:cubicBezTo>
                                <a:lnTo>
                                  <a:pt x="5" y="20"/>
                                </a:lnTo>
                                <a:lnTo>
                                  <a:pt x="0" y="20"/>
                                </a:lnTo>
                                <a:lnTo>
                                  <a:pt x="0" y="12"/>
                                </a:lnTo>
                                <a:lnTo>
                                  <a:pt x="5" y="1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12"/>
                                </a:lnTo>
                                <a:lnTo>
                                  <a:pt x="26" y="12"/>
                                </a:lnTo>
                                <a:lnTo>
                                  <a:pt x="26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" name="Freeform 49"/>
                        <wps:cNvSpPr>
                          <a:spLocks noEditPoints="1"/>
                        </wps:cNvSpPr>
                        <wps:spPr bwMode="auto">
                          <a:xfrm>
                            <a:off x="1958622" y="87489"/>
                            <a:ext cx="39675" cy="46065"/>
                          </a:xfrm>
                          <a:custGeom>
                            <a:avLst/>
                            <a:gdLst>
                              <a:gd name="T0" fmla="*/ 12 w 38"/>
                              <a:gd name="T1" fmla="*/ 33 h 44"/>
                              <a:gd name="T2" fmla="*/ 12 w 38"/>
                              <a:gd name="T3" fmla="*/ 33 h 44"/>
                              <a:gd name="T4" fmla="*/ 19 w 38"/>
                              <a:gd name="T5" fmla="*/ 36 h 44"/>
                              <a:gd name="T6" fmla="*/ 27 w 38"/>
                              <a:gd name="T7" fmla="*/ 33 h 44"/>
                              <a:gd name="T8" fmla="*/ 29 w 38"/>
                              <a:gd name="T9" fmla="*/ 22 h 44"/>
                              <a:gd name="T10" fmla="*/ 27 w 38"/>
                              <a:gd name="T11" fmla="*/ 11 h 44"/>
                              <a:gd name="T12" fmla="*/ 19 w 38"/>
                              <a:gd name="T13" fmla="*/ 8 h 44"/>
                              <a:gd name="T14" fmla="*/ 12 w 38"/>
                              <a:gd name="T15" fmla="*/ 11 h 44"/>
                              <a:gd name="T16" fmla="*/ 10 w 38"/>
                              <a:gd name="T17" fmla="*/ 22 h 44"/>
                              <a:gd name="T18" fmla="*/ 12 w 38"/>
                              <a:gd name="T19" fmla="*/ 33 h 44"/>
                              <a:gd name="T20" fmla="*/ 5 w 38"/>
                              <a:gd name="T21" fmla="*/ 6 h 44"/>
                              <a:gd name="T22" fmla="*/ 5 w 38"/>
                              <a:gd name="T23" fmla="*/ 6 h 44"/>
                              <a:gd name="T24" fmla="*/ 19 w 38"/>
                              <a:gd name="T25" fmla="*/ 0 h 44"/>
                              <a:gd name="T26" fmla="*/ 34 w 38"/>
                              <a:gd name="T27" fmla="*/ 6 h 44"/>
                              <a:gd name="T28" fmla="*/ 38 w 38"/>
                              <a:gd name="T29" fmla="*/ 22 h 44"/>
                              <a:gd name="T30" fmla="*/ 34 w 38"/>
                              <a:gd name="T31" fmla="*/ 38 h 44"/>
                              <a:gd name="T32" fmla="*/ 19 w 38"/>
                              <a:gd name="T33" fmla="*/ 44 h 44"/>
                              <a:gd name="T34" fmla="*/ 4 w 38"/>
                              <a:gd name="T35" fmla="*/ 38 h 44"/>
                              <a:gd name="T36" fmla="*/ 0 w 38"/>
                              <a:gd name="T37" fmla="*/ 22 h 44"/>
                              <a:gd name="T38" fmla="*/ 5 w 38"/>
                              <a:gd name="T39" fmla="*/ 6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38" h="44">
                                <a:moveTo>
                                  <a:pt x="12" y="33"/>
                                </a:moveTo>
                                <a:lnTo>
                                  <a:pt x="12" y="33"/>
                                </a:lnTo>
                                <a:cubicBezTo>
                                  <a:pt x="13" y="35"/>
                                  <a:pt x="15" y="36"/>
                                  <a:pt x="19" y="36"/>
                                </a:cubicBezTo>
                                <a:cubicBezTo>
                                  <a:pt x="23" y="36"/>
                                  <a:pt x="26" y="35"/>
                                  <a:pt x="27" y="33"/>
                                </a:cubicBezTo>
                                <a:cubicBezTo>
                                  <a:pt x="28" y="31"/>
                                  <a:pt x="29" y="27"/>
                                  <a:pt x="29" y="22"/>
                                </a:cubicBezTo>
                                <a:cubicBezTo>
                                  <a:pt x="29" y="17"/>
                                  <a:pt x="28" y="13"/>
                                  <a:pt x="27" y="11"/>
                                </a:cubicBezTo>
                                <a:cubicBezTo>
                                  <a:pt x="25" y="9"/>
                                  <a:pt x="23" y="8"/>
                                  <a:pt x="19" y="8"/>
                                </a:cubicBezTo>
                                <a:cubicBezTo>
                                  <a:pt x="16" y="8"/>
                                  <a:pt x="13" y="9"/>
                                  <a:pt x="12" y="11"/>
                                </a:cubicBezTo>
                                <a:cubicBezTo>
                                  <a:pt x="10" y="13"/>
                                  <a:pt x="10" y="17"/>
                                  <a:pt x="10" y="22"/>
                                </a:cubicBezTo>
                                <a:cubicBezTo>
                                  <a:pt x="10" y="27"/>
                                  <a:pt x="10" y="31"/>
                                  <a:pt x="12" y="33"/>
                                </a:cubicBezTo>
                                <a:close/>
                                <a:moveTo>
                                  <a:pt x="5" y="6"/>
                                </a:moveTo>
                                <a:lnTo>
                                  <a:pt x="5" y="6"/>
                                </a:lnTo>
                                <a:cubicBezTo>
                                  <a:pt x="8" y="2"/>
                                  <a:pt x="12" y="0"/>
                                  <a:pt x="19" y="0"/>
                                </a:cubicBezTo>
                                <a:cubicBezTo>
                                  <a:pt x="26" y="0"/>
                                  <a:pt x="31" y="2"/>
                                  <a:pt x="34" y="6"/>
                                </a:cubicBezTo>
                                <a:cubicBezTo>
                                  <a:pt x="37" y="9"/>
                                  <a:pt x="38" y="15"/>
                                  <a:pt x="38" y="22"/>
                                </a:cubicBezTo>
                                <a:cubicBezTo>
                                  <a:pt x="38" y="29"/>
                                  <a:pt x="37" y="35"/>
                                  <a:pt x="34" y="38"/>
                                </a:cubicBezTo>
                                <a:cubicBezTo>
                                  <a:pt x="31" y="42"/>
                                  <a:pt x="26" y="44"/>
                                  <a:pt x="19" y="44"/>
                                </a:cubicBezTo>
                                <a:cubicBezTo>
                                  <a:pt x="12" y="44"/>
                                  <a:pt x="7" y="42"/>
                                  <a:pt x="4" y="38"/>
                                </a:cubicBezTo>
                                <a:cubicBezTo>
                                  <a:pt x="2" y="35"/>
                                  <a:pt x="0" y="29"/>
                                  <a:pt x="0" y="22"/>
                                </a:cubicBezTo>
                                <a:cubicBezTo>
                                  <a:pt x="0" y="15"/>
                                  <a:pt x="2" y="9"/>
                                  <a:pt x="5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" name="Freeform 50"/>
                        <wps:cNvSpPr>
                          <a:spLocks/>
                        </wps:cNvSpPr>
                        <wps:spPr bwMode="auto">
                          <a:xfrm>
                            <a:off x="2006600" y="70556"/>
                            <a:ext cx="26979" cy="65127"/>
                          </a:xfrm>
                          <a:custGeom>
                            <a:avLst/>
                            <a:gdLst>
                              <a:gd name="T0" fmla="*/ 14 w 26"/>
                              <a:gd name="T1" fmla="*/ 26 h 60"/>
                              <a:gd name="T2" fmla="*/ 14 w 26"/>
                              <a:gd name="T3" fmla="*/ 26 h 60"/>
                              <a:gd name="T4" fmla="*/ 14 w 26"/>
                              <a:gd name="T5" fmla="*/ 60 h 60"/>
                              <a:gd name="T6" fmla="*/ 5 w 26"/>
                              <a:gd name="T7" fmla="*/ 60 h 60"/>
                              <a:gd name="T8" fmla="*/ 5 w 26"/>
                              <a:gd name="T9" fmla="*/ 26 h 60"/>
                              <a:gd name="T10" fmla="*/ 0 w 26"/>
                              <a:gd name="T11" fmla="*/ 26 h 60"/>
                              <a:gd name="T12" fmla="*/ 0 w 26"/>
                              <a:gd name="T13" fmla="*/ 18 h 60"/>
                              <a:gd name="T14" fmla="*/ 5 w 26"/>
                              <a:gd name="T15" fmla="*/ 18 h 60"/>
                              <a:gd name="T16" fmla="*/ 5 w 26"/>
                              <a:gd name="T17" fmla="*/ 16 h 60"/>
                              <a:gd name="T18" fmla="*/ 8 w 26"/>
                              <a:gd name="T19" fmla="*/ 4 h 60"/>
                              <a:gd name="T20" fmla="*/ 17 w 26"/>
                              <a:gd name="T21" fmla="*/ 0 h 60"/>
                              <a:gd name="T22" fmla="*/ 26 w 26"/>
                              <a:gd name="T23" fmla="*/ 1 h 60"/>
                              <a:gd name="T24" fmla="*/ 26 w 26"/>
                              <a:gd name="T25" fmla="*/ 8 h 60"/>
                              <a:gd name="T26" fmla="*/ 19 w 26"/>
                              <a:gd name="T27" fmla="*/ 8 h 60"/>
                              <a:gd name="T28" fmla="*/ 16 w 26"/>
                              <a:gd name="T29" fmla="*/ 10 h 60"/>
                              <a:gd name="T30" fmla="*/ 14 w 26"/>
                              <a:gd name="T31" fmla="*/ 16 h 60"/>
                              <a:gd name="T32" fmla="*/ 14 w 26"/>
                              <a:gd name="T33" fmla="*/ 18 h 60"/>
                              <a:gd name="T34" fmla="*/ 26 w 26"/>
                              <a:gd name="T35" fmla="*/ 18 h 60"/>
                              <a:gd name="T36" fmla="*/ 26 w 26"/>
                              <a:gd name="T37" fmla="*/ 26 h 60"/>
                              <a:gd name="T38" fmla="*/ 14 w 26"/>
                              <a:gd name="T39" fmla="*/ 26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" h="60">
                                <a:moveTo>
                                  <a:pt x="14" y="26"/>
                                </a:moveTo>
                                <a:lnTo>
                                  <a:pt x="14" y="26"/>
                                </a:lnTo>
                                <a:lnTo>
                                  <a:pt x="14" y="60"/>
                                </a:lnTo>
                                <a:lnTo>
                                  <a:pt x="5" y="60"/>
                                </a:lnTo>
                                <a:lnTo>
                                  <a:pt x="5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18"/>
                                </a:lnTo>
                                <a:lnTo>
                                  <a:pt x="5" y="18"/>
                                </a:lnTo>
                                <a:lnTo>
                                  <a:pt x="5" y="16"/>
                                </a:lnTo>
                                <a:cubicBezTo>
                                  <a:pt x="5" y="10"/>
                                  <a:pt x="6" y="6"/>
                                  <a:pt x="8" y="4"/>
                                </a:cubicBezTo>
                                <a:cubicBezTo>
                                  <a:pt x="10" y="1"/>
                                  <a:pt x="13" y="0"/>
                                  <a:pt x="17" y="0"/>
                                </a:cubicBezTo>
                                <a:lnTo>
                                  <a:pt x="26" y="1"/>
                                </a:lnTo>
                                <a:lnTo>
                                  <a:pt x="26" y="8"/>
                                </a:lnTo>
                                <a:cubicBezTo>
                                  <a:pt x="24" y="8"/>
                                  <a:pt x="21" y="8"/>
                                  <a:pt x="19" y="8"/>
                                </a:cubicBezTo>
                                <a:cubicBezTo>
                                  <a:pt x="18" y="8"/>
                                  <a:pt x="16" y="9"/>
                                  <a:pt x="16" y="10"/>
                                </a:cubicBezTo>
                                <a:cubicBezTo>
                                  <a:pt x="15" y="11"/>
                                  <a:pt x="14" y="13"/>
                                  <a:pt x="14" y="16"/>
                                </a:cubicBezTo>
                                <a:lnTo>
                                  <a:pt x="14" y="18"/>
                                </a:lnTo>
                                <a:lnTo>
                                  <a:pt x="26" y="18"/>
                                </a:lnTo>
                                <a:lnTo>
                                  <a:pt x="26" y="26"/>
                                </a:lnTo>
                                <a:lnTo>
                                  <a:pt x="1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" name="Freeform 51"/>
                        <wps:cNvSpPr>
                          <a:spLocks/>
                        </wps:cNvSpPr>
                        <wps:spPr bwMode="auto">
                          <a:xfrm>
                            <a:off x="2057400" y="76200"/>
                            <a:ext cx="26979" cy="58773"/>
                          </a:xfrm>
                          <a:custGeom>
                            <a:avLst/>
                            <a:gdLst>
                              <a:gd name="T0" fmla="*/ 26 w 26"/>
                              <a:gd name="T1" fmla="*/ 20 h 55"/>
                              <a:gd name="T2" fmla="*/ 26 w 26"/>
                              <a:gd name="T3" fmla="*/ 20 h 55"/>
                              <a:gd name="T4" fmla="*/ 14 w 26"/>
                              <a:gd name="T5" fmla="*/ 20 h 55"/>
                              <a:gd name="T6" fmla="*/ 14 w 26"/>
                              <a:gd name="T7" fmla="*/ 38 h 55"/>
                              <a:gd name="T8" fmla="*/ 15 w 26"/>
                              <a:gd name="T9" fmla="*/ 45 h 55"/>
                              <a:gd name="T10" fmla="*/ 19 w 26"/>
                              <a:gd name="T11" fmla="*/ 47 h 55"/>
                              <a:gd name="T12" fmla="*/ 26 w 26"/>
                              <a:gd name="T13" fmla="*/ 46 h 55"/>
                              <a:gd name="T14" fmla="*/ 26 w 26"/>
                              <a:gd name="T15" fmla="*/ 54 h 55"/>
                              <a:gd name="T16" fmla="*/ 18 w 26"/>
                              <a:gd name="T17" fmla="*/ 55 h 55"/>
                              <a:gd name="T18" fmla="*/ 8 w 26"/>
                              <a:gd name="T19" fmla="*/ 51 h 55"/>
                              <a:gd name="T20" fmla="*/ 5 w 26"/>
                              <a:gd name="T21" fmla="*/ 39 h 55"/>
                              <a:gd name="T22" fmla="*/ 5 w 26"/>
                              <a:gd name="T23" fmla="*/ 20 h 55"/>
                              <a:gd name="T24" fmla="*/ 0 w 26"/>
                              <a:gd name="T25" fmla="*/ 20 h 55"/>
                              <a:gd name="T26" fmla="*/ 0 w 26"/>
                              <a:gd name="T27" fmla="*/ 12 h 55"/>
                              <a:gd name="T28" fmla="*/ 5 w 26"/>
                              <a:gd name="T29" fmla="*/ 12 h 55"/>
                              <a:gd name="T30" fmla="*/ 5 w 26"/>
                              <a:gd name="T31" fmla="*/ 0 h 55"/>
                              <a:gd name="T32" fmla="*/ 14 w 26"/>
                              <a:gd name="T33" fmla="*/ 0 h 55"/>
                              <a:gd name="T34" fmla="*/ 14 w 26"/>
                              <a:gd name="T35" fmla="*/ 12 h 55"/>
                              <a:gd name="T36" fmla="*/ 26 w 26"/>
                              <a:gd name="T37" fmla="*/ 12 h 55"/>
                              <a:gd name="T38" fmla="*/ 26 w 26"/>
                              <a:gd name="T39" fmla="*/ 20 h 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26" h="55">
                                <a:moveTo>
                                  <a:pt x="26" y="20"/>
                                </a:moveTo>
                                <a:lnTo>
                                  <a:pt x="26" y="20"/>
                                </a:lnTo>
                                <a:lnTo>
                                  <a:pt x="14" y="20"/>
                                </a:lnTo>
                                <a:lnTo>
                                  <a:pt x="14" y="38"/>
                                </a:lnTo>
                                <a:cubicBezTo>
                                  <a:pt x="14" y="42"/>
                                  <a:pt x="15" y="44"/>
                                  <a:pt x="15" y="45"/>
                                </a:cubicBezTo>
                                <a:cubicBezTo>
                                  <a:pt x="16" y="46"/>
                                  <a:pt x="17" y="47"/>
                                  <a:pt x="19" y="47"/>
                                </a:cubicBezTo>
                                <a:lnTo>
                                  <a:pt x="26" y="46"/>
                                </a:lnTo>
                                <a:lnTo>
                                  <a:pt x="26" y="54"/>
                                </a:lnTo>
                                <a:cubicBezTo>
                                  <a:pt x="23" y="54"/>
                                  <a:pt x="20" y="55"/>
                                  <a:pt x="18" y="55"/>
                                </a:cubicBezTo>
                                <a:cubicBezTo>
                                  <a:pt x="13" y="55"/>
                                  <a:pt x="10" y="54"/>
                                  <a:pt x="8" y="51"/>
                                </a:cubicBezTo>
                                <a:cubicBezTo>
                                  <a:pt x="6" y="49"/>
                                  <a:pt x="5" y="45"/>
                                  <a:pt x="5" y="39"/>
                                </a:cubicBezTo>
                                <a:lnTo>
                                  <a:pt x="5" y="20"/>
                                </a:lnTo>
                                <a:lnTo>
                                  <a:pt x="0" y="20"/>
                                </a:lnTo>
                                <a:lnTo>
                                  <a:pt x="0" y="12"/>
                                </a:lnTo>
                                <a:lnTo>
                                  <a:pt x="5" y="12"/>
                                </a:lnTo>
                                <a:lnTo>
                                  <a:pt x="5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12"/>
                                </a:lnTo>
                                <a:lnTo>
                                  <a:pt x="26" y="12"/>
                                </a:lnTo>
                                <a:lnTo>
                                  <a:pt x="26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" name="Freeform 52"/>
                        <wps:cNvSpPr>
                          <a:spLocks/>
                        </wps:cNvSpPr>
                        <wps:spPr bwMode="auto">
                          <a:xfrm>
                            <a:off x="2094089" y="70556"/>
                            <a:ext cx="36501" cy="63538"/>
                          </a:xfrm>
                          <a:custGeom>
                            <a:avLst/>
                            <a:gdLst>
                              <a:gd name="T0" fmla="*/ 9 w 35"/>
                              <a:gd name="T1" fmla="*/ 59 h 59"/>
                              <a:gd name="T2" fmla="*/ 9 w 35"/>
                              <a:gd name="T3" fmla="*/ 59 h 59"/>
                              <a:gd name="T4" fmla="*/ 0 w 35"/>
                              <a:gd name="T5" fmla="*/ 59 h 59"/>
                              <a:gd name="T6" fmla="*/ 0 w 35"/>
                              <a:gd name="T7" fmla="*/ 0 h 59"/>
                              <a:gd name="T8" fmla="*/ 9 w 35"/>
                              <a:gd name="T9" fmla="*/ 0 h 59"/>
                              <a:gd name="T10" fmla="*/ 9 w 35"/>
                              <a:gd name="T11" fmla="*/ 20 h 59"/>
                              <a:gd name="T12" fmla="*/ 20 w 35"/>
                              <a:gd name="T13" fmla="*/ 16 h 59"/>
                              <a:gd name="T14" fmla="*/ 32 w 35"/>
                              <a:gd name="T15" fmla="*/ 21 h 59"/>
                              <a:gd name="T16" fmla="*/ 35 w 35"/>
                              <a:gd name="T17" fmla="*/ 37 h 59"/>
                              <a:gd name="T18" fmla="*/ 35 w 35"/>
                              <a:gd name="T19" fmla="*/ 59 h 59"/>
                              <a:gd name="T20" fmla="*/ 26 w 35"/>
                              <a:gd name="T21" fmla="*/ 59 h 59"/>
                              <a:gd name="T22" fmla="*/ 26 w 35"/>
                              <a:gd name="T23" fmla="*/ 37 h 59"/>
                              <a:gd name="T24" fmla="*/ 24 w 35"/>
                              <a:gd name="T25" fmla="*/ 27 h 59"/>
                              <a:gd name="T26" fmla="*/ 18 w 35"/>
                              <a:gd name="T27" fmla="*/ 24 h 59"/>
                              <a:gd name="T28" fmla="*/ 10 w 35"/>
                              <a:gd name="T29" fmla="*/ 26 h 59"/>
                              <a:gd name="T30" fmla="*/ 9 w 35"/>
                              <a:gd name="T31" fmla="*/ 26 h 59"/>
                              <a:gd name="T32" fmla="*/ 9 w 35"/>
                              <a:gd name="T33" fmla="*/ 59 h 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35" h="59">
                                <a:moveTo>
                                  <a:pt x="9" y="59"/>
                                </a:moveTo>
                                <a:lnTo>
                                  <a:pt x="9" y="59"/>
                                </a:lnTo>
                                <a:lnTo>
                                  <a:pt x="0" y="5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9" y="20"/>
                                </a:lnTo>
                                <a:cubicBezTo>
                                  <a:pt x="13" y="17"/>
                                  <a:pt x="17" y="16"/>
                                  <a:pt x="20" y="16"/>
                                </a:cubicBezTo>
                                <a:cubicBezTo>
                                  <a:pt x="26" y="16"/>
                                  <a:pt x="30" y="18"/>
                                  <a:pt x="32" y="21"/>
                                </a:cubicBezTo>
                                <a:cubicBezTo>
                                  <a:pt x="34" y="24"/>
                                  <a:pt x="35" y="29"/>
                                  <a:pt x="35" y="37"/>
                                </a:cubicBezTo>
                                <a:lnTo>
                                  <a:pt x="35" y="59"/>
                                </a:lnTo>
                                <a:lnTo>
                                  <a:pt x="26" y="59"/>
                                </a:lnTo>
                                <a:lnTo>
                                  <a:pt x="26" y="37"/>
                                </a:lnTo>
                                <a:cubicBezTo>
                                  <a:pt x="26" y="32"/>
                                  <a:pt x="25" y="29"/>
                                  <a:pt x="24" y="27"/>
                                </a:cubicBezTo>
                                <a:cubicBezTo>
                                  <a:pt x="24" y="25"/>
                                  <a:pt x="21" y="24"/>
                                  <a:pt x="18" y="24"/>
                                </a:cubicBezTo>
                                <a:cubicBezTo>
                                  <a:pt x="16" y="24"/>
                                  <a:pt x="13" y="25"/>
                                  <a:pt x="10" y="26"/>
                                </a:cubicBezTo>
                                <a:lnTo>
                                  <a:pt x="9" y="26"/>
                                </a:lnTo>
                                <a:lnTo>
                                  <a:pt x="9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" name="Freeform 53"/>
                        <wps:cNvSpPr>
                          <a:spLocks noEditPoints="1"/>
                        </wps:cNvSpPr>
                        <wps:spPr bwMode="auto">
                          <a:xfrm>
                            <a:off x="2142067" y="87489"/>
                            <a:ext cx="38088" cy="46065"/>
                          </a:xfrm>
                          <a:custGeom>
                            <a:avLst/>
                            <a:gdLst>
                              <a:gd name="T0" fmla="*/ 27 w 36"/>
                              <a:gd name="T1" fmla="*/ 19 h 44"/>
                              <a:gd name="T2" fmla="*/ 27 w 36"/>
                              <a:gd name="T3" fmla="*/ 19 h 44"/>
                              <a:gd name="T4" fmla="*/ 25 w 36"/>
                              <a:gd name="T5" fmla="*/ 10 h 44"/>
                              <a:gd name="T6" fmla="*/ 18 w 36"/>
                              <a:gd name="T7" fmla="*/ 8 h 44"/>
                              <a:gd name="T8" fmla="*/ 11 w 36"/>
                              <a:gd name="T9" fmla="*/ 10 h 44"/>
                              <a:gd name="T10" fmla="*/ 9 w 36"/>
                              <a:gd name="T11" fmla="*/ 19 h 44"/>
                              <a:gd name="T12" fmla="*/ 27 w 36"/>
                              <a:gd name="T13" fmla="*/ 19 h 44"/>
                              <a:gd name="T14" fmla="*/ 32 w 36"/>
                              <a:gd name="T15" fmla="*/ 35 h 44"/>
                              <a:gd name="T16" fmla="*/ 32 w 36"/>
                              <a:gd name="T17" fmla="*/ 35 h 44"/>
                              <a:gd name="T18" fmla="*/ 35 w 36"/>
                              <a:gd name="T19" fmla="*/ 35 h 44"/>
                              <a:gd name="T20" fmla="*/ 35 w 36"/>
                              <a:gd name="T21" fmla="*/ 42 h 44"/>
                              <a:gd name="T22" fmla="*/ 18 w 36"/>
                              <a:gd name="T23" fmla="*/ 44 h 44"/>
                              <a:gd name="T24" fmla="*/ 4 w 36"/>
                              <a:gd name="T25" fmla="*/ 39 h 44"/>
                              <a:gd name="T26" fmla="*/ 0 w 36"/>
                              <a:gd name="T27" fmla="*/ 22 h 44"/>
                              <a:gd name="T28" fmla="*/ 18 w 36"/>
                              <a:gd name="T29" fmla="*/ 0 h 44"/>
                              <a:gd name="T30" fmla="*/ 36 w 36"/>
                              <a:gd name="T31" fmla="*/ 19 h 44"/>
                              <a:gd name="T32" fmla="*/ 36 w 36"/>
                              <a:gd name="T33" fmla="*/ 26 h 44"/>
                              <a:gd name="T34" fmla="*/ 9 w 36"/>
                              <a:gd name="T35" fmla="*/ 26 h 44"/>
                              <a:gd name="T36" fmla="*/ 12 w 36"/>
                              <a:gd name="T37" fmla="*/ 33 h 44"/>
                              <a:gd name="T38" fmla="*/ 20 w 36"/>
                              <a:gd name="T39" fmla="*/ 36 h 44"/>
                              <a:gd name="T40" fmla="*/ 32 w 36"/>
                              <a:gd name="T41" fmla="*/ 3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6" h="44">
                                <a:moveTo>
                                  <a:pt x="27" y="19"/>
                                </a:moveTo>
                                <a:lnTo>
                                  <a:pt x="27" y="19"/>
                                </a:lnTo>
                                <a:cubicBezTo>
                                  <a:pt x="27" y="15"/>
                                  <a:pt x="26" y="12"/>
                                  <a:pt x="25" y="10"/>
                                </a:cubicBezTo>
                                <a:cubicBezTo>
                                  <a:pt x="24" y="9"/>
                                  <a:pt x="22" y="8"/>
                                  <a:pt x="18" y="8"/>
                                </a:cubicBezTo>
                                <a:cubicBezTo>
                                  <a:pt x="15" y="8"/>
                                  <a:pt x="13" y="9"/>
                                  <a:pt x="11" y="10"/>
                                </a:cubicBezTo>
                                <a:cubicBezTo>
                                  <a:pt x="10" y="12"/>
                                  <a:pt x="9" y="15"/>
                                  <a:pt x="9" y="19"/>
                                </a:cubicBezTo>
                                <a:lnTo>
                                  <a:pt x="27" y="19"/>
                                </a:lnTo>
                                <a:close/>
                                <a:moveTo>
                                  <a:pt x="32" y="35"/>
                                </a:moveTo>
                                <a:lnTo>
                                  <a:pt x="32" y="35"/>
                                </a:lnTo>
                                <a:lnTo>
                                  <a:pt x="35" y="35"/>
                                </a:lnTo>
                                <a:lnTo>
                                  <a:pt x="35" y="42"/>
                                </a:lnTo>
                                <a:cubicBezTo>
                                  <a:pt x="28" y="43"/>
                                  <a:pt x="23" y="44"/>
                                  <a:pt x="18" y="44"/>
                                </a:cubicBezTo>
                                <a:cubicBezTo>
                                  <a:pt x="11" y="44"/>
                                  <a:pt x="7" y="42"/>
                                  <a:pt x="4" y="39"/>
                                </a:cubicBezTo>
                                <a:cubicBezTo>
                                  <a:pt x="1" y="35"/>
                                  <a:pt x="0" y="30"/>
                                  <a:pt x="0" y="22"/>
                                </a:cubicBezTo>
                                <a:cubicBezTo>
                                  <a:pt x="0" y="8"/>
                                  <a:pt x="6" y="0"/>
                                  <a:pt x="18" y="0"/>
                                </a:cubicBezTo>
                                <a:cubicBezTo>
                                  <a:pt x="30" y="0"/>
                                  <a:pt x="36" y="7"/>
                                  <a:pt x="36" y="19"/>
                                </a:cubicBezTo>
                                <a:lnTo>
                                  <a:pt x="36" y="26"/>
                                </a:lnTo>
                                <a:lnTo>
                                  <a:pt x="9" y="26"/>
                                </a:lnTo>
                                <a:cubicBezTo>
                                  <a:pt x="9" y="29"/>
                                  <a:pt x="10" y="32"/>
                                  <a:pt x="12" y="33"/>
                                </a:cubicBezTo>
                                <a:cubicBezTo>
                                  <a:pt x="13" y="35"/>
                                  <a:pt x="16" y="36"/>
                                  <a:pt x="20" y="36"/>
                                </a:cubicBezTo>
                                <a:cubicBezTo>
                                  <a:pt x="24" y="36"/>
                                  <a:pt x="28" y="36"/>
                                  <a:pt x="32" y="3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0153D"/>
                          </a:solidFill>
                          <a:ln w="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24" name="Rectangle 224"/>
                      <wps:cNvSpPr/>
                      <wps:spPr>
                        <a:xfrm>
                          <a:off x="2551289" y="493889"/>
                          <a:ext cx="18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AF11C2B" id="Group 227" o:spid="_x0000_s1026" style="position:absolute;margin-left:163.95pt;margin-top:0;width:215.15pt;height:53pt;z-index:-251652096;mso-position-horizontal:right;mso-position-horizontal-relative:page;mso-position-vertical:bottom;mso-position-vertical-relative:page;mso-width-relative:margin;mso-height-relative:margin" coordsize="27312,6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">
              <v:group id="Group 225" o:spid="_x0000_s1027" style="position:absolute;width:21703;height:3838" coordsize="29943,5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<v:shape id="Freeform 5" o:spid="_x0000_s1028" style="position:absolute;left:9398;top:2032;width:745;height:810;visibility:visible;mso-wrap-style:square;v-text-anchor:top" coordsize="71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" path="m71,25r,l64,12,43,25,43,,28,r,25l7,12,,25,21,38,,51,7,63,28,50r,26l43,76r,-26l64,63,71,51,50,38,71,25xe" fillcolor="#cc202d" stroked="f" strokeweight="0">
                  <v:path arrowok="t" o:connecttype="custom" o:connectlocs="74589,26648;74589,26648;67235,12791;45174,26648;45174,0;29415,0;29415,26648;7354,12791;0,26648;22062,40506;0,54363;7354,67154;29415,53297;29415,81011;45174,81011;45174,53297;67235,67154;74589,54363;52527,40506;74589,26648" o:connectangles="0,0,0,0,0,0,0,0,0,0,0,0,0,0,0,0,0,0,0,0"/>
                </v:shape>
                <v:shape id="Freeform 6" o:spid="_x0000_s1029" style="position:absolute;left:8946;top:1495;width:1603;height:1875;visibility:visible;mso-wrap-style:square;v-text-anchor:top" coordsize="153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" path="m12,125r,l77,162r65,-37l142,51,77,13,12,51r,74xm77,175r,l,131,,44,77,r76,44l153,131,77,175xe" fillcolor="#cc202d" stroked="f" strokeweight="0">
                  <v:path arrowok="t" o:connecttype="custom" o:connectlocs="12572,133884;12572,133884;80667,173514;148763,133884;148763,54625;80667,13924;12572,54625;12572,133884;80667,187438;80667,187438;0,140311;0,47127;80667,0;160287,47127;160287,140311;80667,187438" o:connectangles="0,0,0,0,0,0,0,0,0,0,0,0,0,0,0,0"/>
                  <o:lock v:ext="edit" verticies="t"/>
                </v:shape>
                <v:shape id="Freeform 7" o:spid="_x0000_s1030" style="position:absolute;top:2201;width:1253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" path="m97,82r,l55,82v-23,,-34,9,-34,26c21,126,32,134,56,134v13,,24,-1,34,-10c95,119,97,111,97,98r,-16xm97,151r,l97,137c85,149,74,153,54,153v-21,,-34,-4,-43,-14c3,131,,120,,109,,83,18,66,52,66r45,l97,51c97,30,86,19,59,19,39,19,29,23,20,36l5,22c19,5,34,,59,v41,,61,17,61,50l120,151r-23,xe" fillcolor="black" stroked="f" strokeweight="0">
                  <v:path arrowok="t" o:connecttype="custom" o:connectlocs="101343,87687;101343,87687;57463,87687;21940,115490;58507,143293;94030,132600;101343,104797;101343,87687;101343,161472;101343,161472;101343,146501;56418,163611;11493,148640;0,116559;54328,70577;101343,70577;101343,54537;61642,20318;20896,38497;5224,23526;61642,0;125373,53468;125373,161472;101343,161472" o:connectangles="0,0,0,0,0,0,0,0,0,0,0,0,0,0,0,0,0,0,0,0,0,0,0,0"/>
                  <o:lock v:ext="edit" verticies="t"/>
                </v:shape>
                <v:shape id="Freeform 8" o:spid="_x0000_s1031" style="position:absolute;left:1552;top:2201;width:1190;height:1652;visibility:visible;mso-wrap-style:square;v-text-anchor:top" coordsize="114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" path="m93,154r,l93,61c93,34,79,21,57,21,35,21,21,34,21,61r,93l,154,,3r21,l21,19c31,7,46,1,62,1,76,,89,5,99,15v11,11,15,25,15,42l114,154r-21,xe" fillcolor="black" stroked="f" strokeweight="0">
                  <v:path arrowok="t" o:connecttype="custom" o:connectlocs="97099,165199;97099,165199;97099,65436;59513,22527;21926,65436;21926,165199;0,165199;0,3218;21926,3218;21926,20382;64733,1073;103364,16091;119025,61145;119025,165199;97099,165199" o:connectangles="0,0,0,0,0,0,0,0,0,0,0,0,0,0,0"/>
                </v:shape>
                <v:shape id="Freeform 9" o:spid="_x0000_s1032" style="position:absolute;left:2906;top:1721;width:746;height:2113;visibility:visible;mso-wrap-style:square;v-text-anchor:top" coordsize="71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" path="m56,197r,c31,197,18,179,18,156r,-92l,64,,47r18,l18,,40,r,47l71,47r,17l40,64r,92c40,170,46,178,60,178r11,l71,197r-15,xe" fillcolor="black" stroked="f" strokeweight="0">
                  <v:path arrowok="t" o:connecttype="custom" o:connectlocs="58831,211264;58831,211264;18910,167295;18910,68634;0,68634;0,50403;18910,50403;18910,0;42022,0;42022,50403;74589,50403;74589,68634;42022,68634;42022,167295;63033,190888;74589,190888;74589,211264;58831,211264" o:connectangles="0,0,0,0,0,0,0,0,0,0,0,0,0,0,0,0,0,0"/>
                </v:shape>
                <v:shape id="Freeform 10" o:spid="_x0000_s1033" style="position:absolute;left:3753;top:2201;width:1270;height:1636;visibility:visible;mso-wrap-style:square;v-text-anchor:top" coordsize="121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" path="m99,82r,l56,82v-23,,-34,9,-34,26c22,126,33,134,57,134v13,,24,-1,34,-10c96,119,99,111,99,98r,-16xm99,151r,l99,137c86,149,75,153,55,153v-21,,-33,-4,-43,-14c4,131,,120,1,109,1,83,19,66,53,66r46,l99,51c99,30,88,19,60,19,40,19,31,23,22,36l7,22c20,5,36,,60,v41,,61,17,61,50l121,151r-22,xe" fillcolor="black" stroked="f" strokeweight="0">
                  <v:path arrowok="t" o:connecttype="custom" o:connectlocs="103876,87687;103876,87687;58758,87687;23084,115490;59808,143293;95482,132600;103876,104797;103876,87687;103876,161472;103876,161472;103876,146501;57709,163611;12591,148640;1049,116559;55611,70577;103876,70577;103876,54537;62955,20318;23084,38497;7345,23526;62955,0;126960,53468;126960,161472;103876,161472" o:connectangles="0,0,0,0,0,0,0,0,0,0,0,0,0,0,0,0,0,0,0,0,0,0,0,0"/>
                  <o:lock v:ext="edit" verticies="t"/>
                </v:shape>
                <v:shape id="Freeform 11" o:spid="_x0000_s1034" style="position:absolute;left:5305;top:2201;width:1016;height:1652;visibility:visible;mso-wrap-style:square;v-text-anchor:top" coordsize="98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" path="m82,32r,c76,24,67,20,57,21,35,21,22,38,22,61r,93l,154,,3r22,l22,21c30,9,46,1,63,1,76,,89,5,98,15l82,32xe" fillcolor="black" stroked="f" strokeweight="0">
                  <v:path arrowok="t" o:connecttype="custom" o:connectlocs="84985,34327;84985,34327;59075,22527;22801,65436;22801,165199;0,165199;0,3218;22801,3218;22801,22527;65294,1073;101568,16091;84985,34327" o:connectangles="0,0,0,0,0,0,0,0,0,0,0,0"/>
                </v:shape>
                <v:shape id="Freeform 12" o:spid="_x0000_s1035" style="position:absolute;left:6208;top:2201;width:1254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" path="m95,41r,c89,27,75,18,60,18,46,18,32,27,26,41v-3,8,-4,16,-4,25l99,66c99,57,98,49,95,41r,xm22,82r,c22,115,37,134,65,134v17,,27,-5,38,-17l118,130v-15,15,-29,23,-54,23c26,153,,129,,76,,28,23,,60,v38,,60,28,60,72l120,82r-98,l22,82xe" fillcolor="black" stroked="f" strokeweight="0">
                  <v:path arrowok="t" o:connecttype="custom" o:connectlocs="99254,43843;99254,43843;62687,19248;27164,43843;22985,70577;103433,70577;99254,43843;99254,43843;22985,87687;22985,87687;67910,143293;107612,125114;123283,139016;66866,163611;0,81271;62687,0;125373,76993;125373,87687;22985,87687;22985,87687" o:connectangles="0,0,0,0,0,0,0,0,0,0,0,0,0,0,0,0,0,0,0,0"/>
                  <o:lock v:ext="edit" verticies="t"/>
                </v:shape>
                <v:shape id="Freeform 13" o:spid="_x0000_s1036" style="position:absolute;left:7563;top:2201;width:1254;height:1636;visibility:visible;mso-wrap-style:square;v-text-anchor:top" coordsize="120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" path="m61,153r,c36,153,17,147,,131l15,117v11,12,27,17,45,17c85,134,100,125,100,108,100,95,92,87,75,86l51,84c22,81,7,68,7,44,7,16,30,,61,v21,,40,5,53,16l100,30c88,22,75,18,61,18,39,18,28,28,28,43v,13,7,20,26,22l77,67v26,2,43,12,43,40c120,136,96,153,61,153xe" fillcolor="black" stroked="f" strokeweight="0">
                  <v:path arrowok="t" o:connecttype="custom" o:connectlocs="63731,163611;63731,163611;0,140085;15672,125114;62687,143293;104478,115490;78358,91964;53284,89826;7313,47052;63731,0;119104,17110;104478,32081;63731,19248;29254,45982;56418,69508;80448,71647;125373,114421;63731,163611" o:connectangles="0,0,0,0,0,0,0,0,0,0,0,0,0,0,0,0,0,0"/>
                </v:shape>
                <v:shape id="Freeform 14" o:spid="_x0000_s1037" style="position:absolute;left:12333;top:3979;width:492;height:508;visibility:visible;mso-wrap-style:square;v-text-anchor:top" coordsize="47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" path="m47,24r,c47,37,37,48,24,48,10,48,,37,,24,,11,10,,24,,37,,47,11,47,24xe" fillcolor="#00afd9" stroked="f" strokeweight="0">
                  <v:path arrowok="t" o:connecttype="custom" o:connectlocs="49197,25416;49197,25416;25122,50831;0,25416;25122,0;49197,25416" o:connectangles="0,0,0,0,0,0"/>
                </v:shape>
                <v:shape id="Freeform 15" o:spid="_x0000_s1038" style="position:absolute;left:12954;top:4741;width:555;height:556;visibility:visible;mso-wrap-style:square;v-text-anchor:top" coordsize="52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" path="m52,26r,c52,40,40,52,26,52,12,52,,40,,26,,11,12,,26,,40,,52,11,52,26xe" fillcolor="#00afd9" stroked="f" strokeweight="0">
                  <v:path arrowok="t" o:connecttype="custom" o:connectlocs="55545,27798;55545,27798;27773,55596;0,27798;27773,0;55545,27798" o:connectangles="0,0,0,0,0,0"/>
                </v:shape>
                <v:shape id="Freeform 16" o:spid="_x0000_s1039" style="position:absolute;left:11627;top:4797;width:460;height:477;visibility:visible;mso-wrap-style:square;v-text-anchor:top" coordsize="43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" path="m43,22r,c43,34,34,44,22,44,10,44,,34,,22,,10,10,,22,,34,,43,10,43,22xe" fillcolor="#00afd9" stroked="f" strokeweight="0">
                  <v:path arrowok="t" o:connecttype="custom" o:connectlocs="46023,23827;46023,23827;23547,47654;0,23827;23547,0;46023,23827" o:connectangles="0,0,0,0,0,0"/>
                </v:shape>
                <v:shape id="Freeform 17" o:spid="_x0000_s1040" style="position:absolute;left:13716;top:3894;width:634;height:667;visibility:visible;mso-wrap-style:square;v-text-anchor:top" coordsize="61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" path="m61,31r,c61,48,48,62,31,62,14,62,,48,,31,,14,14,,31,,48,,61,14,61,31xe" fillcolor="#00afd9" stroked="f" strokeweight="0">
                  <v:path arrowok="t" o:connecttype="custom" o:connectlocs="63480,33358;63480,33358;32260,66715;0,33358;32260,0;63480,33358" o:connectangles="0,0,0,0,0,0"/>
                </v:shape>
                <v:shape id="Freeform 18" o:spid="_x0000_s1041" style="position:absolute;left:13066;top:3189;width:572;height:603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" path="m56,28r,c56,44,44,56,28,56,12,56,,44,,28,,12,12,,28,,44,,56,12,56,28xe" fillcolor="#00afd9" stroked="f" strokeweight="0">
                  <v:path arrowok="t" o:connecttype="custom" o:connectlocs="57132,30181;57132,30181;28566,60361;0,30181;28566,0;57132,30181" o:connectangles="0,0,0,0,0,0"/>
                </v:shape>
                <v:shape id="Freeform 19" o:spid="_x0000_s1042" style="position:absolute;left:13038;top:1580;width:635;height:667;visibility:visible;mso-wrap-style:square;v-text-anchor:top" coordsize="62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" path="m62,31r,c62,48,48,62,31,62,14,62,,48,,31,,14,14,,31,,48,,62,14,62,31xe" fillcolor="#0e143e" stroked="f" strokeweight="0">
                  <v:path arrowok="t" o:connecttype="custom" o:connectlocs="63480,33358;63480,33358;31740,66715;0,33358;31740,0;63480,33358" o:connectangles="0,0,0,0,0,0"/>
                </v:shape>
                <v:shape id="Freeform 20" o:spid="_x0000_s1043" style="position:absolute;left:13772;top:790;width:651;height:667;visibility:visible;mso-wrap-style:square;v-text-anchor:top" coordsize="62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" path="m62,31r,c62,48,49,62,31,62,14,62,,48,,31,,14,14,,31,,49,,62,14,62,31xe" fillcolor="#0e143e" stroked="f" strokeweight="0">
                  <v:path arrowok="t" o:connecttype="custom" o:connectlocs="65067,33358;65067,33358;32534,66715;0,33358;32534,0;65067,33358" o:connectangles="0,0,0,0,0,0"/>
                </v:shape>
                <v:shape id="Freeform 21" o:spid="_x0000_s1044" style="position:absolute;left:12248;top:733;width:619;height:636;visibility:visible;mso-wrap-style:square;v-text-anchor:top" coordsize="5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" path="m59,29r,c59,46,46,59,30,59,14,59,,46,,29,,13,14,,30,,46,,59,13,59,29xe" fillcolor="#0e143e" stroked="f" strokeweight="0">
                  <v:path arrowok="t" o:connecttype="custom" o:connectlocs="61893,31231;61893,31231;31471,63538;0,31231;31471,0;61893,31231" o:connectangles="0,0,0,0,0,0"/>
                </v:shape>
                <v:shape id="Freeform 22" o:spid="_x0000_s1045" style="position:absolute;left:13038;width:603;height:619;visibility:visible;mso-wrap-style:square;v-text-anchor:top" coordsize="58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" path="m58,28r,c58,44,45,57,29,57,13,57,,44,,28,,12,13,,29,,45,,58,12,58,28xe" fillcolor="#0e143e" stroked="f" strokeweight="0">
                  <v:path arrowok="t" o:connecttype="custom" o:connectlocs="60306,30432;60306,30432;30153,61950;0,30432;30153,0;60306,30432" o:connectangles="0,0,0,0,0,0"/>
                </v:shape>
                <v:shape id="Freeform 23" o:spid="_x0000_s1046" style="position:absolute;left:11627;width:524;height:524;visibility:visible;mso-wrap-style:square;v-text-anchor:top" coordsize="50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" path="m50,24r,c50,38,39,49,25,49,11,49,,38,,24,,10,11,,25,,39,,50,10,50,24xe" fillcolor="#0e143e" stroked="f" strokeweight="0">
                  <v:path arrowok="t" o:connecttype="custom" o:connectlocs="52371,25675;52371,25675;26186,52419;0,25675;26186,0;52371,25675" o:connectangles="0,0,0,0,0,0"/>
                </v:shape>
                <v:shape id="Freeform 24" o:spid="_x0000_s1047" style="position:absolute;left:13744;top:2342;width:698;height:699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" path="m66,33r,c66,52,51,66,33,66,15,66,,52,,33,,15,15,,33,,51,,66,15,66,33xe" fillcolor="#0e143e" stroked="f" strokeweight="0">
                  <v:path arrowok="t" o:connecttype="custom" o:connectlocs="69828,34946;69828,34946;34914,69892;0,34946;34914,0;69828,34946" o:connectangles="0,0,0,0,0,0"/>
                </v:shape>
                <v:shape id="Freeform 25" o:spid="_x0000_s1048" style="position:absolute;left:14534;top:1524;width:698;height:714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" path="m66,33r,c66,51,51,66,33,66,15,66,,51,,33,,15,15,,33,,51,,66,15,66,33xe" fillcolor="#0e143e" stroked="f" strokeweight="0">
                  <v:path arrowok="t" o:connecttype="custom" o:connectlocs="69828,35740;69828,35740;34914,71480;0,35740;34914,0;69828,35740" o:connectangles="0,0,0,0,0,0"/>
                </v:shape>
                <v:shape id="Freeform 26" o:spid="_x0000_s1049" style="position:absolute;left:14478;top:3076;width:745;height:778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" path="m72,36r,c72,56,56,72,36,72,16,72,,56,,36,,16,16,,36,,56,,72,16,72,36xe" fillcolor="#0e143e" stroked="f" strokeweight="0">
                  <v:path arrowok="t" o:connecttype="custom" o:connectlocs="74589,38917;74589,38917;37295,77834;0,38917;37295,0;74589,38917" o:connectangles="0,0,0,0,0,0"/>
                </v:shape>
                <v:shape id="Freeform 27" o:spid="_x0000_s1050" style="position:absolute;left:15268;top:2314;width:746;height:762;visibility:visible;mso-wrap-style:square;v-text-anchor:top" coordsize="7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" path="m72,36r,c72,56,56,72,36,72,16,72,,56,,36,,16,16,,36,,56,,72,16,72,36xe" fillcolor="#0e143e" stroked="f" strokeweight="0">
                  <v:path arrowok="t" o:connecttype="custom" o:connectlocs="74589,38123;74589,38123;37295,76246;0,38123;37295,0;74589,38123" o:connectangles="0,0,0,0,0,0"/>
                </v:shape>
                <v:shape id="Freeform 28" o:spid="_x0000_s1051" style="position:absolute;left:21815;top:1580;width:445;height:762;visibility:visible;mso-wrap-style:square;v-text-anchor:top" coordsize="42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" path="m42,69r,c38,70,33,71,27,71r-1,c8,71,,65,,45l,26c,6,8,,26,r1,c33,,38,1,42,2l41,9c37,8,33,7,27,7r-1,c13,7,8,12,8,26r,19c8,59,13,64,26,64r1,c33,64,37,63,41,62r1,7xe" fillcolor="#00afd9" stroked="f" strokeweight="0">
                  <v:path arrowok="t" o:connecttype="custom" o:connectlocs="44436,74098;44436,74098;28566,76246;27508,76246;0,48325;0,27921;27508,0;28566,0;44436,2148;43378,9665;28566,7517;27508,7517;8464,27921;8464,48325;27508,68729;28566,68729;43378,66581;44436,74098" o:connectangles="0,0,0,0,0,0,0,0,0,0,0,0,0,0,0,0,0,0"/>
                </v:shape>
                <v:shape id="Freeform 29" o:spid="_x0000_s1052" style="position:absolute;left:22464;top:1580;width:445;height:747;visibility:visible;mso-wrap-style:square;v-text-anchor:top" coordsize="42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" path="m,69r,l,,9,r,62l42,62r,7l,69xe" fillcolor="#00afd9" stroked="f" strokeweight="0">
                  <v:path arrowok="t" o:connecttype="custom" o:connectlocs="0,74657;0,74657;0,0;9522,0;9522,67083;44436,67083;44436,74657;0,74657" o:connectangles="0,0,0,0,0,0,0,0"/>
                </v:shape>
                <v:shape id="Freeform 30" o:spid="_x0000_s1053" style="position:absolute;left:23029;top:1580;width:539;height:762;visibility:visible;mso-wrap-style:square;v-text-anchor:top" coordsize="5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" path="m45,26r,c45,12,40,7,27,7r-1,c13,7,8,12,8,26r,19c8,59,13,64,26,64r1,c40,64,45,59,45,45r,-19xm26,71r,c8,71,,65,,45l,26c,6,8,,26,r1,c45,,53,6,53,26r,19c53,65,45,71,27,71r-1,xe" fillcolor="#00afd9" stroked="f" strokeweight="0">
                  <v:path arrowok="t" o:connecttype="custom" o:connectlocs="45813,27921;45813,27921;27488,7517;26470,7517;8145,27921;8145,48325;26470,68729;27488,68729;45813,48325;45813,27921;26470,76246;26470,76246;0,48325;0,27921;26470,0;27488,0;53958,27921;53958,48325;27488,76246;26470,76246" o:connectangles="0,0,0,0,0,0,0,0,0,0,0,0,0,0,0,0,0,0,0,0"/>
                  <o:lock v:ext="edit" verticies="t"/>
                </v:shape>
                <v:shape id="Freeform 31" o:spid="_x0000_s1054" style="position:absolute;left:23791;top:1580;width:539;height:747;visibility:visible;mso-wrap-style:square;v-text-anchor:top" coordsize="5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" path="m25,70r,c8,70,,64,,43l,,8,r,43c8,58,12,63,25,63r1,c38,63,43,58,43,43l43,r8,l51,43v,21,-8,27,-25,27l25,70xe" fillcolor="#00afd9" stroked="f" strokeweight="0">
                  <v:path arrowok="t" o:connecttype="custom" o:connectlocs="26450,74657;26450,74657;0,45861;0,0;8464,0;8464,45861;26450,67191;27508,67191;45494,45861;45494,0;53958,0;53958,45861;27508,74657;26450,74657" o:connectangles="0,0,0,0,0,0,0,0,0,0,0,0,0,0"/>
                </v:shape>
                <v:shape id="Freeform 32" o:spid="_x0000_s1055" style="position:absolute;left:24553;top:1580;width:524;height:747;visibility:visible;mso-wrap-style:square;v-text-anchor:top" coordsize="50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" path="m41,25r,c41,13,38,7,23,7l9,7r,55l23,62v15,,18,-6,18,-18l41,25xm,69r,l,,25,c45,,50,7,50,25r,19c50,63,44,69,25,69l,69xe" fillcolor="#00afd9" stroked="f" strokeweight="0">
                  <v:path arrowok="t" o:connecttype="custom" o:connectlocs="42944,27050;42944,27050;24091,7574;9427,7574;9427,67083;24091,67083;42944,47607;42944,27050;0,74657;0,74657;0,0;26186,0;52371,27050;52371,47607;26186,74657;0,74657" o:connectangles="0,0,0,0,0,0,0,0,0,0,0,0,0,0,0,0"/>
                  <o:lock v:ext="edit" verticies="t"/>
                </v:shape>
                <v:shape id="Freeform 33" o:spid="_x0000_s1056" style="position:absolute;left:25569;top:2370;width:222;height:302;visibility:visible;mso-wrap-style:square;v-text-anchor:top" coordsize="21,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" path="m,l,,21,r,28l,28,,xe" fillcolor="#10153d" stroked="f" strokeweight="0">
                  <v:path arrowok="t" o:connecttype="custom" o:connectlocs="0,0;0,0;22218,0;22218,30181;0,30181;0,0" o:connectangles="0,0,0,0,0,0"/>
                </v:shape>
                <v:shape id="Freeform 34" o:spid="_x0000_s1057" style="position:absolute;left:17780;top:2935;width:856;height:1525;visibility:visible;mso-wrap-style:square;v-text-anchor:top" coordsize="82,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" path="m82,138r,c75,140,64,142,49,142,11,142,,121,,84l,57c,21,11,,49,,64,,75,2,82,4l79,20c69,18,63,17,53,17,26,17,22,33,22,57r,27c22,108,26,125,53,125v10,,16,-1,26,-3l82,138xe" fillcolor="#10153d" stroked="f" strokeweight="0">
                  <v:path arrowok="t" o:connecttype="custom" o:connectlocs="85698,148196;85698,148196;51210,152492;0,90207;0,61212;51210,0;85698,4296;82563,21478;55390,18256;22992,61212;22992,90207;55390,134236;82563,131014;85698,148196" o:connectangles="0,0,0,0,0,0,0,0,0,0,0,0,0,0"/>
                </v:shape>
                <v:shape id="Freeform 35" o:spid="_x0000_s1058" style="position:absolute;left:18993;top:2935;width:1063;height:1509;visibility:visible;mso-wrap-style:square;v-text-anchor:top" coordsize="102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" path="m80,40r,c80,24,72,16,51,16,29,16,21,24,21,40r,61c21,116,29,125,51,125v21,,29,-9,29,-24l80,40xm102,101r,c102,129,85,141,51,141,16,141,,129,,101l,40c,12,16,,51,v34,,51,12,51,40l102,101xe" fillcolor="#10153d" stroked="f" strokeweight="0">
                  <v:path arrowok="t" o:connecttype="custom" o:connectlocs="83395,42809;83395,42809;53165,17124;21891,42809;21891,108094;53165,133779;83395,108094;83395,42809;106329,108094;106329,108094;53165,150903;0,108094;0,42809;53165,0;106329,42809;106329,108094" o:connectangles="0,0,0,0,0,0,0,0,0,0,0,0,0,0,0,0"/>
                  <o:lock v:ext="edit" verticies="t"/>
                </v:shape>
                <v:shape id="Freeform 36" o:spid="_x0000_s1059" style="position:absolute;left:20432;top:2370;width:508;height:2081;visibility:visible;mso-wrap-style:square;v-text-anchor:top" coordsize="49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" path="m49,190r,c41,193,35,194,29,194,13,194,,185,,161l,,22,r,160c22,171,26,177,34,177v3,,7,-1,12,-2l49,190xe" fillcolor="#10153d" stroked="f" strokeweight="0">
                  <v:path arrowok="t" o:connecttype="custom" o:connectlocs="50784,203797;50784,203797;30056,208087;0,172691;0,0;22801,0;22801,171618;35238,189853;47675,187707;50784,203797" o:connectangles="0,0,0,0,0,0,0,0,0,0"/>
                </v:shape>
                <v:shape id="Freeform 37" o:spid="_x0000_s1060" style="position:absolute;left:21279;top:2370;width:508;height:2081;visibility:visible;mso-wrap-style:square;v-text-anchor:top" coordsize="49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" path="m49,190r,c41,193,35,194,28,194,12,194,,185,,161l,,22,r,160c22,171,25,177,33,177v4,,8,-1,12,-2l49,190xe" fillcolor="#10153d" stroked="f" strokeweight="0">
                  <v:path arrowok="t" o:connecttype="custom" o:connectlocs="50784,203797;50784,203797;29019,208087;0,172691;0,0;22801,0;22801,171618;34201,189853;46638,187707;50784,203797" o:connectangles="0,0,0,0,0,0,0,0,0,0"/>
                </v:shape>
                <v:shape id="Freeform 38" o:spid="_x0000_s1061" style="position:absolute;left:22013;top:2935;width:1047;height:1509;visibility:visible;mso-wrap-style:square;v-text-anchor:top" coordsize="101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" path="m79,40r,c79,26,77,16,64,16,36,16,22,22,22,50r,18c64,67,79,61,79,53r,-13xm101,132r,c91,136,72,141,54,141,13,141,,121,,84l,59c,11,18,,61,v33,,39,18,39,39l100,56v,12,-18,24,-78,24l22,86v,20,4,38,32,38c72,124,86,120,96,116r5,16xe" fillcolor="#10153d" stroked="f" strokeweight="0">
                  <v:path arrowok="t" o:connecttype="custom" o:connectlocs="81927,42809;81927,42809;66371,17124;22815,53512;22815,72776;81927,56722;81927,42809;104742,141271;104742,141271;56001,150903;0,89900;0,63144;63260,0;103705,41739;103705,59933;22815,85619;22815,92040;56001,132709;99557,124147;104742,141271" o:connectangles="0,0,0,0,0,0,0,0,0,0,0,0,0,0,0,0,0,0,0,0"/>
                  <o:lock v:ext="edit" verticies="t"/>
                </v:shape>
                <v:shape id="Freeform 39" o:spid="_x0000_s1062" style="position:absolute;left:23283;top:2906;width:1111;height:1541;visibility:visible;mso-wrap-style:square;v-text-anchor:top" coordsize="106,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" path="m81,140r,c74,142,63,144,49,144,10,144,,123,,86l,59c,23,10,,49,2v13,,44,3,57,2l106,22c84,22,62,19,52,19,26,19,22,35,22,59r,27c22,110,26,127,52,127v10,,17,-1,26,-3l81,140xe" fillcolor="#10153d" stroked="f" strokeweight="0">
                  <v:path arrowok="t" o:connecttype="custom" o:connectlocs="84890,149800;84890,149800;51353,154080;0,92020;0,63130;51353,2140;111090,4280;111090,23540;54497,20330;23056,63130;23056,92020;54497,135890;81745,132680;84890,149800" o:connectangles="0,0,0,0,0,0,0,0,0,0,0,0,0,0"/>
                </v:shape>
                <v:shape id="Freeform 40" o:spid="_x0000_s1063" style="position:absolute;left:24412;top:2652;width:1285;height:1795;visibility:visible;mso-wrap-style:square;v-text-anchor:top" coordsize="124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" path="m76,161r,c64,166,54,168,44,168v-17,,-29,-8,-29,-31l15,47,,47,,29r15,l15,,37,r,29l124,29r,18l37,47r,88c37,145,41,149,48,149v7,,15,-3,23,-6l76,161xe" fillcolor="#10153d" stroked="f" strokeweight="0">
                  <v:path arrowok="t" o:connecttype="custom" o:connectlocs="78787,172016;78787,172016;45613,179495;15550,146374;15550,50216;0,50216;0,30984;15550,30984;15550,0;38357,0;38357,30984;128547,30984;128547,50216;38357,50216;38357,144237;49760,159195;73604,152784;78787,172016" o:connectangles="0,0,0,0,0,0,0,0,0,0,0,0,0,0,0,0,0,0"/>
                </v:shape>
                <v:shape id="Freeform 41" o:spid="_x0000_s1064" style="position:absolute;left:25569;top:2963;width:508;height:1493;visibility:visible;mso-wrap-style:square;v-text-anchor:top" coordsize="48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" path="m48,135r,c40,138,35,139,28,139,12,139,,130,,106l,,22,r,105c22,117,26,122,33,122v4,,7,,12,-2l48,135xe" fillcolor="#10153d" stroked="f" strokeweight="0">
                  <v:path arrowok="t" o:connecttype="custom" o:connectlocs="50784,145018;50784,145018;29624,149315;0,113866;0,0;23276,0;23276,112792;34914,131053;47610,128905;50784,145018" o:connectangles="0,0,0,0,0,0,0,0,0,0"/>
                </v:shape>
                <v:shape id="Freeform 42" o:spid="_x0000_s1065" style="position:absolute;left:26162;top:2963;width:1095;height:1477;visibility:visible;mso-wrap-style:square;v-text-anchor:top" coordsize="105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" path="m43,138r,l,,23,,53,111,82,r23,l62,138r-19,xe" fillcolor="#10153d" stroked="f" strokeweight="0">
                  <v:path arrowok="t" o:connecttype="custom" o:connectlocs="44844,147726;44844,147726;0,0;23986,0;55273,118823;85517,0;109503,0;64659,147726;44844,147726" o:connectangles="0,0,0,0,0,0,0,0,0"/>
                </v:shape>
                <v:shape id="Freeform 43" o:spid="_x0000_s1066" style="position:absolute;left:27460;top:2935;width:1047;height:1509;visibility:visible;mso-wrap-style:square;v-text-anchor:top" coordsize="100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" path="m79,40r,c79,26,77,16,63,16,36,16,22,22,22,50r,18c64,67,79,61,79,53r,-13xm100,132r,c91,136,71,141,54,141,12,141,,121,,84l,59c,11,18,,61,,94,,99,18,99,39r,17c99,68,82,80,22,80r,6c22,106,26,124,54,124v17,,32,-4,42,-8l100,132xe" fillcolor="#10153d" stroked="f" strokeweight="0">
                  <v:path arrowok="t" o:connecttype="custom" o:connectlocs="82746,42809;82746,42809;65987,17124;23043,53512;23043,72776;82746,56722;82746,42809;104742,141271;104742,141271;56561,150903;0,89900;0,63144;63893,0;103695,41739;103695,59933;23043,85619;23043,92040;56561,132709;100552,124147;104742,141271" o:connectangles="0,0,0,0,0,0,0,0,0,0,0,0,0,0,0,0,0,0,0,0"/>
                  <o:lock v:ext="edit" verticies="t"/>
                </v:shape>
                <v:shape id="Freeform 44" o:spid="_x0000_s1067" style="position:absolute;left:29943;top:2229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" path="m,l,,,xe" stroked="f" strokeweight="0">
                  <v:path arrowok="t" o:connecttype="custom" o:connectlocs="0,0;0,0;0,0" o:connectangles="0,0,0"/>
                </v:shape>
                <v:shape id="Freeform 45" o:spid="_x0000_s1068" style="position:absolute;left:17780;top:733;width:428;height:620;visibility:visible;mso-wrap-style:square;v-text-anchor:top" coordsize="41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" path="m9,31r,l21,31v7,,10,-4,10,-12c31,15,31,12,29,11,27,9,25,8,21,8l9,8r,23xm21,39r,l9,39r,18l,57,,,21,c35,,41,6,41,19v,7,-1,12,-5,15c33,37,28,39,21,39xe" fillcolor="#10153d" stroked="f" strokeweight="0">
                  <v:path arrowok="t" o:connecttype="custom" o:connectlocs="9406,33692;9406,33692;21947,33692;32398,20650;30308,11955;21947,8695;9406,8695;9406,33692;21947,42387;21947,42387;9406,42387;9406,61950;0,61950;0,0;21947,0;42849,20650;37624,36953;21947,42387" o:connectangles="0,0,0,0,0,0,0,0,0,0,0,0,0,0,0,0,0,0"/>
                  <o:lock v:ext="edit" verticies="t"/>
                </v:shape>
                <v:shape id="Freeform 46" o:spid="_x0000_s1069" style="position:absolute;left:18259;top:874;width:397;height:461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" path="m15,24r,c11,25,9,27,9,31v,3,2,5,5,5c17,36,20,36,23,35r2,-1l25,23,15,24xm34,14r,l34,33v,1,1,2,1,3c36,36,37,37,38,37r,7c33,44,29,43,26,41v-4,2,-9,3,-13,3c4,44,,39,,31,,26,1,23,3,21,6,20,9,18,14,18l25,17r,-3c25,12,24,10,23,9,22,9,21,8,19,8,15,8,11,8,5,9l3,9,2,3c9,1,14,,19,v6,,9,2,12,4c33,6,34,9,34,14xe" fillcolor="#10153d" stroked="f" strokeweight="0">
                  <v:path arrowok="t" o:connecttype="custom" o:connectlocs="15661,25126;15661,25126;9397,32455;14617,37690;24014,36643;26102,35596;26102,24079;15661,25126;35499,14657;35499,14657;35499,34549;36543,37690;39675,38736;39675,46065;27146,42924;13573,46065;0,32455;3132,21986;14617,18845;26102,17798;26102,14657;24014,9422;19838,8375;5220,9422;3132,9422;2088,3141;19838,0;32366,4188;35499,14657" o:connectangles="0,0,0,0,0,0,0,0,0,0,0,0,0,0,0,0,0,0,0,0,0,0,0,0,0,0,0,0,0"/>
                  <o:lock v:ext="edit" verticies="t"/>
                </v:shape>
                <v:shape id="Freeform 47" o:spid="_x0000_s1070" style="position:absolute;left:18739;top:874;width:254;height:461;visibility:visible;mso-wrap-style:square;v-text-anchor:top" coordsize="23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" path="m,43r,l,1r9,l9,6c14,3,19,1,23,r,9c18,10,14,12,11,13l9,14r,29l,43xe" fillcolor="#10153d" stroked="f" strokeweight="0">
                  <v:path arrowok="t" o:connecttype="custom" o:connectlocs="0,46065;0,46065;0,1071;9936,1071;9936,6428;25392,0;25392,9642;12144,13927;9936,14998;9936,46065;0,46065" o:connectangles="0,0,0,0,0,0,0,0,0,0,0"/>
                </v:shape>
                <v:shape id="Freeform 48" o:spid="_x0000_s1071" style="position:absolute;left:19050;top:762;width:285;height:587;visibility:visible;mso-wrap-style:square;v-text-anchor:top" coordsize="27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" path="m26,20r,l14,20r,18c14,42,15,44,15,45v1,1,2,2,4,2l26,46r1,8c23,54,20,55,18,55,13,55,10,54,8,51,6,49,5,45,5,39l5,20,,20,,12r5,l5,r9,l14,12r12,l26,20xe" fillcolor="#10153d" stroked="f" strokeweight="0">
                  <v:path arrowok="t" o:connecttype="custom" o:connectlocs="27508,21372;27508,21372;14812,21372;14812,40607;15870,48087;20102,50224;27508,49156;28566,57704;19044,58773;8464,54499;5290,41675;5290,21372;0,21372;0,12823;5290,12823;5290,0;14812,0;14812,12823;27508,12823;27508,21372" o:connectangles="0,0,0,0,0,0,0,0,0,0,0,0,0,0,0,0,0,0,0,0"/>
                </v:shape>
                <v:shape id="Freeform 49" o:spid="_x0000_s1072" style="position:absolute;left:19586;top:874;width:396;height:461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" path="m12,33r,c13,35,15,36,19,36v4,,7,-1,8,-3c28,31,29,27,29,22v,-5,-1,-9,-2,-11c25,9,23,8,19,8v-3,,-6,1,-7,3c10,13,10,17,10,22v,5,,9,2,11xm5,6r,c8,2,12,,19,v7,,12,2,15,6c37,9,38,15,38,22v,7,-1,13,-4,16c31,42,26,44,19,44,12,44,7,42,4,38,2,35,,29,,22,,15,2,9,5,6xe" fillcolor="#10153d" stroked="f" strokeweight="0">
                  <v:path arrowok="t" o:connecttype="custom" o:connectlocs="12529,34549;12529,34549;19838,37690;28190,34549;30278,23033;28190,11516;19838,8375;12529,11516;10441,23033;12529,34549;5220,6282;5220,6282;19838,0;35499,6282;39675,23033;35499,39783;19838,46065;4176,39783;0,23033;5220,6282" o:connectangles="0,0,0,0,0,0,0,0,0,0,0,0,0,0,0,0,0,0,0,0"/>
                  <o:lock v:ext="edit" verticies="t"/>
                </v:shape>
                <v:shape id="Freeform 50" o:spid="_x0000_s1073" style="position:absolute;left:20066;top:705;width:269;height:651;visibility:visible;mso-wrap-style:square;v-text-anchor:top" coordsize="26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" path="m14,26r,l14,60r-9,l5,26,,26,,18r5,l5,16c5,10,6,6,8,4,10,1,13,,17,r9,1l26,8v-2,,-5,,-7,c18,8,16,9,16,10v-1,1,-2,3,-2,6l14,18r12,l26,26r-12,xe" fillcolor="#10153d" stroked="f" strokeweight="0">
                  <v:path arrowok="t" o:connecttype="custom" o:connectlocs="14527,28222;14527,28222;14527,65127;5188,65127;5188,28222;0,28222;0,19538;5188,19538;5188,17367;8301,4342;17640,0;26979,1085;26979,8684;19715,8684;16602,10855;14527,17367;14527,19538;26979,19538;26979,28222;14527,28222" o:connectangles="0,0,0,0,0,0,0,0,0,0,0,0,0,0,0,0,0,0,0,0"/>
                </v:shape>
                <v:shape id="Freeform 51" o:spid="_x0000_s1074" style="position:absolute;left:20574;top:762;width:269;height:587;visibility:visible;mso-wrap-style:square;v-text-anchor:top" coordsize="26,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" path="m26,20r,l14,20r,18c14,42,15,44,15,45v1,1,2,2,4,2l26,46r,8c23,54,20,55,18,55,13,55,10,54,8,51,6,49,5,45,5,39l5,20,,20,,12r5,l5,r9,l14,12r12,l26,20xe" fillcolor="#10153d" stroked="f" strokeweight="0">
                  <v:path arrowok="t" o:connecttype="custom" o:connectlocs="26979,21372;26979,21372;14527,21372;14527,40607;15565,48087;19715,50224;26979,49156;26979,57704;18678,58773;8301,54499;5188,41675;5188,21372;0,21372;0,12823;5188,12823;5188,0;14527,0;14527,12823;26979,12823;26979,21372" o:connectangles="0,0,0,0,0,0,0,0,0,0,0,0,0,0,0,0,0,0,0,0"/>
                </v:shape>
                <v:shape id="Freeform 52" o:spid="_x0000_s1075" style="position:absolute;left:20940;top:705;width:365;height:635;visibility:visible;mso-wrap-style:square;v-text-anchor:top" coordsize="35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" path="m9,59r,l,59,,,9,r,20c13,17,17,16,20,16v6,,10,2,12,5c34,24,35,29,35,37r,22l26,59r,-22c26,32,25,29,24,27v,-2,-3,-3,-6,-3c16,24,13,25,10,26r-1,l9,59xe" fillcolor="#10153d" stroked="f" strokeweight="0">
                  <v:path arrowok="t" o:connecttype="custom" o:connectlocs="9386,63538;9386,63538;0,63538;0,0;9386,0;9386,21538;20858,17231;33372,22615;36501,39846;36501,63538;27115,63538;27115,39846;25029,29077;18772,25846;10429,28000;9386,28000;9386,63538" o:connectangles="0,0,0,0,0,0,0,0,0,0,0,0,0,0,0,0,0"/>
                </v:shape>
                <v:shape id="Freeform 53" o:spid="_x0000_s1076" style="position:absolute;left:21420;top:874;width:381;height:461;visibility:visible;mso-wrap-style:square;v-text-anchor:top" coordsize="36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" path="m27,19r,c27,15,26,12,25,10,24,9,22,8,18,8v-3,,-5,1,-7,2c10,12,9,15,9,19r18,xm32,35r,l35,35r,7c28,43,23,44,18,44,11,44,7,42,4,39,1,35,,30,,22,,8,6,,18,,30,,36,7,36,19r,7l9,26v,3,1,6,3,7c13,35,16,36,20,36v4,,8,,12,-1xe" fillcolor="#10153d" stroked="f" strokeweight="0">
                  <v:path arrowok="t" o:connecttype="custom" o:connectlocs="28566,19892;28566,19892;26450,10469;19044,8375;11638,10469;9522,19892;28566,19892;33856,36643;33856,36643;37030,36643;37030,43971;19044,46065;4232,40830;0,23033;19044,0;38088,19892;38088,27220;9522,27220;12696,34549;21160,37690;33856,36643" o:connectangles="0,0,0,0,0,0,0,0,0,0,0,0,0,0,0,0,0,0,0,0,0"/>
                  <o:lock v:ext="edit" verticies="t"/>
                </v:shape>
              </v:group>
              <v:rect id="Rectangle 224" o:spid="_x0000_s1077" style="position:absolute;left:25512;top:4938;width:18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" fillcolor="white [3212]" stroked="f" strokeweight="1pt"/>
              <w10:wrap anchorx="page" anchory="page"/>
              <w10:anchorlock/>
            </v:group>
          </w:pict>
        </mc:Fallback>
      </mc:AlternateContent>
    </w:r>
    <w:r w:rsidR="00F65861">
      <w:t xml:space="preserve">Page </w:t>
    </w:r>
    <w:r w:rsidR="00F65861">
      <w:rPr>
        <w:noProof w:val="0"/>
      </w:rPr>
      <w:fldChar w:fldCharType="begin"/>
    </w:r>
    <w:r w:rsidR="00F65861">
      <w:instrText xml:space="preserve"> PAGE   \* MERGEFORMAT </w:instrText>
    </w:r>
    <w:r w:rsidR="00F65861">
      <w:rPr>
        <w:noProof w:val="0"/>
      </w:rPr>
      <w:fldChar w:fldCharType="separate"/>
    </w:r>
    <w:r w:rsidR="00F65861">
      <w:t>1</w:t>
    </w:r>
    <w:r w:rsidR="00F65861">
      <w:fldChar w:fldCharType="end"/>
    </w:r>
    <w:r w:rsidR="005406EB">
      <w:t xml:space="preserve"> </w:t>
    </w:r>
    <w:r w:rsidR="004E7162">
      <w:t xml:space="preserve"> </w:t>
    </w:r>
    <w:r w:rsidR="00362053">
      <w:t xml:space="preserve"> |   </w:t>
    </w:r>
    <w:r w:rsidR="005406EB">
      <w:t>Commercial in confidence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4796603"/>
      <w:docPartObj>
        <w:docPartGallery w:val="Page Numbers (Bottom of Page)"/>
        <w:docPartUnique/>
      </w:docPartObj>
    </w:sdtPr>
    <w:sdtContent>
      <w:sdt>
        <w:sdtPr>
          <w:id w:val="-902363838"/>
          <w:docPartObj>
            <w:docPartGallery w:val="Page Numbers (Top of Page)"/>
            <w:docPartUnique/>
          </w:docPartObj>
        </w:sdtPr>
        <w:sdtContent>
          <w:p w14:paraId="65A79570" w14:textId="77777777" w:rsidR="005141E8" w:rsidRPr="0042508F" w:rsidRDefault="0042508F" w:rsidP="0042508F">
            <w:pPr>
              <w:pStyle w:val="Footer"/>
              <w:jc w:val="right"/>
            </w:pPr>
            <w:r w:rsidRPr="0042508F">
              <w:t xml:space="preserve">Page </w:t>
            </w:r>
            <w:r w:rsidRPr="0042508F">
              <w:rPr>
                <w:sz w:val="24"/>
                <w:szCs w:val="24"/>
              </w:rPr>
              <w:fldChar w:fldCharType="begin"/>
            </w:r>
            <w:r w:rsidRPr="0042508F">
              <w:instrText xml:space="preserve"> PAGE </w:instrText>
            </w:r>
            <w:r w:rsidRPr="0042508F">
              <w:rPr>
                <w:sz w:val="24"/>
                <w:szCs w:val="24"/>
              </w:rPr>
              <w:fldChar w:fldCharType="separate"/>
            </w:r>
            <w:r>
              <w:rPr>
                <w:noProof/>
              </w:rPr>
              <w:t>1</w:t>
            </w:r>
            <w:r w:rsidRPr="0042508F">
              <w:rPr>
                <w:sz w:val="24"/>
                <w:szCs w:val="24"/>
              </w:rPr>
              <w:fldChar w:fldCharType="end"/>
            </w:r>
            <w:r w:rsidRPr="0042508F">
              <w:t xml:space="preserve"> of </w:t>
            </w:r>
            <w:r w:rsidR="001C7835">
              <w:rPr>
                <w:noProof/>
              </w:rPr>
              <w:fldChar w:fldCharType="begin"/>
            </w:r>
            <w:r w:rsidR="001C7835">
              <w:rPr>
                <w:noProof/>
              </w:rPr>
              <w:instrText xml:space="preserve"> NUMPAGES  </w:instrText>
            </w:r>
            <w:r w:rsidR="001C7835"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 w:rsidR="001C7835">
              <w:rPr>
                <w:noProof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16362" w14:textId="77777777" w:rsidR="00521B1B" w:rsidRDefault="00521B1B" w:rsidP="00C37A29">
      <w:pPr>
        <w:spacing w:after="0"/>
      </w:pPr>
      <w:r>
        <w:separator/>
      </w:r>
    </w:p>
  </w:footnote>
  <w:footnote w:type="continuationSeparator" w:id="0">
    <w:p w14:paraId="5538AE81" w14:textId="77777777" w:rsidR="00521B1B" w:rsidRDefault="00521B1B" w:rsidP="00C37A2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8B6EC4" w14:textId="77777777" w:rsidR="00630D80" w:rsidRDefault="00630D8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71FF9" w14:textId="77777777" w:rsidR="0096378D" w:rsidRDefault="0096378D">
    <w:pPr>
      <w:pStyle w:val="Header"/>
    </w:pPr>
    <w:r w:rsidRPr="008D40A4">
      <w:rPr>
        <w:noProof/>
      </w:rPr>
      <mc:AlternateContent>
        <mc:Choice Requires="wpg">
          <w:drawing>
            <wp:anchor distT="0" distB="0" distL="114300" distR="114300" simplePos="0" relativeHeight="251655680" behindDoc="0" locked="1" layoutInCell="1" allowOverlap="1" wp14:anchorId="085ACD1A" wp14:editId="1E7B18BE">
              <wp:simplePos x="0" y="0"/>
              <wp:positionH relativeFrom="margin">
                <wp:align>left</wp:align>
              </wp:positionH>
              <wp:positionV relativeFrom="page">
                <wp:posOffset>720090</wp:posOffset>
              </wp:positionV>
              <wp:extent cx="1800000" cy="390000"/>
              <wp:effectExtent l="0" t="0" r="0" b="0"/>
              <wp:wrapNone/>
              <wp:docPr id="241" name="Group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1800000" cy="390000"/>
                        <a:chOff x="0" y="0"/>
                        <a:chExt cx="2185" cy="475"/>
                      </a:xfrm>
                    </wpg:grpSpPr>
                    <wps:wsp>
                      <wps:cNvPr id="242" name="Freeform 5"/>
                      <wps:cNvSpPr>
                        <a:spLocks/>
                      </wps:cNvSpPr>
                      <wps:spPr bwMode="auto">
                        <a:xfrm>
                          <a:off x="1949" y="106"/>
                          <a:ext cx="154" cy="167"/>
                        </a:xfrm>
                        <a:custGeom>
                          <a:avLst/>
                          <a:gdLst>
                            <a:gd name="T0" fmla="*/ 222 w 222"/>
                            <a:gd name="T1" fmla="*/ 80 h 239"/>
                            <a:gd name="T2" fmla="*/ 222 w 222"/>
                            <a:gd name="T3" fmla="*/ 80 h 239"/>
                            <a:gd name="T4" fmla="*/ 200 w 222"/>
                            <a:gd name="T5" fmla="*/ 40 h 239"/>
                            <a:gd name="T6" fmla="*/ 133 w 222"/>
                            <a:gd name="T7" fmla="*/ 80 h 239"/>
                            <a:gd name="T8" fmla="*/ 133 w 222"/>
                            <a:gd name="T9" fmla="*/ 0 h 239"/>
                            <a:gd name="T10" fmla="*/ 89 w 222"/>
                            <a:gd name="T11" fmla="*/ 0 h 239"/>
                            <a:gd name="T12" fmla="*/ 89 w 222"/>
                            <a:gd name="T13" fmla="*/ 80 h 239"/>
                            <a:gd name="T14" fmla="*/ 23 w 222"/>
                            <a:gd name="T15" fmla="*/ 40 h 239"/>
                            <a:gd name="T16" fmla="*/ 0 w 222"/>
                            <a:gd name="T17" fmla="*/ 80 h 239"/>
                            <a:gd name="T18" fmla="*/ 67 w 222"/>
                            <a:gd name="T19" fmla="*/ 119 h 239"/>
                            <a:gd name="T20" fmla="*/ 0 w 222"/>
                            <a:gd name="T21" fmla="*/ 159 h 239"/>
                            <a:gd name="T22" fmla="*/ 23 w 222"/>
                            <a:gd name="T23" fmla="*/ 199 h 239"/>
                            <a:gd name="T24" fmla="*/ 89 w 222"/>
                            <a:gd name="T25" fmla="*/ 159 h 239"/>
                            <a:gd name="T26" fmla="*/ 89 w 222"/>
                            <a:gd name="T27" fmla="*/ 239 h 239"/>
                            <a:gd name="T28" fmla="*/ 133 w 222"/>
                            <a:gd name="T29" fmla="*/ 239 h 239"/>
                            <a:gd name="T30" fmla="*/ 133 w 222"/>
                            <a:gd name="T31" fmla="*/ 159 h 239"/>
                            <a:gd name="T32" fmla="*/ 200 w 222"/>
                            <a:gd name="T33" fmla="*/ 199 h 239"/>
                            <a:gd name="T34" fmla="*/ 222 w 222"/>
                            <a:gd name="T35" fmla="*/ 159 h 239"/>
                            <a:gd name="T36" fmla="*/ 156 w 222"/>
                            <a:gd name="T37" fmla="*/ 119 h 239"/>
                            <a:gd name="T38" fmla="*/ 222 w 222"/>
                            <a:gd name="T39" fmla="*/ 80 h 2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222" h="239">
                              <a:moveTo>
                                <a:pt x="222" y="80"/>
                              </a:moveTo>
                              <a:lnTo>
                                <a:pt x="222" y="80"/>
                              </a:lnTo>
                              <a:lnTo>
                                <a:pt x="200" y="40"/>
                              </a:lnTo>
                              <a:lnTo>
                                <a:pt x="133" y="80"/>
                              </a:lnTo>
                              <a:lnTo>
                                <a:pt x="133" y="0"/>
                              </a:lnTo>
                              <a:lnTo>
                                <a:pt x="89" y="0"/>
                              </a:lnTo>
                              <a:lnTo>
                                <a:pt x="89" y="80"/>
                              </a:lnTo>
                              <a:lnTo>
                                <a:pt x="23" y="40"/>
                              </a:lnTo>
                              <a:lnTo>
                                <a:pt x="0" y="80"/>
                              </a:lnTo>
                              <a:lnTo>
                                <a:pt x="67" y="119"/>
                              </a:lnTo>
                              <a:lnTo>
                                <a:pt x="0" y="159"/>
                              </a:lnTo>
                              <a:lnTo>
                                <a:pt x="23" y="199"/>
                              </a:lnTo>
                              <a:lnTo>
                                <a:pt x="89" y="159"/>
                              </a:lnTo>
                              <a:lnTo>
                                <a:pt x="89" y="239"/>
                              </a:lnTo>
                              <a:lnTo>
                                <a:pt x="133" y="239"/>
                              </a:lnTo>
                              <a:lnTo>
                                <a:pt x="133" y="159"/>
                              </a:lnTo>
                              <a:lnTo>
                                <a:pt x="200" y="199"/>
                              </a:lnTo>
                              <a:lnTo>
                                <a:pt x="222" y="159"/>
                              </a:lnTo>
                              <a:lnTo>
                                <a:pt x="156" y="119"/>
                              </a:lnTo>
                              <a:lnTo>
                                <a:pt x="222" y="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3" name="Freeform 6"/>
                      <wps:cNvSpPr>
                        <a:spLocks noEditPoints="1"/>
                      </wps:cNvSpPr>
                      <wps:spPr bwMode="auto">
                        <a:xfrm>
                          <a:off x="1855" y="0"/>
                          <a:ext cx="330" cy="379"/>
                        </a:xfrm>
                        <a:custGeom>
                          <a:avLst/>
                          <a:gdLst>
                            <a:gd name="T0" fmla="*/ 239 w 477"/>
                            <a:gd name="T1" fmla="*/ 0 h 544"/>
                            <a:gd name="T2" fmla="*/ 239 w 477"/>
                            <a:gd name="T3" fmla="*/ 0 h 544"/>
                            <a:gd name="T4" fmla="*/ 0 w 477"/>
                            <a:gd name="T5" fmla="*/ 135 h 544"/>
                            <a:gd name="T6" fmla="*/ 0 w 477"/>
                            <a:gd name="T7" fmla="*/ 408 h 544"/>
                            <a:gd name="T8" fmla="*/ 239 w 477"/>
                            <a:gd name="T9" fmla="*/ 544 h 544"/>
                            <a:gd name="T10" fmla="*/ 477 w 477"/>
                            <a:gd name="T11" fmla="*/ 408 h 544"/>
                            <a:gd name="T12" fmla="*/ 477 w 477"/>
                            <a:gd name="T13" fmla="*/ 135 h 544"/>
                            <a:gd name="T14" fmla="*/ 239 w 477"/>
                            <a:gd name="T15" fmla="*/ 0 h 544"/>
                            <a:gd name="T16" fmla="*/ 35 w 477"/>
                            <a:gd name="T17" fmla="*/ 388 h 544"/>
                            <a:gd name="T18" fmla="*/ 35 w 477"/>
                            <a:gd name="T19" fmla="*/ 388 h 544"/>
                            <a:gd name="T20" fmla="*/ 35 w 477"/>
                            <a:gd name="T21" fmla="*/ 155 h 544"/>
                            <a:gd name="T22" fmla="*/ 239 w 477"/>
                            <a:gd name="T23" fmla="*/ 39 h 544"/>
                            <a:gd name="T24" fmla="*/ 442 w 477"/>
                            <a:gd name="T25" fmla="*/ 155 h 544"/>
                            <a:gd name="T26" fmla="*/ 442 w 477"/>
                            <a:gd name="T27" fmla="*/ 388 h 544"/>
                            <a:gd name="T28" fmla="*/ 239 w 477"/>
                            <a:gd name="T29" fmla="*/ 504 h 544"/>
                            <a:gd name="T30" fmla="*/ 35 w 477"/>
                            <a:gd name="T31" fmla="*/ 388 h 5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477" h="544">
                              <a:moveTo>
                                <a:pt x="239" y="0"/>
                              </a:moveTo>
                              <a:lnTo>
                                <a:pt x="239" y="0"/>
                              </a:lnTo>
                              <a:lnTo>
                                <a:pt x="0" y="135"/>
                              </a:lnTo>
                              <a:lnTo>
                                <a:pt x="0" y="408"/>
                              </a:lnTo>
                              <a:lnTo>
                                <a:pt x="239" y="544"/>
                              </a:lnTo>
                              <a:lnTo>
                                <a:pt x="477" y="408"/>
                              </a:lnTo>
                              <a:lnTo>
                                <a:pt x="477" y="135"/>
                              </a:lnTo>
                              <a:lnTo>
                                <a:pt x="239" y="0"/>
                              </a:lnTo>
                              <a:close/>
                              <a:moveTo>
                                <a:pt x="35" y="388"/>
                              </a:moveTo>
                              <a:lnTo>
                                <a:pt x="35" y="388"/>
                              </a:lnTo>
                              <a:lnTo>
                                <a:pt x="35" y="155"/>
                              </a:lnTo>
                              <a:lnTo>
                                <a:pt x="239" y="39"/>
                              </a:lnTo>
                              <a:lnTo>
                                <a:pt x="442" y="155"/>
                              </a:lnTo>
                              <a:lnTo>
                                <a:pt x="442" y="388"/>
                              </a:lnTo>
                              <a:lnTo>
                                <a:pt x="239" y="504"/>
                              </a:lnTo>
                              <a:lnTo>
                                <a:pt x="35" y="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4" name="Freeform 7"/>
                      <wps:cNvSpPr>
                        <a:spLocks noEditPoints="1"/>
                      </wps:cNvSpPr>
                      <wps:spPr bwMode="auto">
                        <a:xfrm>
                          <a:off x="0" y="142"/>
                          <a:ext cx="261" cy="332"/>
                        </a:xfrm>
                        <a:custGeom>
                          <a:avLst/>
                          <a:gdLst>
                            <a:gd name="T0" fmla="*/ 306 w 376"/>
                            <a:gd name="T1" fmla="*/ 257 h 477"/>
                            <a:gd name="T2" fmla="*/ 306 w 376"/>
                            <a:gd name="T3" fmla="*/ 257 h 477"/>
                            <a:gd name="T4" fmla="*/ 174 w 376"/>
                            <a:gd name="T5" fmla="*/ 257 h 477"/>
                            <a:gd name="T6" fmla="*/ 68 w 376"/>
                            <a:gd name="T7" fmla="*/ 339 h 477"/>
                            <a:gd name="T8" fmla="*/ 177 w 376"/>
                            <a:gd name="T9" fmla="*/ 419 h 477"/>
                            <a:gd name="T10" fmla="*/ 282 w 376"/>
                            <a:gd name="T11" fmla="*/ 388 h 477"/>
                            <a:gd name="T12" fmla="*/ 306 w 376"/>
                            <a:gd name="T13" fmla="*/ 307 h 477"/>
                            <a:gd name="T14" fmla="*/ 306 w 376"/>
                            <a:gd name="T15" fmla="*/ 257 h 477"/>
                            <a:gd name="T16" fmla="*/ 306 w 376"/>
                            <a:gd name="T17" fmla="*/ 472 h 477"/>
                            <a:gd name="T18" fmla="*/ 306 w 376"/>
                            <a:gd name="T19" fmla="*/ 472 h 477"/>
                            <a:gd name="T20" fmla="*/ 306 w 376"/>
                            <a:gd name="T21" fmla="*/ 427 h 477"/>
                            <a:gd name="T22" fmla="*/ 170 w 376"/>
                            <a:gd name="T23" fmla="*/ 477 h 477"/>
                            <a:gd name="T24" fmla="*/ 36 w 376"/>
                            <a:gd name="T25" fmla="*/ 435 h 477"/>
                            <a:gd name="T26" fmla="*/ 1 w 376"/>
                            <a:gd name="T27" fmla="*/ 340 h 477"/>
                            <a:gd name="T28" fmla="*/ 164 w 376"/>
                            <a:gd name="T29" fmla="*/ 206 h 477"/>
                            <a:gd name="T30" fmla="*/ 306 w 376"/>
                            <a:gd name="T31" fmla="*/ 206 h 477"/>
                            <a:gd name="T32" fmla="*/ 306 w 376"/>
                            <a:gd name="T33" fmla="*/ 161 h 477"/>
                            <a:gd name="T34" fmla="*/ 185 w 376"/>
                            <a:gd name="T35" fmla="*/ 59 h 477"/>
                            <a:gd name="T36" fmla="*/ 66 w 376"/>
                            <a:gd name="T37" fmla="*/ 112 h 477"/>
                            <a:gd name="T38" fmla="*/ 19 w 376"/>
                            <a:gd name="T39" fmla="*/ 69 h 477"/>
                            <a:gd name="T40" fmla="*/ 186 w 376"/>
                            <a:gd name="T41" fmla="*/ 0 h 477"/>
                            <a:gd name="T42" fmla="*/ 376 w 376"/>
                            <a:gd name="T43" fmla="*/ 155 h 477"/>
                            <a:gd name="T44" fmla="*/ 376 w 376"/>
                            <a:gd name="T45" fmla="*/ 472 h 477"/>
                            <a:gd name="T46" fmla="*/ 306 w 376"/>
                            <a:gd name="T47" fmla="*/ 472 h 4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0" t="0" r="r" b="b"/>
                          <a:pathLst>
                            <a:path w="376" h="477">
                              <a:moveTo>
                                <a:pt x="306" y="257"/>
                              </a:moveTo>
                              <a:lnTo>
                                <a:pt x="306" y="257"/>
                              </a:lnTo>
                              <a:lnTo>
                                <a:pt x="174" y="257"/>
                              </a:lnTo>
                              <a:cubicBezTo>
                                <a:pt x="103" y="257"/>
                                <a:pt x="68" y="285"/>
                                <a:pt x="68" y="339"/>
                              </a:cubicBezTo>
                              <a:cubicBezTo>
                                <a:pt x="68" y="393"/>
                                <a:pt x="102" y="419"/>
                                <a:pt x="177" y="419"/>
                              </a:cubicBezTo>
                              <a:cubicBezTo>
                                <a:pt x="217" y="419"/>
                                <a:pt x="252" y="416"/>
                                <a:pt x="282" y="388"/>
                              </a:cubicBezTo>
                              <a:cubicBezTo>
                                <a:pt x="299" y="372"/>
                                <a:pt x="306" y="346"/>
                                <a:pt x="306" y="307"/>
                              </a:cubicBezTo>
                              <a:lnTo>
                                <a:pt x="306" y="257"/>
                              </a:lnTo>
                              <a:close/>
                              <a:moveTo>
                                <a:pt x="306" y="472"/>
                              </a:moveTo>
                              <a:lnTo>
                                <a:pt x="306" y="472"/>
                              </a:lnTo>
                              <a:lnTo>
                                <a:pt x="306" y="427"/>
                              </a:lnTo>
                              <a:cubicBezTo>
                                <a:pt x="268" y="465"/>
                                <a:pt x="233" y="477"/>
                                <a:pt x="170" y="477"/>
                              </a:cubicBezTo>
                              <a:cubicBezTo>
                                <a:pt x="104" y="477"/>
                                <a:pt x="66" y="465"/>
                                <a:pt x="36" y="435"/>
                              </a:cubicBezTo>
                              <a:cubicBezTo>
                                <a:pt x="12" y="409"/>
                                <a:pt x="0" y="375"/>
                                <a:pt x="1" y="340"/>
                              </a:cubicBezTo>
                              <a:cubicBezTo>
                                <a:pt x="1" y="259"/>
                                <a:pt x="58" y="206"/>
                                <a:pt x="164" y="206"/>
                              </a:cubicBezTo>
                              <a:lnTo>
                                <a:pt x="306" y="206"/>
                              </a:lnTo>
                              <a:lnTo>
                                <a:pt x="306" y="161"/>
                              </a:lnTo>
                              <a:cubicBezTo>
                                <a:pt x="306" y="93"/>
                                <a:pt x="272" y="59"/>
                                <a:pt x="185" y="59"/>
                              </a:cubicBezTo>
                              <a:cubicBezTo>
                                <a:pt x="125" y="59"/>
                                <a:pt x="94" y="73"/>
                                <a:pt x="66" y="112"/>
                              </a:cubicBezTo>
                              <a:lnTo>
                                <a:pt x="19" y="69"/>
                              </a:lnTo>
                              <a:cubicBezTo>
                                <a:pt x="61" y="15"/>
                                <a:pt x="109" y="0"/>
                                <a:pt x="186" y="0"/>
                              </a:cubicBezTo>
                              <a:cubicBezTo>
                                <a:pt x="313" y="0"/>
                                <a:pt x="376" y="54"/>
                                <a:pt x="376" y="155"/>
                              </a:cubicBezTo>
                              <a:lnTo>
                                <a:pt x="376" y="472"/>
                              </a:lnTo>
                              <a:lnTo>
                                <a:pt x="306" y="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5" name="Freeform 8"/>
                      <wps:cNvSpPr>
                        <a:spLocks/>
                      </wps:cNvSpPr>
                      <wps:spPr bwMode="auto">
                        <a:xfrm>
                          <a:off x="320" y="140"/>
                          <a:ext cx="248" cy="334"/>
                        </a:xfrm>
                        <a:custGeom>
                          <a:avLst/>
                          <a:gdLst>
                            <a:gd name="T0" fmla="*/ 291 w 358"/>
                            <a:gd name="T1" fmla="*/ 479 h 479"/>
                            <a:gd name="T2" fmla="*/ 291 w 358"/>
                            <a:gd name="T3" fmla="*/ 479 h 479"/>
                            <a:gd name="T4" fmla="*/ 291 w 358"/>
                            <a:gd name="T5" fmla="*/ 189 h 479"/>
                            <a:gd name="T6" fmla="*/ 179 w 358"/>
                            <a:gd name="T7" fmla="*/ 64 h 479"/>
                            <a:gd name="T8" fmla="*/ 66 w 358"/>
                            <a:gd name="T9" fmla="*/ 189 h 479"/>
                            <a:gd name="T10" fmla="*/ 66 w 358"/>
                            <a:gd name="T11" fmla="*/ 479 h 479"/>
                            <a:gd name="T12" fmla="*/ 0 w 358"/>
                            <a:gd name="T13" fmla="*/ 479 h 479"/>
                            <a:gd name="T14" fmla="*/ 0 w 358"/>
                            <a:gd name="T15" fmla="*/ 8 h 479"/>
                            <a:gd name="T16" fmla="*/ 66 w 358"/>
                            <a:gd name="T17" fmla="*/ 8 h 479"/>
                            <a:gd name="T18" fmla="*/ 66 w 358"/>
                            <a:gd name="T19" fmla="*/ 60 h 479"/>
                            <a:gd name="T20" fmla="*/ 194 w 358"/>
                            <a:gd name="T21" fmla="*/ 2 h 479"/>
                            <a:gd name="T22" fmla="*/ 311 w 358"/>
                            <a:gd name="T23" fmla="*/ 46 h 479"/>
                            <a:gd name="T24" fmla="*/ 358 w 358"/>
                            <a:gd name="T25" fmla="*/ 178 h 479"/>
                            <a:gd name="T26" fmla="*/ 358 w 358"/>
                            <a:gd name="T27" fmla="*/ 479 h 479"/>
                            <a:gd name="T28" fmla="*/ 291 w 358"/>
                            <a:gd name="T29" fmla="*/ 479 h 4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0" t="0" r="r" b="b"/>
                          <a:pathLst>
                            <a:path w="358" h="479">
                              <a:moveTo>
                                <a:pt x="291" y="479"/>
                              </a:moveTo>
                              <a:lnTo>
                                <a:pt x="291" y="479"/>
                              </a:lnTo>
                              <a:lnTo>
                                <a:pt x="291" y="189"/>
                              </a:lnTo>
                              <a:cubicBezTo>
                                <a:pt x="291" y="106"/>
                                <a:pt x="248" y="64"/>
                                <a:pt x="179" y="64"/>
                              </a:cubicBezTo>
                              <a:cubicBezTo>
                                <a:pt x="111" y="64"/>
                                <a:pt x="66" y="107"/>
                                <a:pt x="66" y="189"/>
                              </a:cubicBezTo>
                              <a:lnTo>
                                <a:pt x="66" y="479"/>
                              </a:lnTo>
                              <a:lnTo>
                                <a:pt x="0" y="479"/>
                              </a:lnTo>
                              <a:lnTo>
                                <a:pt x="0" y="8"/>
                              </a:lnTo>
                              <a:lnTo>
                                <a:pt x="66" y="8"/>
                              </a:lnTo>
                              <a:lnTo>
                                <a:pt x="66" y="60"/>
                              </a:lnTo>
                              <a:cubicBezTo>
                                <a:pt x="99" y="22"/>
                                <a:pt x="145" y="1"/>
                                <a:pt x="194" y="2"/>
                              </a:cubicBezTo>
                              <a:cubicBezTo>
                                <a:pt x="237" y="0"/>
                                <a:pt x="279" y="16"/>
                                <a:pt x="311" y="46"/>
                              </a:cubicBezTo>
                              <a:cubicBezTo>
                                <a:pt x="343" y="79"/>
                                <a:pt x="358" y="123"/>
                                <a:pt x="358" y="178"/>
                              </a:cubicBezTo>
                              <a:lnTo>
                                <a:pt x="358" y="479"/>
                              </a:lnTo>
                              <a:lnTo>
                                <a:pt x="291" y="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6" name="Freeform 9"/>
                      <wps:cNvSpPr>
                        <a:spLocks/>
                      </wps:cNvSpPr>
                      <wps:spPr bwMode="auto">
                        <a:xfrm>
                          <a:off x="603" y="47"/>
                          <a:ext cx="154" cy="427"/>
                        </a:xfrm>
                        <a:custGeom>
                          <a:avLst/>
                          <a:gdLst>
                            <a:gd name="T0" fmla="*/ 174 w 222"/>
                            <a:gd name="T1" fmla="*/ 613 h 613"/>
                            <a:gd name="T2" fmla="*/ 174 w 222"/>
                            <a:gd name="T3" fmla="*/ 613 h 613"/>
                            <a:gd name="T4" fmla="*/ 57 w 222"/>
                            <a:gd name="T5" fmla="*/ 488 h 613"/>
                            <a:gd name="T6" fmla="*/ 57 w 222"/>
                            <a:gd name="T7" fmla="*/ 199 h 613"/>
                            <a:gd name="T8" fmla="*/ 0 w 222"/>
                            <a:gd name="T9" fmla="*/ 199 h 613"/>
                            <a:gd name="T10" fmla="*/ 0 w 222"/>
                            <a:gd name="T11" fmla="*/ 147 h 613"/>
                            <a:gd name="T12" fmla="*/ 57 w 222"/>
                            <a:gd name="T13" fmla="*/ 147 h 613"/>
                            <a:gd name="T14" fmla="*/ 57 w 222"/>
                            <a:gd name="T15" fmla="*/ 0 h 613"/>
                            <a:gd name="T16" fmla="*/ 124 w 222"/>
                            <a:gd name="T17" fmla="*/ 0 h 613"/>
                            <a:gd name="T18" fmla="*/ 124 w 222"/>
                            <a:gd name="T19" fmla="*/ 147 h 613"/>
                            <a:gd name="T20" fmla="*/ 222 w 222"/>
                            <a:gd name="T21" fmla="*/ 147 h 613"/>
                            <a:gd name="T22" fmla="*/ 222 w 222"/>
                            <a:gd name="T23" fmla="*/ 199 h 613"/>
                            <a:gd name="T24" fmla="*/ 124 w 222"/>
                            <a:gd name="T25" fmla="*/ 199 h 613"/>
                            <a:gd name="T26" fmla="*/ 124 w 222"/>
                            <a:gd name="T27" fmla="*/ 486 h 613"/>
                            <a:gd name="T28" fmla="*/ 186 w 222"/>
                            <a:gd name="T29" fmla="*/ 554 h 613"/>
                            <a:gd name="T30" fmla="*/ 222 w 222"/>
                            <a:gd name="T31" fmla="*/ 554 h 613"/>
                            <a:gd name="T32" fmla="*/ 222 w 222"/>
                            <a:gd name="T33" fmla="*/ 613 h 613"/>
                            <a:gd name="T34" fmla="*/ 174 w 222"/>
                            <a:gd name="T35" fmla="*/ 613 h 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222" h="613">
                              <a:moveTo>
                                <a:pt x="174" y="613"/>
                              </a:moveTo>
                              <a:lnTo>
                                <a:pt x="174" y="613"/>
                              </a:lnTo>
                              <a:cubicBezTo>
                                <a:pt x="96" y="613"/>
                                <a:pt x="57" y="557"/>
                                <a:pt x="57" y="488"/>
                              </a:cubicBezTo>
                              <a:lnTo>
                                <a:pt x="57" y="199"/>
                              </a:lnTo>
                              <a:lnTo>
                                <a:pt x="0" y="199"/>
                              </a:lnTo>
                              <a:lnTo>
                                <a:pt x="0" y="147"/>
                              </a:lnTo>
                              <a:lnTo>
                                <a:pt x="57" y="147"/>
                              </a:lnTo>
                              <a:lnTo>
                                <a:pt x="57" y="0"/>
                              </a:lnTo>
                              <a:lnTo>
                                <a:pt x="124" y="0"/>
                              </a:lnTo>
                              <a:lnTo>
                                <a:pt x="124" y="147"/>
                              </a:lnTo>
                              <a:lnTo>
                                <a:pt x="222" y="147"/>
                              </a:lnTo>
                              <a:lnTo>
                                <a:pt x="222" y="199"/>
                              </a:lnTo>
                              <a:lnTo>
                                <a:pt x="124" y="199"/>
                              </a:lnTo>
                              <a:lnTo>
                                <a:pt x="124" y="486"/>
                              </a:lnTo>
                              <a:cubicBezTo>
                                <a:pt x="124" y="529"/>
                                <a:pt x="144" y="554"/>
                                <a:pt x="186" y="554"/>
                              </a:cubicBezTo>
                              <a:lnTo>
                                <a:pt x="222" y="554"/>
                              </a:lnTo>
                              <a:lnTo>
                                <a:pt x="222" y="613"/>
                              </a:lnTo>
                              <a:lnTo>
                                <a:pt x="174" y="6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7" name="Freeform 10"/>
                      <wps:cNvSpPr>
                        <a:spLocks noEditPoints="1"/>
                      </wps:cNvSpPr>
                      <wps:spPr bwMode="auto">
                        <a:xfrm>
                          <a:off x="780" y="142"/>
                          <a:ext cx="260" cy="332"/>
                        </a:xfrm>
                        <a:custGeom>
                          <a:avLst/>
                          <a:gdLst>
                            <a:gd name="T0" fmla="*/ 307 w 376"/>
                            <a:gd name="T1" fmla="*/ 257 h 477"/>
                            <a:gd name="T2" fmla="*/ 307 w 376"/>
                            <a:gd name="T3" fmla="*/ 257 h 477"/>
                            <a:gd name="T4" fmla="*/ 174 w 376"/>
                            <a:gd name="T5" fmla="*/ 257 h 477"/>
                            <a:gd name="T6" fmla="*/ 68 w 376"/>
                            <a:gd name="T7" fmla="*/ 339 h 477"/>
                            <a:gd name="T8" fmla="*/ 177 w 376"/>
                            <a:gd name="T9" fmla="*/ 419 h 477"/>
                            <a:gd name="T10" fmla="*/ 282 w 376"/>
                            <a:gd name="T11" fmla="*/ 388 h 477"/>
                            <a:gd name="T12" fmla="*/ 307 w 376"/>
                            <a:gd name="T13" fmla="*/ 307 h 477"/>
                            <a:gd name="T14" fmla="*/ 307 w 376"/>
                            <a:gd name="T15" fmla="*/ 257 h 477"/>
                            <a:gd name="T16" fmla="*/ 307 w 376"/>
                            <a:gd name="T17" fmla="*/ 472 h 477"/>
                            <a:gd name="T18" fmla="*/ 307 w 376"/>
                            <a:gd name="T19" fmla="*/ 472 h 477"/>
                            <a:gd name="T20" fmla="*/ 307 w 376"/>
                            <a:gd name="T21" fmla="*/ 427 h 477"/>
                            <a:gd name="T22" fmla="*/ 170 w 376"/>
                            <a:gd name="T23" fmla="*/ 477 h 477"/>
                            <a:gd name="T24" fmla="*/ 36 w 376"/>
                            <a:gd name="T25" fmla="*/ 435 h 477"/>
                            <a:gd name="T26" fmla="*/ 1 w 376"/>
                            <a:gd name="T27" fmla="*/ 340 h 477"/>
                            <a:gd name="T28" fmla="*/ 164 w 376"/>
                            <a:gd name="T29" fmla="*/ 206 h 477"/>
                            <a:gd name="T30" fmla="*/ 307 w 376"/>
                            <a:gd name="T31" fmla="*/ 206 h 477"/>
                            <a:gd name="T32" fmla="*/ 307 w 376"/>
                            <a:gd name="T33" fmla="*/ 161 h 477"/>
                            <a:gd name="T34" fmla="*/ 185 w 376"/>
                            <a:gd name="T35" fmla="*/ 59 h 477"/>
                            <a:gd name="T36" fmla="*/ 66 w 376"/>
                            <a:gd name="T37" fmla="*/ 112 h 477"/>
                            <a:gd name="T38" fmla="*/ 19 w 376"/>
                            <a:gd name="T39" fmla="*/ 69 h 477"/>
                            <a:gd name="T40" fmla="*/ 186 w 376"/>
                            <a:gd name="T41" fmla="*/ 0 h 477"/>
                            <a:gd name="T42" fmla="*/ 376 w 376"/>
                            <a:gd name="T43" fmla="*/ 155 h 477"/>
                            <a:gd name="T44" fmla="*/ 376 w 376"/>
                            <a:gd name="T45" fmla="*/ 472 h 477"/>
                            <a:gd name="T46" fmla="*/ 307 w 376"/>
                            <a:gd name="T47" fmla="*/ 472 h 4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0" t="0" r="r" b="b"/>
                          <a:pathLst>
                            <a:path w="376" h="477">
                              <a:moveTo>
                                <a:pt x="307" y="257"/>
                              </a:moveTo>
                              <a:lnTo>
                                <a:pt x="307" y="257"/>
                              </a:lnTo>
                              <a:lnTo>
                                <a:pt x="174" y="257"/>
                              </a:lnTo>
                              <a:cubicBezTo>
                                <a:pt x="103" y="257"/>
                                <a:pt x="68" y="285"/>
                                <a:pt x="68" y="339"/>
                              </a:cubicBezTo>
                              <a:cubicBezTo>
                                <a:pt x="68" y="393"/>
                                <a:pt x="102" y="419"/>
                                <a:pt x="177" y="419"/>
                              </a:cubicBezTo>
                              <a:cubicBezTo>
                                <a:pt x="217" y="419"/>
                                <a:pt x="253" y="416"/>
                                <a:pt x="282" y="388"/>
                              </a:cubicBezTo>
                              <a:cubicBezTo>
                                <a:pt x="299" y="372"/>
                                <a:pt x="307" y="346"/>
                                <a:pt x="307" y="307"/>
                              </a:cubicBezTo>
                              <a:lnTo>
                                <a:pt x="307" y="257"/>
                              </a:lnTo>
                              <a:close/>
                              <a:moveTo>
                                <a:pt x="307" y="472"/>
                              </a:moveTo>
                              <a:lnTo>
                                <a:pt x="307" y="472"/>
                              </a:lnTo>
                              <a:lnTo>
                                <a:pt x="307" y="427"/>
                              </a:lnTo>
                              <a:cubicBezTo>
                                <a:pt x="268" y="465"/>
                                <a:pt x="233" y="477"/>
                                <a:pt x="170" y="477"/>
                              </a:cubicBezTo>
                              <a:cubicBezTo>
                                <a:pt x="105" y="477"/>
                                <a:pt x="66" y="465"/>
                                <a:pt x="36" y="435"/>
                              </a:cubicBezTo>
                              <a:cubicBezTo>
                                <a:pt x="12" y="409"/>
                                <a:pt x="0" y="375"/>
                                <a:pt x="1" y="340"/>
                              </a:cubicBezTo>
                              <a:cubicBezTo>
                                <a:pt x="1" y="259"/>
                                <a:pt x="58" y="206"/>
                                <a:pt x="164" y="206"/>
                              </a:cubicBezTo>
                              <a:lnTo>
                                <a:pt x="307" y="206"/>
                              </a:lnTo>
                              <a:lnTo>
                                <a:pt x="307" y="161"/>
                              </a:lnTo>
                              <a:cubicBezTo>
                                <a:pt x="307" y="93"/>
                                <a:pt x="272" y="59"/>
                                <a:pt x="185" y="59"/>
                              </a:cubicBezTo>
                              <a:cubicBezTo>
                                <a:pt x="125" y="59"/>
                                <a:pt x="94" y="73"/>
                                <a:pt x="66" y="112"/>
                              </a:cubicBezTo>
                              <a:lnTo>
                                <a:pt x="19" y="69"/>
                              </a:lnTo>
                              <a:cubicBezTo>
                                <a:pt x="61" y="15"/>
                                <a:pt x="109" y="0"/>
                                <a:pt x="186" y="0"/>
                              </a:cubicBezTo>
                              <a:cubicBezTo>
                                <a:pt x="313" y="0"/>
                                <a:pt x="376" y="54"/>
                                <a:pt x="376" y="155"/>
                              </a:cubicBezTo>
                              <a:lnTo>
                                <a:pt x="376" y="472"/>
                              </a:lnTo>
                              <a:lnTo>
                                <a:pt x="307" y="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8" name="Freeform 11"/>
                      <wps:cNvSpPr>
                        <a:spLocks/>
                      </wps:cNvSpPr>
                      <wps:spPr bwMode="auto">
                        <a:xfrm>
                          <a:off x="1099" y="140"/>
                          <a:ext cx="213" cy="335"/>
                        </a:xfrm>
                        <a:custGeom>
                          <a:avLst/>
                          <a:gdLst>
                            <a:gd name="T0" fmla="*/ 257 w 307"/>
                            <a:gd name="T1" fmla="*/ 98 h 480"/>
                            <a:gd name="T2" fmla="*/ 257 w 307"/>
                            <a:gd name="T3" fmla="*/ 98 h 480"/>
                            <a:gd name="T4" fmla="*/ 178 w 307"/>
                            <a:gd name="T5" fmla="*/ 64 h 480"/>
                            <a:gd name="T6" fmla="*/ 67 w 307"/>
                            <a:gd name="T7" fmla="*/ 190 h 480"/>
                            <a:gd name="T8" fmla="*/ 67 w 307"/>
                            <a:gd name="T9" fmla="*/ 480 h 480"/>
                            <a:gd name="T10" fmla="*/ 0 w 307"/>
                            <a:gd name="T11" fmla="*/ 480 h 480"/>
                            <a:gd name="T12" fmla="*/ 0 w 307"/>
                            <a:gd name="T13" fmla="*/ 8 h 480"/>
                            <a:gd name="T14" fmla="*/ 67 w 307"/>
                            <a:gd name="T15" fmla="*/ 8 h 480"/>
                            <a:gd name="T16" fmla="*/ 67 w 307"/>
                            <a:gd name="T17" fmla="*/ 66 h 480"/>
                            <a:gd name="T18" fmla="*/ 197 w 307"/>
                            <a:gd name="T19" fmla="*/ 2 h 480"/>
                            <a:gd name="T20" fmla="*/ 307 w 307"/>
                            <a:gd name="T21" fmla="*/ 46 h 480"/>
                            <a:gd name="T22" fmla="*/ 257 w 307"/>
                            <a:gd name="T23" fmla="*/ 98 h 4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0" t="0" r="r" b="b"/>
                          <a:pathLst>
                            <a:path w="307" h="480">
                              <a:moveTo>
                                <a:pt x="257" y="98"/>
                              </a:moveTo>
                              <a:lnTo>
                                <a:pt x="257" y="98"/>
                              </a:lnTo>
                              <a:cubicBezTo>
                                <a:pt x="238" y="74"/>
                                <a:pt x="208" y="62"/>
                                <a:pt x="178" y="64"/>
                              </a:cubicBezTo>
                              <a:cubicBezTo>
                                <a:pt x="110" y="64"/>
                                <a:pt x="67" y="118"/>
                                <a:pt x="67" y="190"/>
                              </a:cubicBezTo>
                              <a:lnTo>
                                <a:pt x="67" y="480"/>
                              </a:lnTo>
                              <a:lnTo>
                                <a:pt x="0" y="480"/>
                              </a:lnTo>
                              <a:lnTo>
                                <a:pt x="0" y="8"/>
                              </a:lnTo>
                              <a:lnTo>
                                <a:pt x="67" y="8"/>
                              </a:lnTo>
                              <a:lnTo>
                                <a:pt x="67" y="66"/>
                              </a:lnTo>
                              <a:cubicBezTo>
                                <a:pt x="93" y="26"/>
                                <a:pt x="143" y="2"/>
                                <a:pt x="197" y="2"/>
                              </a:cubicBezTo>
                              <a:cubicBezTo>
                                <a:pt x="238" y="0"/>
                                <a:pt x="278" y="16"/>
                                <a:pt x="307" y="46"/>
                              </a:cubicBezTo>
                              <a:lnTo>
                                <a:pt x="257" y="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9" name="Freeform 12"/>
                      <wps:cNvSpPr>
                        <a:spLocks noEditPoints="1"/>
                      </wps:cNvSpPr>
                      <wps:spPr bwMode="auto">
                        <a:xfrm>
                          <a:off x="1288" y="142"/>
                          <a:ext cx="260" cy="332"/>
                        </a:xfrm>
                        <a:custGeom>
                          <a:avLst/>
                          <a:gdLst>
                            <a:gd name="T0" fmla="*/ 294 w 375"/>
                            <a:gd name="T1" fmla="*/ 128 h 477"/>
                            <a:gd name="T2" fmla="*/ 294 w 375"/>
                            <a:gd name="T3" fmla="*/ 128 h 477"/>
                            <a:gd name="T4" fmla="*/ 187 w 375"/>
                            <a:gd name="T5" fmla="*/ 58 h 477"/>
                            <a:gd name="T6" fmla="*/ 80 w 375"/>
                            <a:gd name="T7" fmla="*/ 128 h 477"/>
                            <a:gd name="T8" fmla="*/ 67 w 375"/>
                            <a:gd name="T9" fmla="*/ 206 h 477"/>
                            <a:gd name="T10" fmla="*/ 308 w 375"/>
                            <a:gd name="T11" fmla="*/ 206 h 477"/>
                            <a:gd name="T12" fmla="*/ 294 w 375"/>
                            <a:gd name="T13" fmla="*/ 128 h 477"/>
                            <a:gd name="T14" fmla="*/ 294 w 375"/>
                            <a:gd name="T15" fmla="*/ 128 h 477"/>
                            <a:gd name="T16" fmla="*/ 67 w 375"/>
                            <a:gd name="T17" fmla="*/ 257 h 477"/>
                            <a:gd name="T18" fmla="*/ 67 w 375"/>
                            <a:gd name="T19" fmla="*/ 257 h 477"/>
                            <a:gd name="T20" fmla="*/ 201 w 375"/>
                            <a:gd name="T21" fmla="*/ 418 h 477"/>
                            <a:gd name="T22" fmla="*/ 321 w 375"/>
                            <a:gd name="T23" fmla="*/ 365 h 477"/>
                            <a:gd name="T24" fmla="*/ 366 w 375"/>
                            <a:gd name="T25" fmla="*/ 405 h 477"/>
                            <a:gd name="T26" fmla="*/ 199 w 375"/>
                            <a:gd name="T27" fmla="*/ 477 h 477"/>
                            <a:gd name="T28" fmla="*/ 0 w 375"/>
                            <a:gd name="T29" fmla="*/ 239 h 477"/>
                            <a:gd name="T30" fmla="*/ 187 w 375"/>
                            <a:gd name="T31" fmla="*/ 0 h 477"/>
                            <a:gd name="T32" fmla="*/ 375 w 375"/>
                            <a:gd name="T33" fmla="*/ 226 h 477"/>
                            <a:gd name="T34" fmla="*/ 375 w 375"/>
                            <a:gd name="T35" fmla="*/ 257 h 477"/>
                            <a:gd name="T36" fmla="*/ 67 w 375"/>
                            <a:gd name="T37" fmla="*/ 257 h 477"/>
                            <a:gd name="T38" fmla="*/ 67 w 375"/>
                            <a:gd name="T39" fmla="*/ 257 h 4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375" h="477">
                              <a:moveTo>
                                <a:pt x="294" y="128"/>
                              </a:moveTo>
                              <a:lnTo>
                                <a:pt x="294" y="128"/>
                              </a:lnTo>
                              <a:cubicBezTo>
                                <a:pt x="275" y="85"/>
                                <a:pt x="233" y="58"/>
                                <a:pt x="187" y="58"/>
                              </a:cubicBezTo>
                              <a:cubicBezTo>
                                <a:pt x="141" y="58"/>
                                <a:pt x="100" y="85"/>
                                <a:pt x="80" y="128"/>
                              </a:cubicBezTo>
                              <a:cubicBezTo>
                                <a:pt x="71" y="153"/>
                                <a:pt x="66" y="179"/>
                                <a:pt x="67" y="206"/>
                              </a:cubicBezTo>
                              <a:lnTo>
                                <a:pt x="308" y="206"/>
                              </a:lnTo>
                              <a:cubicBezTo>
                                <a:pt x="309" y="179"/>
                                <a:pt x="304" y="153"/>
                                <a:pt x="294" y="128"/>
                              </a:cubicBezTo>
                              <a:lnTo>
                                <a:pt x="294" y="128"/>
                              </a:lnTo>
                              <a:close/>
                              <a:moveTo>
                                <a:pt x="67" y="257"/>
                              </a:moveTo>
                              <a:lnTo>
                                <a:pt x="67" y="257"/>
                              </a:lnTo>
                              <a:cubicBezTo>
                                <a:pt x="67" y="359"/>
                                <a:pt x="114" y="418"/>
                                <a:pt x="201" y="418"/>
                              </a:cubicBezTo>
                              <a:cubicBezTo>
                                <a:pt x="254" y="418"/>
                                <a:pt x="285" y="402"/>
                                <a:pt x="321" y="365"/>
                              </a:cubicBezTo>
                              <a:lnTo>
                                <a:pt x="366" y="405"/>
                              </a:lnTo>
                              <a:cubicBezTo>
                                <a:pt x="320" y="453"/>
                                <a:pt x="277" y="477"/>
                                <a:pt x="199" y="477"/>
                              </a:cubicBezTo>
                              <a:cubicBezTo>
                                <a:pt x="79" y="477"/>
                                <a:pt x="0" y="404"/>
                                <a:pt x="0" y="239"/>
                              </a:cubicBezTo>
                              <a:cubicBezTo>
                                <a:pt x="0" y="88"/>
                                <a:pt x="71" y="0"/>
                                <a:pt x="187" y="0"/>
                              </a:cubicBezTo>
                              <a:cubicBezTo>
                                <a:pt x="305" y="0"/>
                                <a:pt x="375" y="87"/>
                                <a:pt x="375" y="226"/>
                              </a:cubicBezTo>
                              <a:lnTo>
                                <a:pt x="375" y="257"/>
                              </a:lnTo>
                              <a:lnTo>
                                <a:pt x="67" y="257"/>
                              </a:lnTo>
                              <a:lnTo>
                                <a:pt x="67" y="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0" name="Freeform 13"/>
                      <wps:cNvSpPr>
                        <a:spLocks/>
                      </wps:cNvSpPr>
                      <wps:spPr bwMode="auto">
                        <a:xfrm>
                          <a:off x="1572" y="142"/>
                          <a:ext cx="259" cy="332"/>
                        </a:xfrm>
                        <a:custGeom>
                          <a:avLst/>
                          <a:gdLst>
                            <a:gd name="T0" fmla="*/ 188 w 375"/>
                            <a:gd name="T1" fmla="*/ 477 h 477"/>
                            <a:gd name="T2" fmla="*/ 188 w 375"/>
                            <a:gd name="T3" fmla="*/ 477 h 477"/>
                            <a:gd name="T4" fmla="*/ 0 w 375"/>
                            <a:gd name="T5" fmla="*/ 410 h 477"/>
                            <a:gd name="T6" fmla="*/ 45 w 375"/>
                            <a:gd name="T7" fmla="*/ 365 h 477"/>
                            <a:gd name="T8" fmla="*/ 187 w 375"/>
                            <a:gd name="T9" fmla="*/ 419 h 477"/>
                            <a:gd name="T10" fmla="*/ 310 w 375"/>
                            <a:gd name="T11" fmla="*/ 336 h 477"/>
                            <a:gd name="T12" fmla="*/ 233 w 375"/>
                            <a:gd name="T13" fmla="*/ 268 h 477"/>
                            <a:gd name="T14" fmla="*/ 158 w 375"/>
                            <a:gd name="T15" fmla="*/ 262 h 477"/>
                            <a:gd name="T16" fmla="*/ 20 w 375"/>
                            <a:gd name="T17" fmla="*/ 137 h 477"/>
                            <a:gd name="T18" fmla="*/ 189 w 375"/>
                            <a:gd name="T19" fmla="*/ 0 h 477"/>
                            <a:gd name="T20" fmla="*/ 354 w 375"/>
                            <a:gd name="T21" fmla="*/ 50 h 477"/>
                            <a:gd name="T22" fmla="*/ 311 w 375"/>
                            <a:gd name="T23" fmla="*/ 95 h 477"/>
                            <a:gd name="T24" fmla="*/ 188 w 375"/>
                            <a:gd name="T25" fmla="*/ 58 h 477"/>
                            <a:gd name="T26" fmla="*/ 86 w 375"/>
                            <a:gd name="T27" fmla="*/ 135 h 477"/>
                            <a:gd name="T28" fmla="*/ 166 w 375"/>
                            <a:gd name="T29" fmla="*/ 203 h 477"/>
                            <a:gd name="T30" fmla="*/ 240 w 375"/>
                            <a:gd name="T31" fmla="*/ 209 h 477"/>
                            <a:gd name="T32" fmla="*/ 375 w 375"/>
                            <a:gd name="T33" fmla="*/ 335 h 477"/>
                            <a:gd name="T34" fmla="*/ 188 w 375"/>
                            <a:gd name="T35" fmla="*/ 477 h 4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375" h="477">
                              <a:moveTo>
                                <a:pt x="188" y="477"/>
                              </a:moveTo>
                              <a:lnTo>
                                <a:pt x="188" y="477"/>
                              </a:lnTo>
                              <a:cubicBezTo>
                                <a:pt x="111" y="477"/>
                                <a:pt x="50" y="459"/>
                                <a:pt x="0" y="410"/>
                              </a:cubicBezTo>
                              <a:lnTo>
                                <a:pt x="45" y="365"/>
                              </a:lnTo>
                              <a:cubicBezTo>
                                <a:pt x="81" y="404"/>
                                <a:pt x="131" y="419"/>
                                <a:pt x="187" y="419"/>
                              </a:cubicBezTo>
                              <a:cubicBezTo>
                                <a:pt x="263" y="419"/>
                                <a:pt x="310" y="391"/>
                                <a:pt x="310" y="336"/>
                              </a:cubicBezTo>
                              <a:cubicBezTo>
                                <a:pt x="310" y="296"/>
                                <a:pt x="286" y="273"/>
                                <a:pt x="233" y="268"/>
                              </a:cubicBezTo>
                              <a:lnTo>
                                <a:pt x="158" y="262"/>
                              </a:lnTo>
                              <a:cubicBezTo>
                                <a:pt x="68" y="254"/>
                                <a:pt x="20" y="213"/>
                                <a:pt x="20" y="137"/>
                              </a:cubicBezTo>
                              <a:cubicBezTo>
                                <a:pt x="20" y="51"/>
                                <a:pt x="91" y="0"/>
                                <a:pt x="189" y="0"/>
                              </a:cubicBezTo>
                              <a:cubicBezTo>
                                <a:pt x="255" y="0"/>
                                <a:pt x="313" y="16"/>
                                <a:pt x="354" y="50"/>
                              </a:cubicBezTo>
                              <a:lnTo>
                                <a:pt x="311" y="95"/>
                              </a:lnTo>
                              <a:cubicBezTo>
                                <a:pt x="275" y="69"/>
                                <a:pt x="232" y="56"/>
                                <a:pt x="188" y="58"/>
                              </a:cubicBezTo>
                              <a:cubicBezTo>
                                <a:pt x="121" y="58"/>
                                <a:pt x="86" y="87"/>
                                <a:pt x="86" y="135"/>
                              </a:cubicBezTo>
                              <a:cubicBezTo>
                                <a:pt x="86" y="174"/>
                                <a:pt x="108" y="198"/>
                                <a:pt x="166" y="203"/>
                              </a:cubicBezTo>
                              <a:lnTo>
                                <a:pt x="240" y="209"/>
                              </a:lnTo>
                              <a:cubicBezTo>
                                <a:pt x="320" y="217"/>
                                <a:pt x="375" y="248"/>
                                <a:pt x="375" y="335"/>
                              </a:cubicBezTo>
                              <a:cubicBezTo>
                                <a:pt x="375" y="425"/>
                                <a:pt x="299" y="477"/>
                                <a:pt x="188" y="47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1673EB0" id="Group 4" o:spid="_x0000_s1026" style="position:absolute;margin-left:0;margin-top:56.7pt;width:141.75pt;height:30.7pt;z-index:251655680;mso-position-horizontal:left;mso-position-horizontal-relative:margin;mso-position-vertical-relative:page;mso-width-relative:margin;mso-height-relative:margin" coordsize="2185,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">
              <o:lock v:ext="edit" aspectratio="t"/>
              <v:shape id="Freeform 5" o:spid="_x0000_s1027" style="position:absolute;left:1949;top:106;width:154;height:167;visibility:visible;mso-wrap-style:square;v-text-anchor:top" coordsize="222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" path="m222,80r,l200,40,133,80,133,,89,r,80l23,40,,80r67,39l,159r23,40l89,159r,80l133,239r,-80l200,199r22,-40l156,119,222,80xe" stroked="f" strokeweight="0">
                <v:path arrowok="t" o:connecttype="custom" o:connectlocs="154,56;154,56;139,28;92,56;92,0;62,0;62,56;16,28;0,56;46,83;0,111;16,139;62,111;62,167;92,167;92,111;139,139;154,111;108,83;154,56" o:connectangles="0,0,0,0,0,0,0,0,0,0,0,0,0,0,0,0,0,0,0,0"/>
              </v:shape>
              <v:shape id="Freeform 6" o:spid="_x0000_s1028" style="position:absolute;left:1855;width:330;height:379;visibility:visible;mso-wrap-style:square;v-text-anchor:top" coordsize="477,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" path="m239,r,l,135,,408,239,544,477,408r,-273l239,xm35,388r,l35,155,239,39,442,155r,233l239,504,35,388xe" stroked="f" strokeweight="0">
                <v:path arrowok="t" o:connecttype="custom" o:connectlocs="165,0;165,0;0,94;0,284;165,379;330,284;330,94;165,0;24,270;24,270;24,108;165,27;306,108;306,270;165,351;24,270" o:connectangles="0,0,0,0,0,0,0,0,0,0,0,0,0,0,0,0"/>
                <o:lock v:ext="edit" verticies="t"/>
              </v:shape>
              <v:shape id="Freeform 7" o:spid="_x0000_s1029" style="position:absolute;top:142;width:261;height:332;visibility:visible;mso-wrap-style:square;v-text-anchor:top" coordsize="376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" path="m306,257r,l174,257v-71,,-106,28,-106,82c68,393,102,419,177,419v40,,75,-3,105,-31c299,372,306,346,306,307r,-50xm306,472r,l306,427v-38,38,-73,50,-136,50c104,477,66,465,36,435,12,409,,375,1,340,1,259,58,206,164,206r142,l306,161c306,93,272,59,185,59,125,59,94,73,66,112l19,69c61,15,109,,186,,313,,376,54,376,155r,317l306,472xe" stroked="f" strokeweight="0">
                <v:path arrowok="t" o:connecttype="custom" o:connectlocs="212,179;212,179;121,179;47,236;123,292;196,270;212,214;212,179;212,329;212,329;212,297;118,332;25,303;1,237;114,143;212,143;212,112;128,41;46,78;13,48;129,0;261,108;261,329;212,329" o:connectangles="0,0,0,0,0,0,0,0,0,0,0,0,0,0,0,0,0,0,0,0,0,0,0,0"/>
                <o:lock v:ext="edit" verticies="t"/>
              </v:shape>
              <v:shape id="Freeform 8" o:spid="_x0000_s1030" style="position:absolute;left:320;top:140;width:248;height:334;visibility:visible;mso-wrap-style:square;v-text-anchor:top" coordsize="358,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" path="m291,479r,l291,189c291,106,248,64,179,64,111,64,66,107,66,189r,290l,479,,8r66,l66,60c99,22,145,1,194,2,237,,279,16,311,46v32,33,47,77,47,132l358,479r-67,xe" stroked="f" strokeweight="0">
                <v:path arrowok="t" o:connecttype="custom" o:connectlocs="202,334;202,334;202,132;124,45;46,132;46,334;0,334;0,6;46,6;46,42;134,1;215,32;248,124;248,334;202,334" o:connectangles="0,0,0,0,0,0,0,0,0,0,0,0,0,0,0"/>
              </v:shape>
              <v:shape id="Freeform 9" o:spid="_x0000_s1031" style="position:absolute;left:603;top:47;width:154;height:427;visibility:visible;mso-wrap-style:square;v-text-anchor:top" coordsize="222,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" path="m174,613r,c96,613,57,557,57,488r,-289l,199,,147r57,l57,r67,l124,147r98,l222,199r-98,l124,486v,43,20,68,62,68l222,554r,59l174,613xe" stroked="f" strokeweight="0">
                <v:path arrowok="t" o:connecttype="custom" o:connectlocs="121,427;121,427;40,340;40,139;0,139;0,102;40,102;40,0;86,0;86,102;154,102;154,139;86,139;86,339;129,386;154,386;154,427;121,427" o:connectangles="0,0,0,0,0,0,0,0,0,0,0,0,0,0,0,0,0,0"/>
              </v:shape>
              <v:shape id="Freeform 10" o:spid="_x0000_s1032" style="position:absolute;left:780;top:142;width:260;height:332;visibility:visible;mso-wrap-style:square;v-text-anchor:top" coordsize="376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" path="m307,257r,l174,257v-71,,-106,28,-106,82c68,393,102,419,177,419v40,,76,-3,105,-31c299,372,307,346,307,307r,-50xm307,472r,l307,427v-39,38,-74,50,-137,50c105,477,66,465,36,435,12,409,,375,1,340,1,259,58,206,164,206r143,l307,161c307,93,272,59,185,59,125,59,94,73,66,112l19,69c61,15,109,,186,,313,,376,54,376,155r,317l307,472xe" stroked="f" strokeweight="0">
                <v:path arrowok="t" o:connecttype="custom" o:connectlocs="212,179;212,179;120,179;47,236;122,292;195,270;212,214;212,179;212,329;212,329;212,297;118,332;25,303;1,237;113,143;212,143;212,112;128,41;46,78;13,48;129,0;260,108;260,329;212,329" o:connectangles="0,0,0,0,0,0,0,0,0,0,0,0,0,0,0,0,0,0,0,0,0,0,0,0"/>
                <o:lock v:ext="edit" verticies="t"/>
              </v:shape>
              <v:shape id="Freeform 11" o:spid="_x0000_s1033" style="position:absolute;left:1099;top:140;width:213;height:335;visibility:visible;mso-wrap-style:square;v-text-anchor:top" coordsize="307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" path="m257,98r,c238,74,208,62,178,64,110,64,67,118,67,190r,290l,480,,8r67,l67,66c93,26,143,2,197,2,238,,278,16,307,46l257,98xe" stroked="f" strokeweight="0">
                <v:path arrowok="t" o:connecttype="custom" o:connectlocs="178,68;178,68;123,45;46,133;46,335;0,335;0,6;46,6;46,46;137,1;213,32;178,68" o:connectangles="0,0,0,0,0,0,0,0,0,0,0,0"/>
              </v:shape>
              <v:shape id="Freeform 12" o:spid="_x0000_s1034" style="position:absolute;left:1288;top:142;width:260;height:332;visibility:visible;mso-wrap-style:square;v-text-anchor:top" coordsize="375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" path="m294,128r,c275,85,233,58,187,58v-46,,-87,27,-107,70c71,153,66,179,67,206r241,c309,179,304,153,294,128r,xm67,257r,c67,359,114,418,201,418v53,,84,-16,120,-53l366,405v-46,48,-89,72,-167,72c79,477,,404,,239,,88,71,,187,,305,,375,87,375,226r,31l67,257r,xe" stroked="f" strokeweight="0">
                <v:path arrowok="t" o:connecttype="custom" o:connectlocs="204,89;204,89;130,40;55,89;46,143;214,143;204,89;204,89;46,179;46,179;139,291;223,254;254,282;138,332;0,166;130,0;260,157;260,179;46,179;46,179" o:connectangles="0,0,0,0,0,0,0,0,0,0,0,0,0,0,0,0,0,0,0,0"/>
                <o:lock v:ext="edit" verticies="t"/>
              </v:shape>
              <v:shape id="Freeform 13" o:spid="_x0000_s1035" style="position:absolute;left:1572;top:142;width:259;height:332;visibility:visible;mso-wrap-style:square;v-text-anchor:top" coordsize="375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" path="m188,477r,c111,477,50,459,,410l45,365v36,39,86,54,142,54c263,419,310,391,310,336v,-40,-24,-63,-77,-68l158,262c68,254,20,213,20,137,20,51,91,,189,v66,,124,16,165,50l311,95c275,69,232,56,188,58,121,58,86,87,86,135v,39,22,63,80,68l240,209v80,8,135,39,135,126c375,425,299,477,188,477xe" stroked="f" strokeweight="0">
                <v:path arrowok="t" o:connecttype="custom" o:connectlocs="130,332;130,332;0,285;31,254;129,292;214,234;161,187;109,182;14,95;131,0;244,35;215,66;130,40;59,94;115,141;166,145;259,233;130,332" o:connectangles="0,0,0,0,0,0,0,0,0,0,0,0,0,0,0,0,0,0"/>
              </v:shape>
              <w10:wrap anchorx="margin" anchory="page"/>
              <w10:anchorlock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52608" behindDoc="1" locked="1" layoutInCell="1" allowOverlap="1" wp14:anchorId="7370F0A2" wp14:editId="4ECC7F38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56400" cy="10692000"/>
          <wp:effectExtent l="0" t="0" r="6985" b="0"/>
          <wp:wrapNone/>
          <wp:docPr id="251" name="Picture 251" descr="A picture containing umbrella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" name="Picture 163" descr="A picture containing umbrella&#10;&#10;Description automatically generated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64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4613EC" w14:textId="77777777" w:rsidR="00630D80" w:rsidRDefault="00630D8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0AB5D" w14:textId="324CA19D" w:rsidR="003D5CA8" w:rsidRPr="004C76D6" w:rsidRDefault="00000000" w:rsidP="004C76D6">
    <w:pPr>
      <w:pStyle w:val="Header-border"/>
    </w:pPr>
    <w:sdt>
      <w:sdtPr>
        <w:alias w:val="Title"/>
        <w:tag w:val=""/>
        <w:id w:val="-2140098904"/>
        <w:placeholder>
          <w:docPart w:val="11C77FE4225E48CAA0A4369543C46C40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E512F">
          <w:t>Modern Data Platform Framework</w:t>
        </w:r>
      </w:sdtContent>
    </w:sdt>
    <w:r w:rsidR="003D5CA8" w:rsidRPr="004C76D6">
      <w:t xml:space="preserve"> </w:t>
    </w:r>
    <w:sdt>
      <w:sdtPr>
        <w:alias w:val="Subject"/>
        <w:tag w:val=""/>
        <w:id w:val="1089353385"/>
        <w:placeholder>
          <w:docPart w:val="AF47F9281B5C4A109D36A24957F0500B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4E512F">
          <w:t>Azure DevOps Checklist</w:t>
        </w:r>
      </w:sdtContent>
    </w:sdt>
    <w:r w:rsidR="003D5CA8">
      <w:t xml:space="preserve"> </w:t>
    </w:r>
    <w:r w:rsidR="003D5CA8" w:rsidRPr="004C76D6">
      <w:t xml:space="preserve">– </w:t>
    </w:r>
    <w:sdt>
      <w:sdtPr>
        <w:alias w:val="Company"/>
        <w:tag w:val=""/>
        <w:id w:val="-866365870"/>
        <w:placeholder>
          <w:docPart w:val="1EE66E5098B34593B665CE4C0A7C4A7D"/>
        </w:placeholder>
        <w:showingPlcHdr/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r w:rsidR="003D5CA8" w:rsidRPr="009969E6">
          <w:t>[Customer linked from cover]</w:t>
        </w:r>
      </w:sdtContent>
    </w:sdt>
    <w:r w:rsidR="003D5CA8">
      <w:t xml:space="preserve"> </w:t>
    </w:r>
    <w:r w:rsidR="003D5CA8" w:rsidRPr="007D6B6E">
      <w:rPr>
        <w:noProof/>
      </w:rPr>
      <mc:AlternateContent>
        <mc:Choice Requires="wpg">
          <w:drawing>
            <wp:anchor distT="0" distB="0" distL="114300" distR="114300" simplePos="0" relativeHeight="251661824" behindDoc="0" locked="1" layoutInCell="1" allowOverlap="1" wp14:anchorId="4D36A4FA" wp14:editId="4463D659">
              <wp:simplePos x="0" y="0"/>
              <wp:positionH relativeFrom="margin">
                <wp:align>right</wp:align>
              </wp:positionH>
              <wp:positionV relativeFrom="page">
                <wp:posOffset>494030</wp:posOffset>
              </wp:positionV>
              <wp:extent cx="1317600" cy="162000"/>
              <wp:effectExtent l="0" t="0" r="0" b="9525"/>
              <wp:wrapNone/>
              <wp:docPr id="1" name="Graphic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7600" cy="162000"/>
                        <a:chOff x="0" y="0"/>
                        <a:chExt cx="2757300" cy="329334"/>
                      </a:xfrm>
                    </wpg:grpSpPr>
                    <wps:wsp>
                      <wps:cNvPr id="9" name="Freeform: Shape 9"/>
                      <wps:cNvSpPr/>
                      <wps:spPr>
                        <a:xfrm>
                          <a:off x="0" y="70490"/>
                          <a:ext cx="167047" cy="258844"/>
                        </a:xfrm>
                        <a:custGeom>
                          <a:avLst/>
                          <a:gdLst>
                            <a:gd name="connsiteX0" fmla="*/ 75704 w 167047"/>
                            <a:gd name="connsiteY0" fmla="*/ 36492 h 258844"/>
                            <a:gd name="connsiteX1" fmla="*/ 48958 w 167047"/>
                            <a:gd name="connsiteY1" fmla="*/ 62104 h 258844"/>
                            <a:gd name="connsiteX2" fmla="*/ 75704 w 167047"/>
                            <a:gd name="connsiteY2" fmla="*/ 87717 h 258844"/>
                            <a:gd name="connsiteX3" fmla="*/ 102450 w 167047"/>
                            <a:gd name="connsiteY3" fmla="*/ 62104 h 258844"/>
                            <a:gd name="connsiteX4" fmla="*/ 75704 w 167047"/>
                            <a:gd name="connsiteY4" fmla="*/ 36492 h 258844"/>
                            <a:gd name="connsiteX5" fmla="*/ 55531 w 167047"/>
                            <a:gd name="connsiteY5" fmla="*/ 185407 h 258844"/>
                            <a:gd name="connsiteX6" fmla="*/ 46012 w 167047"/>
                            <a:gd name="connsiteY6" fmla="*/ 205353 h 258844"/>
                            <a:gd name="connsiteX7" fmla="*/ 82957 w 167047"/>
                            <a:gd name="connsiteY7" fmla="*/ 220312 h 258844"/>
                            <a:gd name="connsiteX8" fmla="*/ 119902 w 167047"/>
                            <a:gd name="connsiteY8" fmla="*/ 202860 h 258844"/>
                            <a:gd name="connsiteX9" fmla="*/ 113556 w 167047"/>
                            <a:gd name="connsiteY9" fmla="*/ 190847 h 258844"/>
                            <a:gd name="connsiteX10" fmla="*/ 87037 w 167047"/>
                            <a:gd name="connsiteY10" fmla="*/ 187900 h 258844"/>
                            <a:gd name="connsiteX11" fmla="*/ 55531 w 167047"/>
                            <a:gd name="connsiteY11" fmla="*/ 185407 h 258844"/>
                            <a:gd name="connsiteX12" fmla="*/ 81597 w 167047"/>
                            <a:gd name="connsiteY12" fmla="*/ 258844 h 258844"/>
                            <a:gd name="connsiteX13" fmla="*/ 21079 w 167047"/>
                            <a:gd name="connsiteY13" fmla="*/ 248418 h 258844"/>
                            <a:gd name="connsiteX14" fmla="*/ 0 w 167047"/>
                            <a:gd name="connsiteY14" fmla="*/ 210113 h 258844"/>
                            <a:gd name="connsiteX15" fmla="*/ 25159 w 167047"/>
                            <a:gd name="connsiteY15" fmla="*/ 168634 h 258844"/>
                            <a:gd name="connsiteX16" fmla="*/ 12240 w 167047"/>
                            <a:gd name="connsiteY16" fmla="*/ 142115 h 258844"/>
                            <a:gd name="connsiteX17" fmla="*/ 22666 w 167047"/>
                            <a:gd name="connsiteY17" fmla="*/ 118996 h 258844"/>
                            <a:gd name="connsiteX18" fmla="*/ 25839 w 167047"/>
                            <a:gd name="connsiteY18" fmla="*/ 114009 h 258844"/>
                            <a:gd name="connsiteX19" fmla="*/ 2040 w 167047"/>
                            <a:gd name="connsiteY19" fmla="*/ 63464 h 258844"/>
                            <a:gd name="connsiteX20" fmla="*/ 22213 w 167047"/>
                            <a:gd name="connsiteY20" fmla="*/ 14959 h 258844"/>
                            <a:gd name="connsiteX21" fmla="*/ 75477 w 167047"/>
                            <a:gd name="connsiteY21" fmla="*/ 0 h 258844"/>
                            <a:gd name="connsiteX22" fmla="*/ 105170 w 167047"/>
                            <a:gd name="connsiteY22" fmla="*/ 3400 h 258844"/>
                            <a:gd name="connsiteX23" fmla="*/ 110836 w 167047"/>
                            <a:gd name="connsiteY23" fmla="*/ 4533 h 258844"/>
                            <a:gd name="connsiteX24" fmla="*/ 167047 w 167047"/>
                            <a:gd name="connsiteY24" fmla="*/ 2720 h 258844"/>
                            <a:gd name="connsiteX25" fmla="*/ 167047 w 167047"/>
                            <a:gd name="connsiteY25" fmla="*/ 40119 h 258844"/>
                            <a:gd name="connsiteX26" fmla="*/ 140982 w 167047"/>
                            <a:gd name="connsiteY26" fmla="*/ 38305 h 258844"/>
                            <a:gd name="connsiteX27" fmla="*/ 148688 w 167047"/>
                            <a:gd name="connsiteY27" fmla="*/ 62104 h 258844"/>
                            <a:gd name="connsiteX28" fmla="*/ 130782 w 167047"/>
                            <a:gd name="connsiteY28" fmla="*/ 110383 h 258844"/>
                            <a:gd name="connsiteX29" fmla="*/ 74797 w 167047"/>
                            <a:gd name="connsiteY29" fmla="*/ 123529 h 258844"/>
                            <a:gd name="connsiteX30" fmla="*/ 60518 w 167047"/>
                            <a:gd name="connsiteY30" fmla="*/ 122169 h 258844"/>
                            <a:gd name="connsiteX31" fmla="*/ 57118 w 167047"/>
                            <a:gd name="connsiteY31" fmla="*/ 137129 h 258844"/>
                            <a:gd name="connsiteX32" fmla="*/ 63011 w 167047"/>
                            <a:gd name="connsiteY32" fmla="*/ 145062 h 258844"/>
                            <a:gd name="connsiteX33" fmla="*/ 90890 w 167047"/>
                            <a:gd name="connsiteY33" fmla="*/ 147555 h 258844"/>
                            <a:gd name="connsiteX34" fmla="*/ 150955 w 167047"/>
                            <a:gd name="connsiteY34" fmla="*/ 159341 h 258844"/>
                            <a:gd name="connsiteX35" fmla="*/ 167047 w 167047"/>
                            <a:gd name="connsiteY35" fmla="*/ 200593 h 258844"/>
                            <a:gd name="connsiteX36" fmla="*/ 143928 w 167047"/>
                            <a:gd name="connsiteY36" fmla="*/ 244791 h 258844"/>
                            <a:gd name="connsiteX37" fmla="*/ 81597 w 167047"/>
                            <a:gd name="connsiteY37" fmla="*/ 258844 h 25884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</a:cxnLst>
                          <a:rect l="l" t="t" r="r" b="b"/>
                          <a:pathLst>
                            <a:path w="167047" h="258844">
                              <a:moveTo>
                                <a:pt x="75704" y="36492"/>
                              </a:moveTo>
                              <a:cubicBezTo>
                                <a:pt x="57798" y="36492"/>
                                <a:pt x="48958" y="45105"/>
                                <a:pt x="48958" y="62104"/>
                              </a:cubicBezTo>
                              <a:cubicBezTo>
                                <a:pt x="48958" y="79104"/>
                                <a:pt x="57798" y="87717"/>
                                <a:pt x="75704" y="87717"/>
                              </a:cubicBezTo>
                              <a:cubicBezTo>
                                <a:pt x="93610" y="87717"/>
                                <a:pt x="102450" y="79104"/>
                                <a:pt x="102450" y="62104"/>
                              </a:cubicBezTo>
                              <a:cubicBezTo>
                                <a:pt x="102450" y="45105"/>
                                <a:pt x="93610" y="36492"/>
                                <a:pt x="75704" y="36492"/>
                              </a:cubicBezTo>
                              <a:moveTo>
                                <a:pt x="55531" y="185407"/>
                              </a:moveTo>
                              <a:cubicBezTo>
                                <a:pt x="49185" y="191753"/>
                                <a:pt x="46012" y="198326"/>
                                <a:pt x="46012" y="205353"/>
                              </a:cubicBezTo>
                              <a:cubicBezTo>
                                <a:pt x="46012" y="215326"/>
                                <a:pt x="58251" y="220312"/>
                                <a:pt x="82957" y="220312"/>
                              </a:cubicBezTo>
                              <a:cubicBezTo>
                                <a:pt x="107436" y="220312"/>
                                <a:pt x="119902" y="214419"/>
                                <a:pt x="119902" y="202860"/>
                              </a:cubicBezTo>
                              <a:cubicBezTo>
                                <a:pt x="119902" y="196513"/>
                                <a:pt x="117862" y="192433"/>
                                <a:pt x="113556" y="190847"/>
                              </a:cubicBezTo>
                              <a:cubicBezTo>
                                <a:pt x="109476" y="189033"/>
                                <a:pt x="100410" y="188127"/>
                                <a:pt x="87037" y="187900"/>
                              </a:cubicBezTo>
                              <a:lnTo>
                                <a:pt x="55531" y="185407"/>
                              </a:lnTo>
                              <a:moveTo>
                                <a:pt x="81597" y="258844"/>
                              </a:moveTo>
                              <a:cubicBezTo>
                                <a:pt x="55305" y="258844"/>
                                <a:pt x="35359" y="255444"/>
                                <a:pt x="21079" y="248418"/>
                              </a:cubicBezTo>
                              <a:cubicBezTo>
                                <a:pt x="7026" y="241165"/>
                                <a:pt x="0" y="228472"/>
                                <a:pt x="0" y="210113"/>
                              </a:cubicBezTo>
                              <a:cubicBezTo>
                                <a:pt x="0" y="195380"/>
                                <a:pt x="8386" y="181554"/>
                                <a:pt x="25159" y="168634"/>
                              </a:cubicBezTo>
                              <a:cubicBezTo>
                                <a:pt x="16546" y="162741"/>
                                <a:pt x="12240" y="153901"/>
                                <a:pt x="12240" y="142115"/>
                              </a:cubicBezTo>
                              <a:cubicBezTo>
                                <a:pt x="12240" y="137355"/>
                                <a:pt x="15639" y="129649"/>
                                <a:pt x="22666" y="118996"/>
                              </a:cubicBezTo>
                              <a:lnTo>
                                <a:pt x="25839" y="114009"/>
                              </a:lnTo>
                              <a:cubicBezTo>
                                <a:pt x="9973" y="102676"/>
                                <a:pt x="2040" y="85677"/>
                                <a:pt x="2040" y="63464"/>
                              </a:cubicBezTo>
                              <a:cubicBezTo>
                                <a:pt x="2040" y="41252"/>
                                <a:pt x="8840" y="25159"/>
                                <a:pt x="22213" y="14959"/>
                              </a:cubicBezTo>
                              <a:cubicBezTo>
                                <a:pt x="35585" y="4986"/>
                                <a:pt x="53491" y="0"/>
                                <a:pt x="75477" y="0"/>
                              </a:cubicBezTo>
                              <a:cubicBezTo>
                                <a:pt x="85450" y="0"/>
                                <a:pt x="95423" y="1133"/>
                                <a:pt x="105170" y="3400"/>
                              </a:cubicBezTo>
                              <a:lnTo>
                                <a:pt x="110836" y="4533"/>
                              </a:lnTo>
                              <a:lnTo>
                                <a:pt x="167047" y="2720"/>
                              </a:lnTo>
                              <a:lnTo>
                                <a:pt x="167047" y="40119"/>
                              </a:lnTo>
                              <a:lnTo>
                                <a:pt x="140982" y="38305"/>
                              </a:lnTo>
                              <a:cubicBezTo>
                                <a:pt x="146195" y="46238"/>
                                <a:pt x="148688" y="54171"/>
                                <a:pt x="148688" y="62104"/>
                              </a:cubicBezTo>
                              <a:cubicBezTo>
                                <a:pt x="148688" y="85450"/>
                                <a:pt x="142795" y="101543"/>
                                <a:pt x="130782" y="110383"/>
                              </a:cubicBezTo>
                              <a:cubicBezTo>
                                <a:pt x="118769" y="118996"/>
                                <a:pt x="100183" y="123529"/>
                                <a:pt x="74797" y="123529"/>
                              </a:cubicBezTo>
                              <a:cubicBezTo>
                                <a:pt x="69358" y="123529"/>
                                <a:pt x="64598" y="123076"/>
                                <a:pt x="60518" y="122169"/>
                              </a:cubicBezTo>
                              <a:cubicBezTo>
                                <a:pt x="58251" y="128289"/>
                                <a:pt x="57118" y="133275"/>
                                <a:pt x="57118" y="137129"/>
                              </a:cubicBezTo>
                              <a:cubicBezTo>
                                <a:pt x="57118" y="140982"/>
                                <a:pt x="59158" y="143475"/>
                                <a:pt x="63011" y="145062"/>
                              </a:cubicBezTo>
                              <a:cubicBezTo>
                                <a:pt x="66864" y="146422"/>
                                <a:pt x="76157" y="147328"/>
                                <a:pt x="90890" y="147555"/>
                              </a:cubicBezTo>
                              <a:cubicBezTo>
                                <a:pt x="120356" y="147781"/>
                                <a:pt x="140302" y="151635"/>
                                <a:pt x="150955" y="159341"/>
                              </a:cubicBezTo>
                              <a:cubicBezTo>
                                <a:pt x="161608" y="166821"/>
                                <a:pt x="167047" y="180647"/>
                                <a:pt x="167047" y="200593"/>
                              </a:cubicBezTo>
                              <a:cubicBezTo>
                                <a:pt x="167047" y="220539"/>
                                <a:pt x="159341" y="235272"/>
                                <a:pt x="143928" y="244791"/>
                              </a:cubicBezTo>
                              <a:cubicBezTo>
                                <a:pt x="128742" y="253858"/>
                                <a:pt x="107889" y="258844"/>
                                <a:pt x="81597" y="258844"/>
                              </a:cubicBez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: Shape 10"/>
                      <wps:cNvSpPr/>
                      <wps:spPr>
                        <a:xfrm>
                          <a:off x="172260" y="69810"/>
                          <a:ext cx="160927" cy="183366"/>
                        </a:xfrm>
                        <a:custGeom>
                          <a:avLst/>
                          <a:gdLst>
                            <a:gd name="connsiteX0" fmla="*/ 80464 w 160927"/>
                            <a:gd name="connsiteY0" fmla="*/ 39892 h 183366"/>
                            <a:gd name="connsiteX1" fmla="*/ 54851 w 160927"/>
                            <a:gd name="connsiteY1" fmla="*/ 52131 h 183366"/>
                            <a:gd name="connsiteX2" fmla="*/ 47598 w 160927"/>
                            <a:gd name="connsiteY2" fmla="*/ 91343 h 183366"/>
                            <a:gd name="connsiteX3" fmla="*/ 54851 w 160927"/>
                            <a:gd name="connsiteY3" fmla="*/ 130782 h 183366"/>
                            <a:gd name="connsiteX4" fmla="*/ 80464 w 160927"/>
                            <a:gd name="connsiteY4" fmla="*/ 143475 h 183366"/>
                            <a:gd name="connsiteX5" fmla="*/ 106076 w 160927"/>
                            <a:gd name="connsiteY5" fmla="*/ 130782 h 183366"/>
                            <a:gd name="connsiteX6" fmla="*/ 113329 w 160927"/>
                            <a:gd name="connsiteY6" fmla="*/ 91343 h 183366"/>
                            <a:gd name="connsiteX7" fmla="*/ 106076 w 160927"/>
                            <a:gd name="connsiteY7" fmla="*/ 52131 h 183366"/>
                            <a:gd name="connsiteX8" fmla="*/ 80464 w 160927"/>
                            <a:gd name="connsiteY8" fmla="*/ 39892 h 183366"/>
                            <a:gd name="connsiteX9" fmla="*/ 80464 w 160927"/>
                            <a:gd name="connsiteY9" fmla="*/ 183367 h 183366"/>
                            <a:gd name="connsiteX10" fmla="*/ 0 w 160927"/>
                            <a:gd name="connsiteY10" fmla="*/ 91343 h 183366"/>
                            <a:gd name="connsiteX11" fmla="*/ 18586 w 160927"/>
                            <a:gd name="connsiteY11" fmla="*/ 24026 h 183366"/>
                            <a:gd name="connsiteX12" fmla="*/ 80464 w 160927"/>
                            <a:gd name="connsiteY12" fmla="*/ 0 h 183366"/>
                            <a:gd name="connsiteX13" fmla="*/ 142342 w 160927"/>
                            <a:gd name="connsiteY13" fmla="*/ 24026 h 183366"/>
                            <a:gd name="connsiteX14" fmla="*/ 160928 w 160927"/>
                            <a:gd name="connsiteY14" fmla="*/ 91343 h 183366"/>
                            <a:gd name="connsiteX15" fmla="*/ 80464 w 160927"/>
                            <a:gd name="connsiteY15" fmla="*/ 183367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60927" h="183366">
                              <a:moveTo>
                                <a:pt x="80464" y="39892"/>
                              </a:moveTo>
                              <a:cubicBezTo>
                                <a:pt x="67998" y="39892"/>
                                <a:pt x="59611" y="43972"/>
                                <a:pt x="54851" y="52131"/>
                              </a:cubicBezTo>
                              <a:cubicBezTo>
                                <a:pt x="49865" y="60291"/>
                                <a:pt x="47598" y="73437"/>
                                <a:pt x="47598" y="91343"/>
                              </a:cubicBezTo>
                              <a:cubicBezTo>
                                <a:pt x="47598" y="109249"/>
                                <a:pt x="49865" y="122396"/>
                                <a:pt x="54851" y="130782"/>
                              </a:cubicBezTo>
                              <a:cubicBezTo>
                                <a:pt x="59611" y="139168"/>
                                <a:pt x="68224" y="143475"/>
                                <a:pt x="80464" y="143475"/>
                              </a:cubicBezTo>
                              <a:cubicBezTo>
                                <a:pt x="92703" y="143475"/>
                                <a:pt x="101316" y="139395"/>
                                <a:pt x="106076" y="130782"/>
                              </a:cubicBezTo>
                              <a:cubicBezTo>
                                <a:pt x="110836" y="122396"/>
                                <a:pt x="113329" y="109249"/>
                                <a:pt x="113329" y="91343"/>
                              </a:cubicBezTo>
                              <a:cubicBezTo>
                                <a:pt x="113329" y="73437"/>
                                <a:pt x="111063" y="60291"/>
                                <a:pt x="106076" y="52131"/>
                              </a:cubicBezTo>
                              <a:cubicBezTo>
                                <a:pt x="101316" y="43972"/>
                                <a:pt x="92703" y="39892"/>
                                <a:pt x="80464" y="39892"/>
                              </a:cubicBezTo>
                              <a:moveTo>
                                <a:pt x="80464" y="183367"/>
                              </a:moveTo>
                              <a:cubicBezTo>
                                <a:pt x="26972" y="183367"/>
                                <a:pt x="0" y="152768"/>
                                <a:pt x="0" y="91343"/>
                              </a:cubicBezTo>
                              <a:cubicBezTo>
                                <a:pt x="0" y="62558"/>
                                <a:pt x="6120" y="40119"/>
                                <a:pt x="18586" y="24026"/>
                              </a:cubicBezTo>
                              <a:cubicBezTo>
                                <a:pt x="30826" y="8160"/>
                                <a:pt x="51451" y="0"/>
                                <a:pt x="80464" y="0"/>
                              </a:cubicBezTo>
                              <a:cubicBezTo>
                                <a:pt x="109249" y="0"/>
                                <a:pt x="129875" y="7933"/>
                                <a:pt x="142342" y="24026"/>
                              </a:cubicBezTo>
                              <a:cubicBezTo>
                                <a:pt x="154581" y="39892"/>
                                <a:pt x="160928" y="62331"/>
                                <a:pt x="160928" y="91343"/>
                              </a:cubicBezTo>
                              <a:cubicBezTo>
                                <a:pt x="160928" y="152541"/>
                                <a:pt x="133955" y="183367"/>
                                <a:pt x="80464" y="183367"/>
                              </a:cubicBez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Freeform: Shape 11"/>
                      <wps:cNvSpPr/>
                      <wps:spPr>
                        <a:xfrm>
                          <a:off x="433824" y="0"/>
                          <a:ext cx="109476" cy="248871"/>
                        </a:xfrm>
                        <a:custGeom>
                          <a:avLst/>
                          <a:gdLst>
                            <a:gd name="connsiteX0" fmla="*/ 65731 w 109476"/>
                            <a:gd name="connsiteY0" fmla="*/ 248871 h 248871"/>
                            <a:gd name="connsiteX1" fmla="*/ 18813 w 109476"/>
                            <a:gd name="connsiteY1" fmla="*/ 248871 h 248871"/>
                            <a:gd name="connsiteX2" fmla="*/ 18813 w 109476"/>
                            <a:gd name="connsiteY2" fmla="*/ 114009 h 248871"/>
                            <a:gd name="connsiteX3" fmla="*/ 0 w 109476"/>
                            <a:gd name="connsiteY3" fmla="*/ 114009 h 248871"/>
                            <a:gd name="connsiteX4" fmla="*/ 0 w 109476"/>
                            <a:gd name="connsiteY4" fmla="*/ 74117 h 248871"/>
                            <a:gd name="connsiteX5" fmla="*/ 18813 w 109476"/>
                            <a:gd name="connsiteY5" fmla="*/ 74117 h 248871"/>
                            <a:gd name="connsiteX6" fmla="*/ 18813 w 109476"/>
                            <a:gd name="connsiteY6" fmla="*/ 66411 h 248871"/>
                            <a:gd name="connsiteX7" fmla="*/ 29919 w 109476"/>
                            <a:gd name="connsiteY7" fmla="*/ 14279 h 248871"/>
                            <a:gd name="connsiteX8" fmla="*/ 69811 w 109476"/>
                            <a:gd name="connsiteY8" fmla="*/ 0 h 248871"/>
                            <a:gd name="connsiteX9" fmla="*/ 102223 w 109476"/>
                            <a:gd name="connsiteY9" fmla="*/ 3400 h 248871"/>
                            <a:gd name="connsiteX10" fmla="*/ 109476 w 109476"/>
                            <a:gd name="connsiteY10" fmla="*/ 4533 h 248871"/>
                            <a:gd name="connsiteX11" fmla="*/ 108796 w 109476"/>
                            <a:gd name="connsiteY11" fmla="*/ 42612 h 248871"/>
                            <a:gd name="connsiteX12" fmla="*/ 82957 w 109476"/>
                            <a:gd name="connsiteY12" fmla="*/ 41932 h 248871"/>
                            <a:gd name="connsiteX13" fmla="*/ 68904 w 109476"/>
                            <a:gd name="connsiteY13" fmla="*/ 47598 h 248871"/>
                            <a:gd name="connsiteX14" fmla="*/ 65504 w 109476"/>
                            <a:gd name="connsiteY14" fmla="*/ 66864 h 248871"/>
                            <a:gd name="connsiteX15" fmla="*/ 65504 w 109476"/>
                            <a:gd name="connsiteY15" fmla="*/ 74117 h 248871"/>
                            <a:gd name="connsiteX16" fmla="*/ 107889 w 109476"/>
                            <a:gd name="connsiteY16" fmla="*/ 74117 h 248871"/>
                            <a:gd name="connsiteX17" fmla="*/ 107889 w 109476"/>
                            <a:gd name="connsiteY17" fmla="*/ 114009 h 248871"/>
                            <a:gd name="connsiteX18" fmla="*/ 65504 w 109476"/>
                            <a:gd name="connsiteY18" fmla="*/ 114009 h 248871"/>
                            <a:gd name="connsiteX19" fmla="*/ 65504 w 109476"/>
                            <a:gd name="connsiteY19" fmla="*/ 248871 h 24887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109476" h="248871">
                              <a:moveTo>
                                <a:pt x="65731" y="248871"/>
                              </a:moveTo>
                              <a:lnTo>
                                <a:pt x="18813" y="248871"/>
                              </a:lnTo>
                              <a:lnTo>
                                <a:pt x="18813" y="114009"/>
                              </a:lnTo>
                              <a:lnTo>
                                <a:pt x="0" y="114009"/>
                              </a:lnTo>
                              <a:lnTo>
                                <a:pt x="0" y="74117"/>
                              </a:lnTo>
                              <a:lnTo>
                                <a:pt x="18813" y="74117"/>
                              </a:lnTo>
                              <a:lnTo>
                                <a:pt x="18813" y="66411"/>
                              </a:lnTo>
                              <a:cubicBezTo>
                                <a:pt x="18813" y="41252"/>
                                <a:pt x="22439" y="23799"/>
                                <a:pt x="29919" y="14279"/>
                              </a:cubicBezTo>
                              <a:cubicBezTo>
                                <a:pt x="37399" y="4760"/>
                                <a:pt x="50772" y="0"/>
                                <a:pt x="69811" y="0"/>
                              </a:cubicBezTo>
                              <a:cubicBezTo>
                                <a:pt x="78197" y="0"/>
                                <a:pt x="89077" y="1133"/>
                                <a:pt x="102223" y="3400"/>
                              </a:cubicBezTo>
                              <a:lnTo>
                                <a:pt x="109476" y="4533"/>
                              </a:lnTo>
                              <a:lnTo>
                                <a:pt x="108796" y="42612"/>
                              </a:lnTo>
                              <a:cubicBezTo>
                                <a:pt x="98596" y="42159"/>
                                <a:pt x="89983" y="41932"/>
                                <a:pt x="82957" y="41932"/>
                              </a:cubicBezTo>
                              <a:cubicBezTo>
                                <a:pt x="75931" y="41932"/>
                                <a:pt x="71171" y="43745"/>
                                <a:pt x="68904" y="47598"/>
                              </a:cubicBezTo>
                              <a:cubicBezTo>
                                <a:pt x="66638" y="51225"/>
                                <a:pt x="65504" y="57798"/>
                                <a:pt x="65504" y="66864"/>
                              </a:cubicBezTo>
                              <a:lnTo>
                                <a:pt x="65504" y="74117"/>
                              </a:lnTo>
                              <a:lnTo>
                                <a:pt x="107889" y="74117"/>
                              </a:lnTo>
                              <a:lnTo>
                                <a:pt x="107889" y="114009"/>
                              </a:lnTo>
                              <a:lnTo>
                                <a:pt x="65504" y="114009"/>
                              </a:lnTo>
                              <a:lnTo>
                                <a:pt x="65504" y="248871"/>
                              </a:ln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" name="Freeform: Shape 12"/>
                      <wps:cNvSpPr/>
                      <wps:spPr>
                        <a:xfrm>
                          <a:off x="557353" y="69810"/>
                          <a:ext cx="157074" cy="183366"/>
                        </a:xfrm>
                        <a:custGeom>
                          <a:avLst/>
                          <a:gdLst>
                            <a:gd name="connsiteX0" fmla="*/ 98596 w 157074"/>
                            <a:gd name="connsiteY0" fmla="*/ 102223 h 183366"/>
                            <a:gd name="connsiteX1" fmla="*/ 66864 w 157074"/>
                            <a:gd name="connsiteY1" fmla="*/ 104943 h 183366"/>
                            <a:gd name="connsiteX2" fmla="*/ 47372 w 157074"/>
                            <a:gd name="connsiteY2" fmla="*/ 126022 h 183366"/>
                            <a:gd name="connsiteX3" fmla="*/ 64598 w 157074"/>
                            <a:gd name="connsiteY3" fmla="*/ 145288 h 183366"/>
                            <a:gd name="connsiteX4" fmla="*/ 93610 w 157074"/>
                            <a:gd name="connsiteY4" fmla="*/ 141208 h 183366"/>
                            <a:gd name="connsiteX5" fmla="*/ 98823 w 157074"/>
                            <a:gd name="connsiteY5" fmla="*/ 139848 h 183366"/>
                            <a:gd name="connsiteX6" fmla="*/ 98823 w 157074"/>
                            <a:gd name="connsiteY6" fmla="*/ 102223 h 183366"/>
                            <a:gd name="connsiteX7" fmla="*/ 155714 w 157074"/>
                            <a:gd name="connsiteY7" fmla="*/ 183367 h 183366"/>
                            <a:gd name="connsiteX8" fmla="*/ 127155 w 157074"/>
                            <a:gd name="connsiteY8" fmla="*/ 180874 h 183366"/>
                            <a:gd name="connsiteX9" fmla="*/ 105623 w 157074"/>
                            <a:gd name="connsiteY9" fmla="*/ 171127 h 183366"/>
                            <a:gd name="connsiteX10" fmla="*/ 54171 w 157074"/>
                            <a:gd name="connsiteY10" fmla="*/ 183367 h 183366"/>
                            <a:gd name="connsiteX11" fmla="*/ 0 w 157074"/>
                            <a:gd name="connsiteY11" fmla="*/ 126022 h 183366"/>
                            <a:gd name="connsiteX12" fmla="*/ 14959 w 157074"/>
                            <a:gd name="connsiteY12" fmla="*/ 86357 h 183366"/>
                            <a:gd name="connsiteX13" fmla="*/ 61198 w 157074"/>
                            <a:gd name="connsiteY13" fmla="*/ 72531 h 183366"/>
                            <a:gd name="connsiteX14" fmla="*/ 98596 w 157074"/>
                            <a:gd name="connsiteY14" fmla="*/ 69811 h 183366"/>
                            <a:gd name="connsiteX15" fmla="*/ 98596 w 157074"/>
                            <a:gd name="connsiteY15" fmla="*/ 58931 h 183366"/>
                            <a:gd name="connsiteX16" fmla="*/ 93610 w 157074"/>
                            <a:gd name="connsiteY16" fmla="*/ 43972 h 183366"/>
                            <a:gd name="connsiteX17" fmla="*/ 77971 w 157074"/>
                            <a:gd name="connsiteY17" fmla="*/ 39892 h 183366"/>
                            <a:gd name="connsiteX18" fmla="*/ 12240 w 157074"/>
                            <a:gd name="connsiteY18" fmla="*/ 42612 h 183366"/>
                            <a:gd name="connsiteX19" fmla="*/ 10880 w 157074"/>
                            <a:gd name="connsiteY19" fmla="*/ 10200 h 183366"/>
                            <a:gd name="connsiteX20" fmla="*/ 82050 w 157074"/>
                            <a:gd name="connsiteY20" fmla="*/ 0 h 183366"/>
                            <a:gd name="connsiteX21" fmla="*/ 130555 w 157074"/>
                            <a:gd name="connsiteY21" fmla="*/ 14053 h 183366"/>
                            <a:gd name="connsiteX22" fmla="*/ 145515 w 157074"/>
                            <a:gd name="connsiteY22" fmla="*/ 58705 h 183366"/>
                            <a:gd name="connsiteX23" fmla="*/ 145515 w 157074"/>
                            <a:gd name="connsiteY23" fmla="*/ 131462 h 183366"/>
                            <a:gd name="connsiteX24" fmla="*/ 148235 w 157074"/>
                            <a:gd name="connsiteY24" fmla="*/ 143248 h 183366"/>
                            <a:gd name="connsiteX25" fmla="*/ 157074 w 157074"/>
                            <a:gd name="connsiteY25" fmla="*/ 148008 h 183366"/>
                            <a:gd name="connsiteX26" fmla="*/ 155714 w 157074"/>
                            <a:gd name="connsiteY26" fmla="*/ 183367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</a:cxnLst>
                          <a:rect l="l" t="t" r="r" b="b"/>
                          <a:pathLst>
                            <a:path w="157074" h="183366">
                              <a:moveTo>
                                <a:pt x="98596" y="102223"/>
                              </a:moveTo>
                              <a:lnTo>
                                <a:pt x="66864" y="104943"/>
                              </a:lnTo>
                              <a:cubicBezTo>
                                <a:pt x="53718" y="106076"/>
                                <a:pt x="47372" y="113103"/>
                                <a:pt x="47372" y="126022"/>
                              </a:cubicBezTo>
                              <a:cubicBezTo>
                                <a:pt x="47372" y="138715"/>
                                <a:pt x="53038" y="145288"/>
                                <a:pt x="64598" y="145288"/>
                              </a:cubicBezTo>
                              <a:cubicBezTo>
                                <a:pt x="73437" y="145288"/>
                                <a:pt x="83184" y="143928"/>
                                <a:pt x="93610" y="141208"/>
                              </a:cubicBezTo>
                              <a:lnTo>
                                <a:pt x="98823" y="139848"/>
                              </a:lnTo>
                              <a:lnTo>
                                <a:pt x="98823" y="102223"/>
                              </a:lnTo>
                              <a:moveTo>
                                <a:pt x="155714" y="183367"/>
                              </a:moveTo>
                              <a:cubicBezTo>
                                <a:pt x="143928" y="183367"/>
                                <a:pt x="134409" y="182460"/>
                                <a:pt x="127155" y="180874"/>
                              </a:cubicBezTo>
                              <a:cubicBezTo>
                                <a:pt x="120129" y="179287"/>
                                <a:pt x="112876" y="175887"/>
                                <a:pt x="105623" y="171127"/>
                              </a:cubicBezTo>
                              <a:cubicBezTo>
                                <a:pt x="88850" y="179287"/>
                                <a:pt x="71624" y="183367"/>
                                <a:pt x="54171" y="183367"/>
                              </a:cubicBezTo>
                              <a:cubicBezTo>
                                <a:pt x="18133" y="183367"/>
                                <a:pt x="0" y="164328"/>
                                <a:pt x="0" y="126022"/>
                              </a:cubicBezTo>
                              <a:cubicBezTo>
                                <a:pt x="0" y="107436"/>
                                <a:pt x="4986" y="94063"/>
                                <a:pt x="14959" y="86357"/>
                              </a:cubicBezTo>
                              <a:cubicBezTo>
                                <a:pt x="24932" y="78651"/>
                                <a:pt x="40345" y="73891"/>
                                <a:pt x="61198" y="72531"/>
                              </a:cubicBezTo>
                              <a:lnTo>
                                <a:pt x="98596" y="69811"/>
                              </a:lnTo>
                              <a:lnTo>
                                <a:pt x="98596" y="58931"/>
                              </a:lnTo>
                              <a:cubicBezTo>
                                <a:pt x="98596" y="51678"/>
                                <a:pt x="97010" y="46692"/>
                                <a:pt x="93610" y="43972"/>
                              </a:cubicBezTo>
                              <a:cubicBezTo>
                                <a:pt x="90210" y="41252"/>
                                <a:pt x="84997" y="39892"/>
                                <a:pt x="77971" y="39892"/>
                              </a:cubicBezTo>
                              <a:lnTo>
                                <a:pt x="12240" y="42612"/>
                              </a:lnTo>
                              <a:lnTo>
                                <a:pt x="10880" y="10200"/>
                              </a:lnTo>
                              <a:cubicBezTo>
                                <a:pt x="35812" y="3400"/>
                                <a:pt x="59611" y="0"/>
                                <a:pt x="82050" y="0"/>
                              </a:cubicBezTo>
                              <a:cubicBezTo>
                                <a:pt x="104490" y="0"/>
                                <a:pt x="120809" y="4760"/>
                                <a:pt x="130555" y="14053"/>
                              </a:cubicBezTo>
                              <a:cubicBezTo>
                                <a:pt x="140528" y="23346"/>
                                <a:pt x="145515" y="38305"/>
                                <a:pt x="145515" y="58705"/>
                              </a:cubicBezTo>
                              <a:lnTo>
                                <a:pt x="145515" y="131462"/>
                              </a:lnTo>
                              <a:cubicBezTo>
                                <a:pt x="145968" y="137129"/>
                                <a:pt x="146875" y="140982"/>
                                <a:pt x="148235" y="143248"/>
                              </a:cubicBezTo>
                              <a:cubicBezTo>
                                <a:pt x="149595" y="145515"/>
                                <a:pt x="152541" y="147101"/>
                                <a:pt x="157074" y="148008"/>
                              </a:cubicBezTo>
                              <a:lnTo>
                                <a:pt x="155714" y="183367"/>
                              </a:ln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Freeform: Shape 13"/>
                      <wps:cNvSpPr/>
                      <wps:spPr>
                        <a:xfrm>
                          <a:off x="747519" y="70037"/>
                          <a:ext cx="102449" cy="178833"/>
                        </a:xfrm>
                        <a:custGeom>
                          <a:avLst/>
                          <a:gdLst>
                            <a:gd name="connsiteX0" fmla="*/ 46918 w 102449"/>
                            <a:gd name="connsiteY0" fmla="*/ 178834 h 178833"/>
                            <a:gd name="connsiteX1" fmla="*/ 0 w 102449"/>
                            <a:gd name="connsiteY1" fmla="*/ 178834 h 178833"/>
                            <a:gd name="connsiteX2" fmla="*/ 0 w 102449"/>
                            <a:gd name="connsiteY2" fmla="*/ 4080 h 178833"/>
                            <a:gd name="connsiteX3" fmla="*/ 46465 w 102449"/>
                            <a:gd name="connsiteY3" fmla="*/ 4080 h 178833"/>
                            <a:gd name="connsiteX4" fmla="*/ 46465 w 102449"/>
                            <a:gd name="connsiteY4" fmla="*/ 22666 h 178833"/>
                            <a:gd name="connsiteX5" fmla="*/ 102450 w 102449"/>
                            <a:gd name="connsiteY5" fmla="*/ 0 h 178833"/>
                            <a:gd name="connsiteX6" fmla="*/ 102450 w 102449"/>
                            <a:gd name="connsiteY6" fmla="*/ 47145 h 178833"/>
                            <a:gd name="connsiteX7" fmla="*/ 53945 w 102449"/>
                            <a:gd name="connsiteY7" fmla="*/ 59385 h 178833"/>
                            <a:gd name="connsiteX8" fmla="*/ 46918 w 102449"/>
                            <a:gd name="connsiteY8" fmla="*/ 61878 h 178833"/>
                            <a:gd name="connsiteX9" fmla="*/ 46918 w 102449"/>
                            <a:gd name="connsiteY9" fmla="*/ 178834 h 1788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102449" h="178833">
                              <a:moveTo>
                                <a:pt x="46918" y="178834"/>
                              </a:moveTo>
                              <a:lnTo>
                                <a:pt x="0" y="178834"/>
                              </a:lnTo>
                              <a:lnTo>
                                <a:pt x="0" y="4080"/>
                              </a:lnTo>
                              <a:lnTo>
                                <a:pt x="46465" y="4080"/>
                              </a:lnTo>
                              <a:lnTo>
                                <a:pt x="46465" y="22666"/>
                              </a:lnTo>
                              <a:cubicBezTo>
                                <a:pt x="65958" y="11106"/>
                                <a:pt x="84544" y="3400"/>
                                <a:pt x="102450" y="0"/>
                              </a:cubicBezTo>
                              <a:lnTo>
                                <a:pt x="102450" y="47145"/>
                              </a:lnTo>
                              <a:cubicBezTo>
                                <a:pt x="83637" y="51225"/>
                                <a:pt x="67318" y="55078"/>
                                <a:pt x="53945" y="59385"/>
                              </a:cubicBezTo>
                              <a:lnTo>
                                <a:pt x="46918" y="61878"/>
                              </a:lnTo>
                              <a:lnTo>
                                <a:pt x="46918" y="178834"/>
                              </a:ln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Freeform: Shape 14"/>
                      <wps:cNvSpPr/>
                      <wps:spPr>
                        <a:xfrm>
                          <a:off x="845209" y="201046"/>
                          <a:ext cx="69130" cy="90890"/>
                        </a:xfrm>
                        <a:custGeom>
                          <a:avLst/>
                          <a:gdLst>
                            <a:gd name="connsiteX0" fmla="*/ 37625 w 69130"/>
                            <a:gd name="connsiteY0" fmla="*/ 90890 h 90890"/>
                            <a:gd name="connsiteX1" fmla="*/ 0 w 69130"/>
                            <a:gd name="connsiteY1" fmla="*/ 90890 h 90890"/>
                            <a:gd name="connsiteX2" fmla="*/ 17453 w 69130"/>
                            <a:gd name="connsiteY2" fmla="*/ 0 h 90890"/>
                            <a:gd name="connsiteX3" fmla="*/ 69131 w 69130"/>
                            <a:gd name="connsiteY3" fmla="*/ 0 h 90890"/>
                            <a:gd name="connsiteX4" fmla="*/ 37625 w 69130"/>
                            <a:gd name="connsiteY4" fmla="*/ 90890 h 908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9130" h="90890">
                              <a:moveTo>
                                <a:pt x="37625" y="90890"/>
                              </a:moveTo>
                              <a:lnTo>
                                <a:pt x="0" y="90890"/>
                              </a:lnTo>
                              <a:lnTo>
                                <a:pt x="17453" y="0"/>
                              </a:lnTo>
                              <a:lnTo>
                                <a:pt x="69131" y="0"/>
                              </a:lnTo>
                              <a:lnTo>
                                <a:pt x="37625" y="90890"/>
                              </a:lnTo>
                            </a:path>
                          </a:pathLst>
                        </a:custGeom>
                        <a:solidFill>
                          <a:srgbClr val="010A3F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" name="Freeform: Shape 15"/>
                      <wps:cNvSpPr/>
                      <wps:spPr>
                        <a:xfrm>
                          <a:off x="1019963" y="70490"/>
                          <a:ext cx="167047" cy="258617"/>
                        </a:xfrm>
                        <a:custGeom>
                          <a:avLst/>
                          <a:gdLst>
                            <a:gd name="connsiteX0" fmla="*/ 167047 w 167047"/>
                            <a:gd name="connsiteY0" fmla="*/ 200140 h 258617"/>
                            <a:gd name="connsiteX1" fmla="*/ 143928 w 167047"/>
                            <a:gd name="connsiteY1" fmla="*/ 244338 h 258617"/>
                            <a:gd name="connsiteX2" fmla="*/ 81597 w 167047"/>
                            <a:gd name="connsiteY2" fmla="*/ 258618 h 258617"/>
                            <a:gd name="connsiteX3" fmla="*/ 21079 w 167047"/>
                            <a:gd name="connsiteY3" fmla="*/ 248191 h 258617"/>
                            <a:gd name="connsiteX4" fmla="*/ 0 w 167047"/>
                            <a:gd name="connsiteY4" fmla="*/ 210113 h 258617"/>
                            <a:gd name="connsiteX5" fmla="*/ 25159 w 167047"/>
                            <a:gd name="connsiteY5" fmla="*/ 168407 h 258617"/>
                            <a:gd name="connsiteX6" fmla="*/ 12240 w 167047"/>
                            <a:gd name="connsiteY6" fmla="*/ 141888 h 258617"/>
                            <a:gd name="connsiteX7" fmla="*/ 22666 w 167047"/>
                            <a:gd name="connsiteY7" fmla="*/ 118769 h 258617"/>
                            <a:gd name="connsiteX8" fmla="*/ 25839 w 167047"/>
                            <a:gd name="connsiteY8" fmla="*/ 113783 h 258617"/>
                            <a:gd name="connsiteX9" fmla="*/ 2040 w 167047"/>
                            <a:gd name="connsiteY9" fmla="*/ 63238 h 258617"/>
                            <a:gd name="connsiteX10" fmla="*/ 22213 w 167047"/>
                            <a:gd name="connsiteY10" fmla="*/ 14959 h 258617"/>
                            <a:gd name="connsiteX11" fmla="*/ 75477 w 167047"/>
                            <a:gd name="connsiteY11" fmla="*/ 0 h 258617"/>
                            <a:gd name="connsiteX12" fmla="*/ 105170 w 167047"/>
                            <a:gd name="connsiteY12" fmla="*/ 3400 h 258617"/>
                            <a:gd name="connsiteX13" fmla="*/ 110836 w 167047"/>
                            <a:gd name="connsiteY13" fmla="*/ 4533 h 258617"/>
                            <a:gd name="connsiteX14" fmla="*/ 167047 w 167047"/>
                            <a:gd name="connsiteY14" fmla="*/ 2720 h 258617"/>
                            <a:gd name="connsiteX15" fmla="*/ 167047 w 167047"/>
                            <a:gd name="connsiteY15" fmla="*/ 40119 h 258617"/>
                            <a:gd name="connsiteX16" fmla="*/ 140755 w 167047"/>
                            <a:gd name="connsiteY16" fmla="*/ 38305 h 258617"/>
                            <a:gd name="connsiteX17" fmla="*/ 148461 w 167047"/>
                            <a:gd name="connsiteY17" fmla="*/ 62104 h 258617"/>
                            <a:gd name="connsiteX18" fmla="*/ 130555 w 167047"/>
                            <a:gd name="connsiteY18" fmla="*/ 110383 h 258617"/>
                            <a:gd name="connsiteX19" fmla="*/ 74571 w 167047"/>
                            <a:gd name="connsiteY19" fmla="*/ 123756 h 258617"/>
                            <a:gd name="connsiteX20" fmla="*/ 60291 w 167047"/>
                            <a:gd name="connsiteY20" fmla="*/ 122396 h 258617"/>
                            <a:gd name="connsiteX21" fmla="*/ 56891 w 167047"/>
                            <a:gd name="connsiteY21" fmla="*/ 137355 h 258617"/>
                            <a:gd name="connsiteX22" fmla="*/ 62784 w 167047"/>
                            <a:gd name="connsiteY22" fmla="*/ 145288 h 258617"/>
                            <a:gd name="connsiteX23" fmla="*/ 90663 w 167047"/>
                            <a:gd name="connsiteY23" fmla="*/ 147781 h 258617"/>
                            <a:gd name="connsiteX24" fmla="*/ 150728 w 167047"/>
                            <a:gd name="connsiteY24" fmla="*/ 159568 h 258617"/>
                            <a:gd name="connsiteX25" fmla="*/ 167047 w 167047"/>
                            <a:gd name="connsiteY25" fmla="*/ 200140 h 258617"/>
                            <a:gd name="connsiteX26" fmla="*/ 46012 w 167047"/>
                            <a:gd name="connsiteY26" fmla="*/ 205353 h 258617"/>
                            <a:gd name="connsiteX27" fmla="*/ 82957 w 167047"/>
                            <a:gd name="connsiteY27" fmla="*/ 220312 h 258617"/>
                            <a:gd name="connsiteX28" fmla="*/ 119902 w 167047"/>
                            <a:gd name="connsiteY28" fmla="*/ 202860 h 258617"/>
                            <a:gd name="connsiteX29" fmla="*/ 113556 w 167047"/>
                            <a:gd name="connsiteY29" fmla="*/ 190847 h 258617"/>
                            <a:gd name="connsiteX30" fmla="*/ 87037 w 167047"/>
                            <a:gd name="connsiteY30" fmla="*/ 187900 h 258617"/>
                            <a:gd name="connsiteX31" fmla="*/ 55531 w 167047"/>
                            <a:gd name="connsiteY31" fmla="*/ 185407 h 258617"/>
                            <a:gd name="connsiteX32" fmla="*/ 46012 w 167047"/>
                            <a:gd name="connsiteY32" fmla="*/ 205353 h 258617"/>
                            <a:gd name="connsiteX33" fmla="*/ 48732 w 167047"/>
                            <a:gd name="connsiteY33" fmla="*/ 62104 h 258617"/>
                            <a:gd name="connsiteX34" fmla="*/ 75477 w 167047"/>
                            <a:gd name="connsiteY34" fmla="*/ 87717 h 258617"/>
                            <a:gd name="connsiteX35" fmla="*/ 102223 w 167047"/>
                            <a:gd name="connsiteY35" fmla="*/ 62104 h 258617"/>
                            <a:gd name="connsiteX36" fmla="*/ 75477 w 167047"/>
                            <a:gd name="connsiteY36" fmla="*/ 36492 h 258617"/>
                            <a:gd name="connsiteX37" fmla="*/ 48732 w 167047"/>
                            <a:gd name="connsiteY37" fmla="*/ 62104 h 25861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</a:cxnLst>
                          <a:rect l="l" t="t" r="r" b="b"/>
                          <a:pathLst>
                            <a:path w="167047" h="258617">
                              <a:moveTo>
                                <a:pt x="167047" y="200140"/>
                              </a:moveTo>
                              <a:cubicBezTo>
                                <a:pt x="167047" y="220086"/>
                                <a:pt x="159341" y="234818"/>
                                <a:pt x="143928" y="244338"/>
                              </a:cubicBezTo>
                              <a:cubicBezTo>
                                <a:pt x="128515" y="253858"/>
                                <a:pt x="107663" y="258618"/>
                                <a:pt x="81597" y="258618"/>
                              </a:cubicBezTo>
                              <a:cubicBezTo>
                                <a:pt x="55305" y="258618"/>
                                <a:pt x="35132" y="254991"/>
                                <a:pt x="21079" y="248191"/>
                              </a:cubicBezTo>
                              <a:cubicBezTo>
                                <a:pt x="7026" y="241165"/>
                                <a:pt x="0" y="228472"/>
                                <a:pt x="0" y="210113"/>
                              </a:cubicBezTo>
                              <a:cubicBezTo>
                                <a:pt x="0" y="195380"/>
                                <a:pt x="8386" y="181554"/>
                                <a:pt x="25159" y="168407"/>
                              </a:cubicBezTo>
                              <a:cubicBezTo>
                                <a:pt x="16546" y="162514"/>
                                <a:pt x="12240" y="153675"/>
                                <a:pt x="12240" y="141888"/>
                              </a:cubicBezTo>
                              <a:cubicBezTo>
                                <a:pt x="12240" y="137129"/>
                                <a:pt x="15639" y="129422"/>
                                <a:pt x="22666" y="118769"/>
                              </a:cubicBezTo>
                              <a:lnTo>
                                <a:pt x="25839" y="113783"/>
                              </a:lnTo>
                              <a:cubicBezTo>
                                <a:pt x="9973" y="102450"/>
                                <a:pt x="2040" y="85450"/>
                                <a:pt x="2040" y="63238"/>
                              </a:cubicBezTo>
                              <a:cubicBezTo>
                                <a:pt x="2040" y="41025"/>
                                <a:pt x="8613" y="24932"/>
                                <a:pt x="22213" y="14959"/>
                              </a:cubicBezTo>
                              <a:cubicBezTo>
                                <a:pt x="35585" y="4986"/>
                                <a:pt x="53491" y="0"/>
                                <a:pt x="75477" y="0"/>
                              </a:cubicBezTo>
                              <a:cubicBezTo>
                                <a:pt x="85450" y="0"/>
                                <a:pt x="95423" y="1133"/>
                                <a:pt x="105170" y="3400"/>
                              </a:cubicBezTo>
                              <a:lnTo>
                                <a:pt x="110836" y="4533"/>
                              </a:lnTo>
                              <a:lnTo>
                                <a:pt x="167047" y="2720"/>
                              </a:lnTo>
                              <a:lnTo>
                                <a:pt x="167047" y="40119"/>
                              </a:lnTo>
                              <a:lnTo>
                                <a:pt x="140755" y="38305"/>
                              </a:lnTo>
                              <a:cubicBezTo>
                                <a:pt x="145968" y="46238"/>
                                <a:pt x="148461" y="54171"/>
                                <a:pt x="148461" y="62104"/>
                              </a:cubicBezTo>
                              <a:cubicBezTo>
                                <a:pt x="148461" y="85450"/>
                                <a:pt x="142568" y="101543"/>
                                <a:pt x="130555" y="110383"/>
                              </a:cubicBezTo>
                              <a:cubicBezTo>
                                <a:pt x="118769" y="119222"/>
                                <a:pt x="99956" y="123756"/>
                                <a:pt x="74571" y="123756"/>
                              </a:cubicBezTo>
                              <a:cubicBezTo>
                                <a:pt x="69131" y="123756"/>
                                <a:pt x="64371" y="123302"/>
                                <a:pt x="60291" y="122396"/>
                              </a:cubicBezTo>
                              <a:cubicBezTo>
                                <a:pt x="58025" y="128515"/>
                                <a:pt x="56891" y="133502"/>
                                <a:pt x="56891" y="137355"/>
                              </a:cubicBezTo>
                              <a:cubicBezTo>
                                <a:pt x="56891" y="141208"/>
                                <a:pt x="58931" y="143702"/>
                                <a:pt x="62784" y="145288"/>
                              </a:cubicBezTo>
                              <a:cubicBezTo>
                                <a:pt x="66638" y="146648"/>
                                <a:pt x="76157" y="147555"/>
                                <a:pt x="90663" y="147781"/>
                              </a:cubicBezTo>
                              <a:cubicBezTo>
                                <a:pt x="119902" y="148008"/>
                                <a:pt x="140075" y="151861"/>
                                <a:pt x="150728" y="159568"/>
                              </a:cubicBezTo>
                              <a:cubicBezTo>
                                <a:pt x="161608" y="166594"/>
                                <a:pt x="167047" y="180194"/>
                                <a:pt x="167047" y="200140"/>
                              </a:cubicBezTo>
                              <a:moveTo>
                                <a:pt x="46012" y="205353"/>
                              </a:moveTo>
                              <a:cubicBezTo>
                                <a:pt x="46012" y="215326"/>
                                <a:pt x="58251" y="220312"/>
                                <a:pt x="82957" y="220312"/>
                              </a:cubicBezTo>
                              <a:cubicBezTo>
                                <a:pt x="107436" y="220312"/>
                                <a:pt x="119902" y="214419"/>
                                <a:pt x="119902" y="202860"/>
                              </a:cubicBezTo>
                              <a:cubicBezTo>
                                <a:pt x="119902" y="196513"/>
                                <a:pt x="117862" y="192660"/>
                                <a:pt x="113556" y="190847"/>
                              </a:cubicBezTo>
                              <a:cubicBezTo>
                                <a:pt x="109249" y="189033"/>
                                <a:pt x="100410" y="188127"/>
                                <a:pt x="87037" y="187900"/>
                              </a:cubicBezTo>
                              <a:lnTo>
                                <a:pt x="55531" y="185407"/>
                              </a:lnTo>
                              <a:cubicBezTo>
                                <a:pt x="49185" y="191527"/>
                                <a:pt x="46012" y="198326"/>
                                <a:pt x="46012" y="205353"/>
                              </a:cubicBezTo>
                              <a:close/>
                              <a:moveTo>
                                <a:pt x="48732" y="62104"/>
                              </a:moveTo>
                              <a:cubicBezTo>
                                <a:pt x="48732" y="79104"/>
                                <a:pt x="57571" y="87717"/>
                                <a:pt x="75477" y="87717"/>
                              </a:cubicBezTo>
                              <a:cubicBezTo>
                                <a:pt x="93383" y="87717"/>
                                <a:pt x="102223" y="79104"/>
                                <a:pt x="102223" y="62104"/>
                              </a:cubicBezTo>
                              <a:cubicBezTo>
                                <a:pt x="102223" y="44878"/>
                                <a:pt x="93383" y="36492"/>
                                <a:pt x="75477" y="36492"/>
                              </a:cubicBezTo>
                              <a:cubicBezTo>
                                <a:pt x="57798" y="36492"/>
                                <a:pt x="48732" y="45105"/>
                                <a:pt x="48732" y="6210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" name="Freeform: Shape 16"/>
                      <wps:cNvSpPr/>
                      <wps:spPr>
                        <a:xfrm>
                          <a:off x="1206049" y="69810"/>
                          <a:ext cx="160927" cy="183366"/>
                        </a:xfrm>
                        <a:custGeom>
                          <a:avLst/>
                          <a:gdLst>
                            <a:gd name="connsiteX0" fmla="*/ 18586 w 160927"/>
                            <a:gd name="connsiteY0" fmla="*/ 24026 h 183366"/>
                            <a:gd name="connsiteX1" fmla="*/ 80464 w 160927"/>
                            <a:gd name="connsiteY1" fmla="*/ 0 h 183366"/>
                            <a:gd name="connsiteX2" fmla="*/ 142342 w 160927"/>
                            <a:gd name="connsiteY2" fmla="*/ 24026 h 183366"/>
                            <a:gd name="connsiteX3" fmla="*/ 160928 w 160927"/>
                            <a:gd name="connsiteY3" fmla="*/ 91343 h 183366"/>
                            <a:gd name="connsiteX4" fmla="*/ 80464 w 160927"/>
                            <a:gd name="connsiteY4" fmla="*/ 183367 h 183366"/>
                            <a:gd name="connsiteX5" fmla="*/ 0 w 160927"/>
                            <a:gd name="connsiteY5" fmla="*/ 91343 h 183366"/>
                            <a:gd name="connsiteX6" fmla="*/ 18586 w 160927"/>
                            <a:gd name="connsiteY6" fmla="*/ 24026 h 183366"/>
                            <a:gd name="connsiteX7" fmla="*/ 54851 w 160927"/>
                            <a:gd name="connsiteY7" fmla="*/ 130782 h 183366"/>
                            <a:gd name="connsiteX8" fmla="*/ 80464 w 160927"/>
                            <a:gd name="connsiteY8" fmla="*/ 143248 h 183366"/>
                            <a:gd name="connsiteX9" fmla="*/ 106076 w 160927"/>
                            <a:gd name="connsiteY9" fmla="*/ 130782 h 183366"/>
                            <a:gd name="connsiteX10" fmla="*/ 113329 w 160927"/>
                            <a:gd name="connsiteY10" fmla="*/ 91343 h 183366"/>
                            <a:gd name="connsiteX11" fmla="*/ 106076 w 160927"/>
                            <a:gd name="connsiteY11" fmla="*/ 52131 h 183366"/>
                            <a:gd name="connsiteX12" fmla="*/ 80464 w 160927"/>
                            <a:gd name="connsiteY12" fmla="*/ 39892 h 183366"/>
                            <a:gd name="connsiteX13" fmla="*/ 54851 w 160927"/>
                            <a:gd name="connsiteY13" fmla="*/ 52131 h 183366"/>
                            <a:gd name="connsiteX14" fmla="*/ 47598 w 160927"/>
                            <a:gd name="connsiteY14" fmla="*/ 91343 h 183366"/>
                            <a:gd name="connsiteX15" fmla="*/ 54851 w 160927"/>
                            <a:gd name="connsiteY15" fmla="*/ 130782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60927" h="183366">
                              <a:moveTo>
                                <a:pt x="18586" y="24026"/>
                              </a:moveTo>
                              <a:cubicBezTo>
                                <a:pt x="30826" y="8160"/>
                                <a:pt x="51451" y="0"/>
                                <a:pt x="80464" y="0"/>
                              </a:cubicBezTo>
                              <a:cubicBezTo>
                                <a:pt x="109249" y="0"/>
                                <a:pt x="129875" y="7933"/>
                                <a:pt x="142342" y="24026"/>
                              </a:cubicBezTo>
                              <a:cubicBezTo>
                                <a:pt x="154808" y="39892"/>
                                <a:pt x="160928" y="62331"/>
                                <a:pt x="160928" y="91343"/>
                              </a:cubicBezTo>
                              <a:cubicBezTo>
                                <a:pt x="160928" y="152541"/>
                                <a:pt x="134182" y="183367"/>
                                <a:pt x="80464" y="183367"/>
                              </a:cubicBezTo>
                              <a:cubicBezTo>
                                <a:pt x="26972" y="183367"/>
                                <a:pt x="0" y="152768"/>
                                <a:pt x="0" y="91343"/>
                              </a:cubicBezTo>
                              <a:cubicBezTo>
                                <a:pt x="0" y="62331"/>
                                <a:pt x="6346" y="39892"/>
                                <a:pt x="18586" y="24026"/>
                              </a:cubicBezTo>
                              <a:moveTo>
                                <a:pt x="54851" y="130782"/>
                              </a:moveTo>
                              <a:cubicBezTo>
                                <a:pt x="59611" y="139168"/>
                                <a:pt x="68224" y="143248"/>
                                <a:pt x="80464" y="143248"/>
                              </a:cubicBezTo>
                              <a:cubicBezTo>
                                <a:pt x="92703" y="143248"/>
                                <a:pt x="101316" y="138942"/>
                                <a:pt x="106076" y="130782"/>
                              </a:cubicBezTo>
                              <a:cubicBezTo>
                                <a:pt x="110836" y="122396"/>
                                <a:pt x="113329" y="109249"/>
                                <a:pt x="113329" y="91343"/>
                              </a:cubicBezTo>
                              <a:cubicBezTo>
                                <a:pt x="113329" y="73437"/>
                                <a:pt x="111063" y="60291"/>
                                <a:pt x="106076" y="52131"/>
                              </a:cubicBezTo>
                              <a:cubicBezTo>
                                <a:pt x="101316" y="43972"/>
                                <a:pt x="92703" y="39892"/>
                                <a:pt x="80464" y="39892"/>
                              </a:cubicBezTo>
                              <a:cubicBezTo>
                                <a:pt x="67998" y="39892"/>
                                <a:pt x="59611" y="43972"/>
                                <a:pt x="54851" y="52131"/>
                              </a:cubicBezTo>
                              <a:cubicBezTo>
                                <a:pt x="50092" y="60291"/>
                                <a:pt x="47598" y="73211"/>
                                <a:pt x="47598" y="91343"/>
                              </a:cubicBezTo>
                              <a:cubicBezTo>
                                <a:pt x="47598" y="109249"/>
                                <a:pt x="50092" y="122396"/>
                                <a:pt x="54851" y="13078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" name="Freeform: Shape 17"/>
                      <wps:cNvSpPr/>
                      <wps:spPr>
                        <a:xfrm>
                          <a:off x="1464214" y="25612"/>
                          <a:ext cx="110836" cy="227565"/>
                        </a:xfrm>
                        <a:custGeom>
                          <a:avLst/>
                          <a:gdLst>
                            <a:gd name="connsiteX0" fmla="*/ 110609 w 110836"/>
                            <a:gd name="connsiteY0" fmla="*/ 88397 h 227565"/>
                            <a:gd name="connsiteX1" fmla="*/ 67544 w 110836"/>
                            <a:gd name="connsiteY1" fmla="*/ 88397 h 227565"/>
                            <a:gd name="connsiteX2" fmla="*/ 67544 w 110836"/>
                            <a:gd name="connsiteY2" fmla="*/ 160021 h 227565"/>
                            <a:gd name="connsiteX3" fmla="*/ 67998 w 110836"/>
                            <a:gd name="connsiteY3" fmla="*/ 174981 h 227565"/>
                            <a:gd name="connsiteX4" fmla="*/ 71851 w 110836"/>
                            <a:gd name="connsiteY4" fmla="*/ 182460 h 227565"/>
                            <a:gd name="connsiteX5" fmla="*/ 82277 w 110836"/>
                            <a:gd name="connsiteY5" fmla="*/ 185633 h 227565"/>
                            <a:gd name="connsiteX6" fmla="*/ 108796 w 110836"/>
                            <a:gd name="connsiteY6" fmla="*/ 184953 h 227565"/>
                            <a:gd name="connsiteX7" fmla="*/ 110836 w 110836"/>
                            <a:gd name="connsiteY7" fmla="*/ 222352 h 227565"/>
                            <a:gd name="connsiteX8" fmla="*/ 75251 w 110836"/>
                            <a:gd name="connsiteY8" fmla="*/ 227565 h 227565"/>
                            <a:gd name="connsiteX9" fmla="*/ 32185 w 110836"/>
                            <a:gd name="connsiteY9" fmla="*/ 213286 h 227565"/>
                            <a:gd name="connsiteX10" fmla="*/ 20626 w 110836"/>
                            <a:gd name="connsiteY10" fmla="*/ 160928 h 227565"/>
                            <a:gd name="connsiteX11" fmla="*/ 20626 w 110836"/>
                            <a:gd name="connsiteY11" fmla="*/ 88397 h 227565"/>
                            <a:gd name="connsiteX12" fmla="*/ 0 w 110836"/>
                            <a:gd name="connsiteY12" fmla="*/ 88397 h 227565"/>
                            <a:gd name="connsiteX13" fmla="*/ 0 w 110836"/>
                            <a:gd name="connsiteY13" fmla="*/ 48505 h 227565"/>
                            <a:gd name="connsiteX14" fmla="*/ 20626 w 110836"/>
                            <a:gd name="connsiteY14" fmla="*/ 48505 h 227565"/>
                            <a:gd name="connsiteX15" fmla="*/ 20626 w 110836"/>
                            <a:gd name="connsiteY15" fmla="*/ 0 h 227565"/>
                            <a:gd name="connsiteX16" fmla="*/ 67544 w 110836"/>
                            <a:gd name="connsiteY16" fmla="*/ 0 h 227565"/>
                            <a:gd name="connsiteX17" fmla="*/ 67544 w 110836"/>
                            <a:gd name="connsiteY17" fmla="*/ 48505 h 227565"/>
                            <a:gd name="connsiteX18" fmla="*/ 110609 w 110836"/>
                            <a:gd name="connsiteY18" fmla="*/ 48505 h 227565"/>
                            <a:gd name="connsiteX19" fmla="*/ 110609 w 110836"/>
                            <a:gd name="connsiteY19" fmla="*/ 88397 h 2275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110836" h="227565">
                              <a:moveTo>
                                <a:pt x="110609" y="88397"/>
                              </a:moveTo>
                              <a:lnTo>
                                <a:pt x="67544" y="88397"/>
                              </a:lnTo>
                              <a:lnTo>
                                <a:pt x="67544" y="160021"/>
                              </a:lnTo>
                              <a:cubicBezTo>
                                <a:pt x="67544" y="167047"/>
                                <a:pt x="67771" y="172034"/>
                                <a:pt x="67998" y="174981"/>
                              </a:cubicBezTo>
                              <a:cubicBezTo>
                                <a:pt x="68224" y="177927"/>
                                <a:pt x="69584" y="180420"/>
                                <a:pt x="71851" y="182460"/>
                              </a:cubicBezTo>
                              <a:cubicBezTo>
                                <a:pt x="74117" y="184500"/>
                                <a:pt x="77517" y="185633"/>
                                <a:pt x="82277" y="185633"/>
                              </a:cubicBezTo>
                              <a:lnTo>
                                <a:pt x="108796" y="184953"/>
                              </a:lnTo>
                              <a:lnTo>
                                <a:pt x="110836" y="222352"/>
                              </a:lnTo>
                              <a:cubicBezTo>
                                <a:pt x="95197" y="225752"/>
                                <a:pt x="83410" y="227565"/>
                                <a:pt x="75251" y="227565"/>
                              </a:cubicBezTo>
                              <a:cubicBezTo>
                                <a:pt x="54171" y="227565"/>
                                <a:pt x="39892" y="222805"/>
                                <a:pt x="32185" y="213286"/>
                              </a:cubicBezTo>
                              <a:cubicBezTo>
                                <a:pt x="24479" y="203766"/>
                                <a:pt x="20626" y="186313"/>
                                <a:pt x="20626" y="160928"/>
                              </a:cubicBezTo>
                              <a:lnTo>
                                <a:pt x="20626" y="88397"/>
                              </a:lnTo>
                              <a:lnTo>
                                <a:pt x="0" y="88397"/>
                              </a:lnTo>
                              <a:lnTo>
                                <a:pt x="0" y="48505"/>
                              </a:lnTo>
                              <a:lnTo>
                                <a:pt x="20626" y="48505"/>
                              </a:lnTo>
                              <a:lnTo>
                                <a:pt x="20626" y="0"/>
                              </a:lnTo>
                              <a:lnTo>
                                <a:pt x="67544" y="0"/>
                              </a:lnTo>
                              <a:lnTo>
                                <a:pt x="67544" y="48505"/>
                              </a:lnTo>
                              <a:lnTo>
                                <a:pt x="110609" y="48505"/>
                              </a:lnTo>
                              <a:lnTo>
                                <a:pt x="110609" y="88397"/>
                              </a:lnTo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" name="Freeform: Shape 18"/>
                      <wps:cNvSpPr/>
                      <wps:spPr>
                        <a:xfrm>
                          <a:off x="1596129" y="69810"/>
                          <a:ext cx="160927" cy="183366"/>
                        </a:xfrm>
                        <a:custGeom>
                          <a:avLst/>
                          <a:gdLst>
                            <a:gd name="connsiteX0" fmla="*/ 18586 w 160927"/>
                            <a:gd name="connsiteY0" fmla="*/ 24026 h 183366"/>
                            <a:gd name="connsiteX1" fmla="*/ 80464 w 160927"/>
                            <a:gd name="connsiteY1" fmla="*/ 0 h 183366"/>
                            <a:gd name="connsiteX2" fmla="*/ 142342 w 160927"/>
                            <a:gd name="connsiteY2" fmla="*/ 24026 h 183366"/>
                            <a:gd name="connsiteX3" fmla="*/ 160928 w 160927"/>
                            <a:gd name="connsiteY3" fmla="*/ 91343 h 183366"/>
                            <a:gd name="connsiteX4" fmla="*/ 80464 w 160927"/>
                            <a:gd name="connsiteY4" fmla="*/ 183367 h 183366"/>
                            <a:gd name="connsiteX5" fmla="*/ 0 w 160927"/>
                            <a:gd name="connsiteY5" fmla="*/ 91343 h 183366"/>
                            <a:gd name="connsiteX6" fmla="*/ 18586 w 160927"/>
                            <a:gd name="connsiteY6" fmla="*/ 24026 h 183366"/>
                            <a:gd name="connsiteX7" fmla="*/ 54851 w 160927"/>
                            <a:gd name="connsiteY7" fmla="*/ 130782 h 183366"/>
                            <a:gd name="connsiteX8" fmla="*/ 80464 w 160927"/>
                            <a:gd name="connsiteY8" fmla="*/ 143248 h 183366"/>
                            <a:gd name="connsiteX9" fmla="*/ 106076 w 160927"/>
                            <a:gd name="connsiteY9" fmla="*/ 130782 h 183366"/>
                            <a:gd name="connsiteX10" fmla="*/ 113329 w 160927"/>
                            <a:gd name="connsiteY10" fmla="*/ 91343 h 183366"/>
                            <a:gd name="connsiteX11" fmla="*/ 106076 w 160927"/>
                            <a:gd name="connsiteY11" fmla="*/ 52131 h 183366"/>
                            <a:gd name="connsiteX12" fmla="*/ 80464 w 160927"/>
                            <a:gd name="connsiteY12" fmla="*/ 39892 h 183366"/>
                            <a:gd name="connsiteX13" fmla="*/ 54851 w 160927"/>
                            <a:gd name="connsiteY13" fmla="*/ 52131 h 183366"/>
                            <a:gd name="connsiteX14" fmla="*/ 47598 w 160927"/>
                            <a:gd name="connsiteY14" fmla="*/ 91343 h 183366"/>
                            <a:gd name="connsiteX15" fmla="*/ 54851 w 160927"/>
                            <a:gd name="connsiteY15" fmla="*/ 130782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60927" h="183366">
                              <a:moveTo>
                                <a:pt x="18586" y="24026"/>
                              </a:moveTo>
                              <a:cubicBezTo>
                                <a:pt x="30826" y="8160"/>
                                <a:pt x="51452" y="0"/>
                                <a:pt x="80464" y="0"/>
                              </a:cubicBezTo>
                              <a:cubicBezTo>
                                <a:pt x="109249" y="0"/>
                                <a:pt x="129875" y="7933"/>
                                <a:pt x="142342" y="24026"/>
                              </a:cubicBezTo>
                              <a:cubicBezTo>
                                <a:pt x="154808" y="39892"/>
                                <a:pt x="160928" y="62331"/>
                                <a:pt x="160928" y="91343"/>
                              </a:cubicBezTo>
                              <a:cubicBezTo>
                                <a:pt x="160928" y="152541"/>
                                <a:pt x="134182" y="183367"/>
                                <a:pt x="80464" y="183367"/>
                              </a:cubicBezTo>
                              <a:cubicBezTo>
                                <a:pt x="26972" y="183367"/>
                                <a:pt x="0" y="152768"/>
                                <a:pt x="0" y="91343"/>
                              </a:cubicBezTo>
                              <a:cubicBezTo>
                                <a:pt x="0" y="62331"/>
                                <a:pt x="6346" y="39892"/>
                                <a:pt x="18586" y="24026"/>
                              </a:cubicBezTo>
                              <a:moveTo>
                                <a:pt x="54851" y="130782"/>
                              </a:moveTo>
                              <a:cubicBezTo>
                                <a:pt x="59611" y="139168"/>
                                <a:pt x="68224" y="143248"/>
                                <a:pt x="80464" y="143248"/>
                              </a:cubicBezTo>
                              <a:cubicBezTo>
                                <a:pt x="92703" y="143248"/>
                                <a:pt x="101316" y="138942"/>
                                <a:pt x="106076" y="130782"/>
                              </a:cubicBezTo>
                              <a:cubicBezTo>
                                <a:pt x="110836" y="122396"/>
                                <a:pt x="113329" y="109249"/>
                                <a:pt x="113329" y="91343"/>
                              </a:cubicBezTo>
                              <a:cubicBezTo>
                                <a:pt x="113329" y="73437"/>
                                <a:pt x="111063" y="60291"/>
                                <a:pt x="106076" y="52131"/>
                              </a:cubicBezTo>
                              <a:cubicBezTo>
                                <a:pt x="101316" y="43972"/>
                                <a:pt x="92703" y="39892"/>
                                <a:pt x="80464" y="39892"/>
                              </a:cubicBezTo>
                              <a:cubicBezTo>
                                <a:pt x="68224" y="39892"/>
                                <a:pt x="59611" y="43972"/>
                                <a:pt x="54851" y="52131"/>
                              </a:cubicBezTo>
                              <a:cubicBezTo>
                                <a:pt x="50092" y="60291"/>
                                <a:pt x="47598" y="73211"/>
                                <a:pt x="47598" y="91343"/>
                              </a:cubicBezTo>
                              <a:cubicBezTo>
                                <a:pt x="47598" y="109249"/>
                                <a:pt x="50092" y="122396"/>
                                <a:pt x="54851" y="13078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" name="Freeform: Shape 19"/>
                      <wps:cNvSpPr/>
                      <wps:spPr>
                        <a:xfrm>
                          <a:off x="1782442" y="70490"/>
                          <a:ext cx="167047" cy="258617"/>
                        </a:xfrm>
                        <a:custGeom>
                          <a:avLst/>
                          <a:gdLst>
                            <a:gd name="connsiteX0" fmla="*/ 167047 w 167047"/>
                            <a:gd name="connsiteY0" fmla="*/ 200140 h 258617"/>
                            <a:gd name="connsiteX1" fmla="*/ 143928 w 167047"/>
                            <a:gd name="connsiteY1" fmla="*/ 244338 h 258617"/>
                            <a:gd name="connsiteX2" fmla="*/ 81597 w 167047"/>
                            <a:gd name="connsiteY2" fmla="*/ 258618 h 258617"/>
                            <a:gd name="connsiteX3" fmla="*/ 21079 w 167047"/>
                            <a:gd name="connsiteY3" fmla="*/ 248191 h 258617"/>
                            <a:gd name="connsiteX4" fmla="*/ 0 w 167047"/>
                            <a:gd name="connsiteY4" fmla="*/ 210113 h 258617"/>
                            <a:gd name="connsiteX5" fmla="*/ 25159 w 167047"/>
                            <a:gd name="connsiteY5" fmla="*/ 168407 h 258617"/>
                            <a:gd name="connsiteX6" fmla="*/ 12240 w 167047"/>
                            <a:gd name="connsiteY6" fmla="*/ 141888 h 258617"/>
                            <a:gd name="connsiteX7" fmla="*/ 22666 w 167047"/>
                            <a:gd name="connsiteY7" fmla="*/ 118769 h 258617"/>
                            <a:gd name="connsiteX8" fmla="*/ 25839 w 167047"/>
                            <a:gd name="connsiteY8" fmla="*/ 113783 h 258617"/>
                            <a:gd name="connsiteX9" fmla="*/ 2040 w 167047"/>
                            <a:gd name="connsiteY9" fmla="*/ 63238 h 258617"/>
                            <a:gd name="connsiteX10" fmla="*/ 22213 w 167047"/>
                            <a:gd name="connsiteY10" fmla="*/ 14959 h 258617"/>
                            <a:gd name="connsiteX11" fmla="*/ 75477 w 167047"/>
                            <a:gd name="connsiteY11" fmla="*/ 0 h 258617"/>
                            <a:gd name="connsiteX12" fmla="*/ 105170 w 167047"/>
                            <a:gd name="connsiteY12" fmla="*/ 3400 h 258617"/>
                            <a:gd name="connsiteX13" fmla="*/ 110836 w 167047"/>
                            <a:gd name="connsiteY13" fmla="*/ 4533 h 258617"/>
                            <a:gd name="connsiteX14" fmla="*/ 167047 w 167047"/>
                            <a:gd name="connsiteY14" fmla="*/ 2720 h 258617"/>
                            <a:gd name="connsiteX15" fmla="*/ 167047 w 167047"/>
                            <a:gd name="connsiteY15" fmla="*/ 40119 h 258617"/>
                            <a:gd name="connsiteX16" fmla="*/ 140982 w 167047"/>
                            <a:gd name="connsiteY16" fmla="*/ 38305 h 258617"/>
                            <a:gd name="connsiteX17" fmla="*/ 148688 w 167047"/>
                            <a:gd name="connsiteY17" fmla="*/ 62104 h 258617"/>
                            <a:gd name="connsiteX18" fmla="*/ 130782 w 167047"/>
                            <a:gd name="connsiteY18" fmla="*/ 110383 h 258617"/>
                            <a:gd name="connsiteX19" fmla="*/ 74797 w 167047"/>
                            <a:gd name="connsiteY19" fmla="*/ 123756 h 258617"/>
                            <a:gd name="connsiteX20" fmla="*/ 60518 w 167047"/>
                            <a:gd name="connsiteY20" fmla="*/ 122396 h 258617"/>
                            <a:gd name="connsiteX21" fmla="*/ 57118 w 167047"/>
                            <a:gd name="connsiteY21" fmla="*/ 137355 h 258617"/>
                            <a:gd name="connsiteX22" fmla="*/ 63011 w 167047"/>
                            <a:gd name="connsiteY22" fmla="*/ 145288 h 258617"/>
                            <a:gd name="connsiteX23" fmla="*/ 90890 w 167047"/>
                            <a:gd name="connsiteY23" fmla="*/ 147781 h 258617"/>
                            <a:gd name="connsiteX24" fmla="*/ 150955 w 167047"/>
                            <a:gd name="connsiteY24" fmla="*/ 159568 h 258617"/>
                            <a:gd name="connsiteX25" fmla="*/ 167047 w 167047"/>
                            <a:gd name="connsiteY25" fmla="*/ 200140 h 258617"/>
                            <a:gd name="connsiteX26" fmla="*/ 46238 w 167047"/>
                            <a:gd name="connsiteY26" fmla="*/ 205353 h 258617"/>
                            <a:gd name="connsiteX27" fmla="*/ 83184 w 167047"/>
                            <a:gd name="connsiteY27" fmla="*/ 220312 h 258617"/>
                            <a:gd name="connsiteX28" fmla="*/ 120129 w 167047"/>
                            <a:gd name="connsiteY28" fmla="*/ 202860 h 258617"/>
                            <a:gd name="connsiteX29" fmla="*/ 113783 w 167047"/>
                            <a:gd name="connsiteY29" fmla="*/ 190847 h 258617"/>
                            <a:gd name="connsiteX30" fmla="*/ 87264 w 167047"/>
                            <a:gd name="connsiteY30" fmla="*/ 187900 h 258617"/>
                            <a:gd name="connsiteX31" fmla="*/ 55758 w 167047"/>
                            <a:gd name="connsiteY31" fmla="*/ 185407 h 258617"/>
                            <a:gd name="connsiteX32" fmla="*/ 46238 w 167047"/>
                            <a:gd name="connsiteY32" fmla="*/ 205353 h 258617"/>
                            <a:gd name="connsiteX33" fmla="*/ 48958 w 167047"/>
                            <a:gd name="connsiteY33" fmla="*/ 62104 h 258617"/>
                            <a:gd name="connsiteX34" fmla="*/ 75704 w 167047"/>
                            <a:gd name="connsiteY34" fmla="*/ 87717 h 258617"/>
                            <a:gd name="connsiteX35" fmla="*/ 102450 w 167047"/>
                            <a:gd name="connsiteY35" fmla="*/ 62104 h 258617"/>
                            <a:gd name="connsiteX36" fmla="*/ 75704 w 167047"/>
                            <a:gd name="connsiteY36" fmla="*/ 36492 h 258617"/>
                            <a:gd name="connsiteX37" fmla="*/ 48958 w 167047"/>
                            <a:gd name="connsiteY37" fmla="*/ 62104 h 25861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</a:cxnLst>
                          <a:rect l="l" t="t" r="r" b="b"/>
                          <a:pathLst>
                            <a:path w="167047" h="258617">
                              <a:moveTo>
                                <a:pt x="167047" y="200140"/>
                              </a:moveTo>
                              <a:cubicBezTo>
                                <a:pt x="167047" y="220086"/>
                                <a:pt x="159341" y="234818"/>
                                <a:pt x="143928" y="244338"/>
                              </a:cubicBezTo>
                              <a:cubicBezTo>
                                <a:pt x="128515" y="253858"/>
                                <a:pt x="107663" y="258618"/>
                                <a:pt x="81597" y="258618"/>
                              </a:cubicBezTo>
                              <a:cubicBezTo>
                                <a:pt x="55305" y="258618"/>
                                <a:pt x="35359" y="254991"/>
                                <a:pt x="21079" y="248191"/>
                              </a:cubicBezTo>
                              <a:cubicBezTo>
                                <a:pt x="7026" y="241165"/>
                                <a:pt x="0" y="228472"/>
                                <a:pt x="0" y="210113"/>
                              </a:cubicBezTo>
                              <a:cubicBezTo>
                                <a:pt x="0" y="195380"/>
                                <a:pt x="8386" y="181554"/>
                                <a:pt x="25159" y="168407"/>
                              </a:cubicBezTo>
                              <a:cubicBezTo>
                                <a:pt x="16546" y="162514"/>
                                <a:pt x="12240" y="153675"/>
                                <a:pt x="12240" y="141888"/>
                              </a:cubicBezTo>
                              <a:cubicBezTo>
                                <a:pt x="12240" y="137129"/>
                                <a:pt x="15639" y="129422"/>
                                <a:pt x="22666" y="118769"/>
                              </a:cubicBezTo>
                              <a:lnTo>
                                <a:pt x="25839" y="113783"/>
                              </a:lnTo>
                              <a:cubicBezTo>
                                <a:pt x="9973" y="102450"/>
                                <a:pt x="2040" y="85450"/>
                                <a:pt x="2040" y="63238"/>
                              </a:cubicBezTo>
                              <a:cubicBezTo>
                                <a:pt x="2040" y="41025"/>
                                <a:pt x="8840" y="24932"/>
                                <a:pt x="22213" y="14959"/>
                              </a:cubicBezTo>
                              <a:cubicBezTo>
                                <a:pt x="35585" y="4986"/>
                                <a:pt x="53491" y="0"/>
                                <a:pt x="75477" y="0"/>
                              </a:cubicBezTo>
                              <a:cubicBezTo>
                                <a:pt x="85450" y="0"/>
                                <a:pt x="95423" y="1133"/>
                                <a:pt x="105170" y="3400"/>
                              </a:cubicBezTo>
                              <a:lnTo>
                                <a:pt x="110836" y="4533"/>
                              </a:lnTo>
                              <a:lnTo>
                                <a:pt x="167047" y="2720"/>
                              </a:lnTo>
                              <a:lnTo>
                                <a:pt x="167047" y="40119"/>
                              </a:lnTo>
                              <a:lnTo>
                                <a:pt x="140982" y="38305"/>
                              </a:lnTo>
                              <a:cubicBezTo>
                                <a:pt x="146195" y="46238"/>
                                <a:pt x="148688" y="54171"/>
                                <a:pt x="148688" y="62104"/>
                              </a:cubicBezTo>
                              <a:cubicBezTo>
                                <a:pt x="148688" y="85450"/>
                                <a:pt x="142795" y="101543"/>
                                <a:pt x="130782" y="110383"/>
                              </a:cubicBezTo>
                              <a:cubicBezTo>
                                <a:pt x="118996" y="119222"/>
                                <a:pt x="100183" y="123756"/>
                                <a:pt x="74797" y="123756"/>
                              </a:cubicBezTo>
                              <a:cubicBezTo>
                                <a:pt x="69357" y="123756"/>
                                <a:pt x="64598" y="123302"/>
                                <a:pt x="60518" y="122396"/>
                              </a:cubicBezTo>
                              <a:cubicBezTo>
                                <a:pt x="58251" y="128515"/>
                                <a:pt x="57118" y="133502"/>
                                <a:pt x="57118" y="137355"/>
                              </a:cubicBezTo>
                              <a:cubicBezTo>
                                <a:pt x="57118" y="141208"/>
                                <a:pt x="59158" y="143702"/>
                                <a:pt x="63011" y="145288"/>
                              </a:cubicBezTo>
                              <a:cubicBezTo>
                                <a:pt x="66864" y="146648"/>
                                <a:pt x="76384" y="147555"/>
                                <a:pt x="90890" y="147781"/>
                              </a:cubicBezTo>
                              <a:cubicBezTo>
                                <a:pt x="120356" y="148008"/>
                                <a:pt x="140302" y="151861"/>
                                <a:pt x="150955" y="159568"/>
                              </a:cubicBezTo>
                              <a:cubicBezTo>
                                <a:pt x="161834" y="166594"/>
                                <a:pt x="167047" y="180194"/>
                                <a:pt x="167047" y="200140"/>
                              </a:cubicBezTo>
                              <a:moveTo>
                                <a:pt x="46238" y="205353"/>
                              </a:moveTo>
                              <a:cubicBezTo>
                                <a:pt x="46238" y="215326"/>
                                <a:pt x="58478" y="220312"/>
                                <a:pt x="83184" y="220312"/>
                              </a:cubicBezTo>
                              <a:cubicBezTo>
                                <a:pt x="107663" y="220312"/>
                                <a:pt x="120129" y="214419"/>
                                <a:pt x="120129" y="202860"/>
                              </a:cubicBezTo>
                              <a:cubicBezTo>
                                <a:pt x="120129" y="196513"/>
                                <a:pt x="118089" y="192660"/>
                                <a:pt x="113783" y="190847"/>
                              </a:cubicBezTo>
                              <a:cubicBezTo>
                                <a:pt x="109476" y="189033"/>
                                <a:pt x="100636" y="188127"/>
                                <a:pt x="87264" y="187900"/>
                              </a:cubicBezTo>
                              <a:lnTo>
                                <a:pt x="55758" y="185407"/>
                              </a:lnTo>
                              <a:cubicBezTo>
                                <a:pt x="49412" y="191527"/>
                                <a:pt x="46238" y="198326"/>
                                <a:pt x="46238" y="205353"/>
                              </a:cubicBezTo>
                              <a:close/>
                              <a:moveTo>
                                <a:pt x="48958" y="62104"/>
                              </a:moveTo>
                              <a:cubicBezTo>
                                <a:pt x="48958" y="79104"/>
                                <a:pt x="57798" y="87717"/>
                                <a:pt x="75704" y="87717"/>
                              </a:cubicBezTo>
                              <a:cubicBezTo>
                                <a:pt x="93610" y="87717"/>
                                <a:pt x="102450" y="79104"/>
                                <a:pt x="102450" y="62104"/>
                              </a:cubicBezTo>
                              <a:cubicBezTo>
                                <a:pt x="102450" y="44878"/>
                                <a:pt x="93610" y="36492"/>
                                <a:pt x="75704" y="36492"/>
                              </a:cubicBezTo>
                              <a:cubicBezTo>
                                <a:pt x="57798" y="36492"/>
                                <a:pt x="48958" y="45105"/>
                                <a:pt x="48958" y="6210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" name="Freeform: Shape 20"/>
                      <wps:cNvSpPr/>
                      <wps:spPr>
                        <a:xfrm>
                          <a:off x="1968755" y="69810"/>
                          <a:ext cx="153447" cy="183366"/>
                        </a:xfrm>
                        <a:custGeom>
                          <a:avLst/>
                          <a:gdLst>
                            <a:gd name="connsiteX0" fmla="*/ 55985 w 153447"/>
                            <a:gd name="connsiteY0" fmla="*/ 134862 h 183366"/>
                            <a:gd name="connsiteX1" fmla="*/ 79557 w 153447"/>
                            <a:gd name="connsiteY1" fmla="*/ 142115 h 183366"/>
                            <a:gd name="connsiteX2" fmla="*/ 137582 w 153447"/>
                            <a:gd name="connsiteY2" fmla="*/ 140075 h 183366"/>
                            <a:gd name="connsiteX3" fmla="*/ 147328 w 153447"/>
                            <a:gd name="connsiteY3" fmla="*/ 138942 h 183366"/>
                            <a:gd name="connsiteX4" fmla="*/ 148008 w 153447"/>
                            <a:gd name="connsiteY4" fmla="*/ 173621 h 183366"/>
                            <a:gd name="connsiteX5" fmla="*/ 75251 w 153447"/>
                            <a:gd name="connsiteY5" fmla="*/ 183367 h 183366"/>
                            <a:gd name="connsiteX6" fmla="*/ 17906 w 153447"/>
                            <a:gd name="connsiteY6" fmla="*/ 162288 h 183366"/>
                            <a:gd name="connsiteX7" fmla="*/ 0 w 153447"/>
                            <a:gd name="connsiteY7" fmla="*/ 94063 h 183366"/>
                            <a:gd name="connsiteX8" fmla="*/ 77290 w 153447"/>
                            <a:gd name="connsiteY8" fmla="*/ 0 h 183366"/>
                            <a:gd name="connsiteX9" fmla="*/ 153448 w 153447"/>
                            <a:gd name="connsiteY9" fmla="*/ 79104 h 183366"/>
                            <a:gd name="connsiteX10" fmla="*/ 150275 w 153447"/>
                            <a:gd name="connsiteY10" fmla="*/ 111516 h 183366"/>
                            <a:gd name="connsiteX11" fmla="*/ 47598 w 153447"/>
                            <a:gd name="connsiteY11" fmla="*/ 111516 h 183366"/>
                            <a:gd name="connsiteX12" fmla="*/ 55985 w 153447"/>
                            <a:gd name="connsiteY12" fmla="*/ 134862 h 183366"/>
                            <a:gd name="connsiteX13" fmla="*/ 107663 w 153447"/>
                            <a:gd name="connsiteY13" fmla="*/ 75931 h 183366"/>
                            <a:gd name="connsiteX14" fmla="*/ 101090 w 153447"/>
                            <a:gd name="connsiteY14" fmla="*/ 46692 h 183366"/>
                            <a:gd name="connsiteX15" fmla="*/ 77744 w 153447"/>
                            <a:gd name="connsiteY15" fmla="*/ 38532 h 183366"/>
                            <a:gd name="connsiteX16" fmla="*/ 54398 w 153447"/>
                            <a:gd name="connsiteY16" fmla="*/ 47145 h 183366"/>
                            <a:gd name="connsiteX17" fmla="*/ 47145 w 153447"/>
                            <a:gd name="connsiteY17" fmla="*/ 75931 h 183366"/>
                            <a:gd name="connsiteX18" fmla="*/ 107663 w 153447"/>
                            <a:gd name="connsiteY18" fmla="*/ 75931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</a:cxnLst>
                          <a:rect l="l" t="t" r="r" b="b"/>
                          <a:pathLst>
                            <a:path w="153447" h="183366">
                              <a:moveTo>
                                <a:pt x="55985" y="134862"/>
                              </a:moveTo>
                              <a:cubicBezTo>
                                <a:pt x="61424" y="139622"/>
                                <a:pt x="69357" y="142115"/>
                                <a:pt x="79557" y="142115"/>
                              </a:cubicBezTo>
                              <a:cubicBezTo>
                                <a:pt x="101316" y="142115"/>
                                <a:pt x="120582" y="141435"/>
                                <a:pt x="137582" y="140075"/>
                              </a:cubicBezTo>
                              <a:lnTo>
                                <a:pt x="147328" y="138942"/>
                              </a:lnTo>
                              <a:lnTo>
                                <a:pt x="148008" y="173621"/>
                              </a:lnTo>
                              <a:cubicBezTo>
                                <a:pt x="121262" y="180194"/>
                                <a:pt x="97010" y="183367"/>
                                <a:pt x="75251" y="183367"/>
                              </a:cubicBezTo>
                              <a:cubicBezTo>
                                <a:pt x="48958" y="183367"/>
                                <a:pt x="29692" y="176340"/>
                                <a:pt x="17906" y="162288"/>
                              </a:cubicBezTo>
                              <a:cubicBezTo>
                                <a:pt x="6120" y="148235"/>
                                <a:pt x="0" y="125569"/>
                                <a:pt x="0" y="94063"/>
                              </a:cubicBezTo>
                              <a:cubicBezTo>
                                <a:pt x="0" y="31506"/>
                                <a:pt x="25839" y="0"/>
                                <a:pt x="77290" y="0"/>
                              </a:cubicBezTo>
                              <a:cubicBezTo>
                                <a:pt x="128062" y="0"/>
                                <a:pt x="153448" y="26292"/>
                                <a:pt x="153448" y="79104"/>
                              </a:cubicBezTo>
                              <a:lnTo>
                                <a:pt x="150275" y="111516"/>
                              </a:lnTo>
                              <a:lnTo>
                                <a:pt x="47598" y="111516"/>
                              </a:lnTo>
                              <a:cubicBezTo>
                                <a:pt x="47825" y="122396"/>
                                <a:pt x="50545" y="130102"/>
                                <a:pt x="55985" y="134862"/>
                              </a:cubicBezTo>
                              <a:moveTo>
                                <a:pt x="107663" y="75931"/>
                              </a:moveTo>
                              <a:cubicBezTo>
                                <a:pt x="107663" y="61878"/>
                                <a:pt x="105396" y="52131"/>
                                <a:pt x="101090" y="46692"/>
                              </a:cubicBezTo>
                              <a:cubicBezTo>
                                <a:pt x="96557" y="41252"/>
                                <a:pt x="88850" y="38532"/>
                                <a:pt x="77744" y="38532"/>
                              </a:cubicBezTo>
                              <a:cubicBezTo>
                                <a:pt x="66638" y="38532"/>
                                <a:pt x="58931" y="41479"/>
                                <a:pt x="54398" y="47145"/>
                              </a:cubicBezTo>
                              <a:cubicBezTo>
                                <a:pt x="49865" y="52811"/>
                                <a:pt x="47372" y="62558"/>
                                <a:pt x="47145" y="75931"/>
                              </a:cubicBezTo>
                              <a:lnTo>
                                <a:pt x="107663" y="759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Freeform: Shape 21"/>
                      <wps:cNvSpPr/>
                      <wps:spPr>
                        <a:xfrm>
                          <a:off x="2142376" y="25612"/>
                          <a:ext cx="110836" cy="227565"/>
                        </a:xfrm>
                        <a:custGeom>
                          <a:avLst/>
                          <a:gdLst>
                            <a:gd name="connsiteX0" fmla="*/ 110609 w 110836"/>
                            <a:gd name="connsiteY0" fmla="*/ 88397 h 227565"/>
                            <a:gd name="connsiteX1" fmla="*/ 67544 w 110836"/>
                            <a:gd name="connsiteY1" fmla="*/ 88397 h 227565"/>
                            <a:gd name="connsiteX2" fmla="*/ 67544 w 110836"/>
                            <a:gd name="connsiteY2" fmla="*/ 160021 h 227565"/>
                            <a:gd name="connsiteX3" fmla="*/ 67998 w 110836"/>
                            <a:gd name="connsiteY3" fmla="*/ 174981 h 227565"/>
                            <a:gd name="connsiteX4" fmla="*/ 71851 w 110836"/>
                            <a:gd name="connsiteY4" fmla="*/ 182460 h 227565"/>
                            <a:gd name="connsiteX5" fmla="*/ 82277 w 110836"/>
                            <a:gd name="connsiteY5" fmla="*/ 185633 h 227565"/>
                            <a:gd name="connsiteX6" fmla="*/ 108796 w 110836"/>
                            <a:gd name="connsiteY6" fmla="*/ 184953 h 227565"/>
                            <a:gd name="connsiteX7" fmla="*/ 110836 w 110836"/>
                            <a:gd name="connsiteY7" fmla="*/ 222352 h 227565"/>
                            <a:gd name="connsiteX8" fmla="*/ 75251 w 110836"/>
                            <a:gd name="connsiteY8" fmla="*/ 227565 h 227565"/>
                            <a:gd name="connsiteX9" fmla="*/ 32186 w 110836"/>
                            <a:gd name="connsiteY9" fmla="*/ 213286 h 227565"/>
                            <a:gd name="connsiteX10" fmla="*/ 20626 w 110836"/>
                            <a:gd name="connsiteY10" fmla="*/ 160928 h 227565"/>
                            <a:gd name="connsiteX11" fmla="*/ 20626 w 110836"/>
                            <a:gd name="connsiteY11" fmla="*/ 88397 h 227565"/>
                            <a:gd name="connsiteX12" fmla="*/ 0 w 110836"/>
                            <a:gd name="connsiteY12" fmla="*/ 88397 h 227565"/>
                            <a:gd name="connsiteX13" fmla="*/ 0 w 110836"/>
                            <a:gd name="connsiteY13" fmla="*/ 48505 h 227565"/>
                            <a:gd name="connsiteX14" fmla="*/ 20626 w 110836"/>
                            <a:gd name="connsiteY14" fmla="*/ 48505 h 227565"/>
                            <a:gd name="connsiteX15" fmla="*/ 20626 w 110836"/>
                            <a:gd name="connsiteY15" fmla="*/ 0 h 227565"/>
                            <a:gd name="connsiteX16" fmla="*/ 67544 w 110836"/>
                            <a:gd name="connsiteY16" fmla="*/ 0 h 227565"/>
                            <a:gd name="connsiteX17" fmla="*/ 67544 w 110836"/>
                            <a:gd name="connsiteY17" fmla="*/ 48505 h 227565"/>
                            <a:gd name="connsiteX18" fmla="*/ 110609 w 110836"/>
                            <a:gd name="connsiteY18" fmla="*/ 48505 h 227565"/>
                            <a:gd name="connsiteX19" fmla="*/ 110609 w 110836"/>
                            <a:gd name="connsiteY19" fmla="*/ 88397 h 2275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110836" h="227565">
                              <a:moveTo>
                                <a:pt x="110609" y="88397"/>
                              </a:moveTo>
                              <a:lnTo>
                                <a:pt x="67544" y="88397"/>
                              </a:lnTo>
                              <a:lnTo>
                                <a:pt x="67544" y="160021"/>
                              </a:lnTo>
                              <a:cubicBezTo>
                                <a:pt x="67544" y="167047"/>
                                <a:pt x="67771" y="172034"/>
                                <a:pt x="67998" y="174981"/>
                              </a:cubicBezTo>
                              <a:cubicBezTo>
                                <a:pt x="68451" y="177927"/>
                                <a:pt x="69584" y="180420"/>
                                <a:pt x="71851" y="182460"/>
                              </a:cubicBezTo>
                              <a:cubicBezTo>
                                <a:pt x="74117" y="184500"/>
                                <a:pt x="77517" y="185633"/>
                                <a:pt x="82277" y="185633"/>
                              </a:cubicBezTo>
                              <a:lnTo>
                                <a:pt x="108796" y="184953"/>
                              </a:lnTo>
                              <a:lnTo>
                                <a:pt x="110836" y="222352"/>
                              </a:lnTo>
                              <a:cubicBezTo>
                                <a:pt x="95197" y="225752"/>
                                <a:pt x="83410" y="227565"/>
                                <a:pt x="75251" y="227565"/>
                              </a:cubicBezTo>
                              <a:cubicBezTo>
                                <a:pt x="54172" y="227565"/>
                                <a:pt x="39892" y="222805"/>
                                <a:pt x="32186" y="213286"/>
                              </a:cubicBezTo>
                              <a:cubicBezTo>
                                <a:pt x="24479" y="203766"/>
                                <a:pt x="20626" y="186313"/>
                                <a:pt x="20626" y="160928"/>
                              </a:cubicBezTo>
                              <a:lnTo>
                                <a:pt x="20626" y="88397"/>
                              </a:lnTo>
                              <a:lnTo>
                                <a:pt x="0" y="88397"/>
                              </a:lnTo>
                              <a:lnTo>
                                <a:pt x="0" y="48505"/>
                              </a:lnTo>
                              <a:lnTo>
                                <a:pt x="20626" y="48505"/>
                              </a:lnTo>
                              <a:lnTo>
                                <a:pt x="20626" y="0"/>
                              </a:lnTo>
                              <a:lnTo>
                                <a:pt x="67544" y="0"/>
                              </a:lnTo>
                              <a:lnTo>
                                <a:pt x="67544" y="48505"/>
                              </a:lnTo>
                              <a:lnTo>
                                <a:pt x="110609" y="48505"/>
                              </a:lnTo>
                              <a:lnTo>
                                <a:pt x="110609" y="88397"/>
                              </a:lnTo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2283357" y="4306"/>
                          <a:ext cx="151861" cy="244791"/>
                        </a:xfrm>
                        <a:custGeom>
                          <a:avLst/>
                          <a:gdLst>
                            <a:gd name="connsiteX0" fmla="*/ 46918 w 151861"/>
                            <a:gd name="connsiteY0" fmla="*/ 244565 h 244791"/>
                            <a:gd name="connsiteX1" fmla="*/ 0 w 151861"/>
                            <a:gd name="connsiteY1" fmla="*/ 244565 h 244791"/>
                            <a:gd name="connsiteX2" fmla="*/ 0 w 151861"/>
                            <a:gd name="connsiteY2" fmla="*/ 0 h 244791"/>
                            <a:gd name="connsiteX3" fmla="*/ 46918 w 151861"/>
                            <a:gd name="connsiteY3" fmla="*/ 0 h 244791"/>
                            <a:gd name="connsiteX4" fmla="*/ 46918 w 151861"/>
                            <a:gd name="connsiteY4" fmla="*/ 78197 h 244791"/>
                            <a:gd name="connsiteX5" fmla="*/ 90210 w 151861"/>
                            <a:gd name="connsiteY5" fmla="*/ 65731 h 244791"/>
                            <a:gd name="connsiteX6" fmla="*/ 138488 w 151861"/>
                            <a:gd name="connsiteY6" fmla="*/ 86357 h 244791"/>
                            <a:gd name="connsiteX7" fmla="*/ 151861 w 151861"/>
                            <a:gd name="connsiteY7" fmla="*/ 150048 h 244791"/>
                            <a:gd name="connsiteX8" fmla="*/ 151861 w 151861"/>
                            <a:gd name="connsiteY8" fmla="*/ 244791 h 244791"/>
                            <a:gd name="connsiteX9" fmla="*/ 104943 w 151861"/>
                            <a:gd name="connsiteY9" fmla="*/ 244791 h 244791"/>
                            <a:gd name="connsiteX10" fmla="*/ 104943 w 151861"/>
                            <a:gd name="connsiteY10" fmla="*/ 150955 h 244791"/>
                            <a:gd name="connsiteX11" fmla="*/ 99730 w 151861"/>
                            <a:gd name="connsiteY11" fmla="*/ 118316 h 244791"/>
                            <a:gd name="connsiteX12" fmla="*/ 78651 w 151861"/>
                            <a:gd name="connsiteY12" fmla="*/ 107663 h 244791"/>
                            <a:gd name="connsiteX13" fmla="*/ 51452 w 151861"/>
                            <a:gd name="connsiteY13" fmla="*/ 111743 h 244791"/>
                            <a:gd name="connsiteX14" fmla="*/ 46918 w 151861"/>
                            <a:gd name="connsiteY14" fmla="*/ 113103 h 244791"/>
                            <a:gd name="connsiteX15" fmla="*/ 46918 w 151861"/>
                            <a:gd name="connsiteY15" fmla="*/ 244565 h 24479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51861" h="244791">
                              <a:moveTo>
                                <a:pt x="46918" y="244565"/>
                              </a:moveTo>
                              <a:lnTo>
                                <a:pt x="0" y="244565"/>
                              </a:lnTo>
                              <a:lnTo>
                                <a:pt x="0" y="0"/>
                              </a:lnTo>
                              <a:lnTo>
                                <a:pt x="46918" y="0"/>
                              </a:lnTo>
                              <a:lnTo>
                                <a:pt x="46918" y="78197"/>
                              </a:lnTo>
                              <a:cubicBezTo>
                                <a:pt x="63011" y="69811"/>
                                <a:pt x="77517" y="65731"/>
                                <a:pt x="90210" y="65731"/>
                              </a:cubicBezTo>
                              <a:cubicBezTo>
                                <a:pt x="113556" y="65731"/>
                                <a:pt x="129649" y="72531"/>
                                <a:pt x="138488" y="86357"/>
                              </a:cubicBezTo>
                              <a:cubicBezTo>
                                <a:pt x="147328" y="100183"/>
                                <a:pt x="151861" y="121262"/>
                                <a:pt x="151861" y="150048"/>
                              </a:cubicBezTo>
                              <a:lnTo>
                                <a:pt x="151861" y="244791"/>
                              </a:lnTo>
                              <a:lnTo>
                                <a:pt x="104943" y="244791"/>
                              </a:lnTo>
                              <a:lnTo>
                                <a:pt x="104943" y="150955"/>
                              </a:lnTo>
                              <a:cubicBezTo>
                                <a:pt x="104943" y="136222"/>
                                <a:pt x="103130" y="125342"/>
                                <a:pt x="99730" y="118316"/>
                              </a:cubicBezTo>
                              <a:cubicBezTo>
                                <a:pt x="96330" y="111289"/>
                                <a:pt x="89304" y="107663"/>
                                <a:pt x="78651" y="107663"/>
                              </a:cubicBezTo>
                              <a:cubicBezTo>
                                <a:pt x="69584" y="107663"/>
                                <a:pt x="60518" y="109023"/>
                                <a:pt x="51452" y="111743"/>
                              </a:cubicBezTo>
                              <a:lnTo>
                                <a:pt x="46918" y="113103"/>
                              </a:lnTo>
                              <a:lnTo>
                                <a:pt x="46918" y="244565"/>
                              </a:lnTo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2467631" y="69810"/>
                          <a:ext cx="153447" cy="183366"/>
                        </a:xfrm>
                        <a:custGeom>
                          <a:avLst/>
                          <a:gdLst>
                            <a:gd name="connsiteX0" fmla="*/ 55985 w 153447"/>
                            <a:gd name="connsiteY0" fmla="*/ 134862 h 183366"/>
                            <a:gd name="connsiteX1" fmla="*/ 79557 w 153447"/>
                            <a:gd name="connsiteY1" fmla="*/ 142115 h 183366"/>
                            <a:gd name="connsiteX2" fmla="*/ 137582 w 153447"/>
                            <a:gd name="connsiteY2" fmla="*/ 140075 h 183366"/>
                            <a:gd name="connsiteX3" fmla="*/ 147328 w 153447"/>
                            <a:gd name="connsiteY3" fmla="*/ 138942 h 183366"/>
                            <a:gd name="connsiteX4" fmla="*/ 148008 w 153447"/>
                            <a:gd name="connsiteY4" fmla="*/ 173621 h 183366"/>
                            <a:gd name="connsiteX5" fmla="*/ 75251 w 153447"/>
                            <a:gd name="connsiteY5" fmla="*/ 183367 h 183366"/>
                            <a:gd name="connsiteX6" fmla="*/ 17906 w 153447"/>
                            <a:gd name="connsiteY6" fmla="*/ 162288 h 183366"/>
                            <a:gd name="connsiteX7" fmla="*/ 0 w 153447"/>
                            <a:gd name="connsiteY7" fmla="*/ 94063 h 183366"/>
                            <a:gd name="connsiteX8" fmla="*/ 77290 w 153447"/>
                            <a:gd name="connsiteY8" fmla="*/ 0 h 183366"/>
                            <a:gd name="connsiteX9" fmla="*/ 153448 w 153447"/>
                            <a:gd name="connsiteY9" fmla="*/ 79104 h 183366"/>
                            <a:gd name="connsiteX10" fmla="*/ 150275 w 153447"/>
                            <a:gd name="connsiteY10" fmla="*/ 111516 h 183366"/>
                            <a:gd name="connsiteX11" fmla="*/ 47598 w 153447"/>
                            <a:gd name="connsiteY11" fmla="*/ 111516 h 183366"/>
                            <a:gd name="connsiteX12" fmla="*/ 55985 w 153447"/>
                            <a:gd name="connsiteY12" fmla="*/ 134862 h 183366"/>
                            <a:gd name="connsiteX13" fmla="*/ 107436 w 153447"/>
                            <a:gd name="connsiteY13" fmla="*/ 75931 h 183366"/>
                            <a:gd name="connsiteX14" fmla="*/ 100863 w 153447"/>
                            <a:gd name="connsiteY14" fmla="*/ 46692 h 183366"/>
                            <a:gd name="connsiteX15" fmla="*/ 77744 w 153447"/>
                            <a:gd name="connsiteY15" fmla="*/ 38532 h 183366"/>
                            <a:gd name="connsiteX16" fmla="*/ 54398 w 153447"/>
                            <a:gd name="connsiteY16" fmla="*/ 47145 h 183366"/>
                            <a:gd name="connsiteX17" fmla="*/ 47145 w 153447"/>
                            <a:gd name="connsiteY17" fmla="*/ 75931 h 183366"/>
                            <a:gd name="connsiteX18" fmla="*/ 107436 w 153447"/>
                            <a:gd name="connsiteY18" fmla="*/ 75931 h 1833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</a:cxnLst>
                          <a:rect l="l" t="t" r="r" b="b"/>
                          <a:pathLst>
                            <a:path w="153447" h="183366">
                              <a:moveTo>
                                <a:pt x="55985" y="134862"/>
                              </a:moveTo>
                              <a:cubicBezTo>
                                <a:pt x="61424" y="139622"/>
                                <a:pt x="69357" y="142115"/>
                                <a:pt x="79557" y="142115"/>
                              </a:cubicBezTo>
                              <a:cubicBezTo>
                                <a:pt x="101316" y="142115"/>
                                <a:pt x="120582" y="141435"/>
                                <a:pt x="137582" y="140075"/>
                              </a:cubicBezTo>
                              <a:lnTo>
                                <a:pt x="147328" y="138942"/>
                              </a:lnTo>
                              <a:lnTo>
                                <a:pt x="148008" y="173621"/>
                              </a:lnTo>
                              <a:cubicBezTo>
                                <a:pt x="121262" y="180194"/>
                                <a:pt x="97010" y="183367"/>
                                <a:pt x="75251" y="183367"/>
                              </a:cubicBezTo>
                              <a:cubicBezTo>
                                <a:pt x="48958" y="183367"/>
                                <a:pt x="29919" y="176340"/>
                                <a:pt x="17906" y="162288"/>
                              </a:cubicBezTo>
                              <a:cubicBezTo>
                                <a:pt x="6120" y="148235"/>
                                <a:pt x="0" y="125569"/>
                                <a:pt x="0" y="94063"/>
                              </a:cubicBezTo>
                              <a:cubicBezTo>
                                <a:pt x="0" y="31506"/>
                                <a:pt x="25839" y="0"/>
                                <a:pt x="77290" y="0"/>
                              </a:cubicBezTo>
                              <a:cubicBezTo>
                                <a:pt x="128062" y="0"/>
                                <a:pt x="153448" y="26292"/>
                                <a:pt x="153448" y="79104"/>
                              </a:cubicBezTo>
                              <a:lnTo>
                                <a:pt x="150275" y="111516"/>
                              </a:lnTo>
                              <a:lnTo>
                                <a:pt x="47598" y="111516"/>
                              </a:lnTo>
                              <a:cubicBezTo>
                                <a:pt x="47598" y="122396"/>
                                <a:pt x="50545" y="130102"/>
                                <a:pt x="55985" y="134862"/>
                              </a:cubicBezTo>
                              <a:moveTo>
                                <a:pt x="107436" y="75931"/>
                              </a:moveTo>
                              <a:cubicBezTo>
                                <a:pt x="107436" y="61878"/>
                                <a:pt x="105170" y="52131"/>
                                <a:pt x="100863" y="46692"/>
                              </a:cubicBezTo>
                              <a:cubicBezTo>
                                <a:pt x="96330" y="41252"/>
                                <a:pt x="88623" y="38532"/>
                                <a:pt x="77744" y="38532"/>
                              </a:cubicBezTo>
                              <a:cubicBezTo>
                                <a:pt x="66637" y="38532"/>
                                <a:pt x="58931" y="41479"/>
                                <a:pt x="54398" y="47145"/>
                              </a:cubicBezTo>
                              <a:cubicBezTo>
                                <a:pt x="49865" y="52811"/>
                                <a:pt x="47598" y="62558"/>
                                <a:pt x="47145" y="75931"/>
                              </a:cubicBezTo>
                              <a:lnTo>
                                <a:pt x="107436" y="759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2654851" y="70037"/>
                          <a:ext cx="102449" cy="179060"/>
                        </a:xfrm>
                        <a:custGeom>
                          <a:avLst/>
                          <a:gdLst>
                            <a:gd name="connsiteX0" fmla="*/ 0 w 102449"/>
                            <a:gd name="connsiteY0" fmla="*/ 178834 h 179060"/>
                            <a:gd name="connsiteX1" fmla="*/ 0 w 102449"/>
                            <a:gd name="connsiteY1" fmla="*/ 4080 h 179060"/>
                            <a:gd name="connsiteX2" fmla="*/ 46465 w 102449"/>
                            <a:gd name="connsiteY2" fmla="*/ 4080 h 179060"/>
                            <a:gd name="connsiteX3" fmla="*/ 46465 w 102449"/>
                            <a:gd name="connsiteY3" fmla="*/ 22666 h 179060"/>
                            <a:gd name="connsiteX4" fmla="*/ 102450 w 102449"/>
                            <a:gd name="connsiteY4" fmla="*/ 0 h 179060"/>
                            <a:gd name="connsiteX5" fmla="*/ 102450 w 102449"/>
                            <a:gd name="connsiteY5" fmla="*/ 47145 h 179060"/>
                            <a:gd name="connsiteX6" fmla="*/ 53945 w 102449"/>
                            <a:gd name="connsiteY6" fmla="*/ 59385 h 179060"/>
                            <a:gd name="connsiteX7" fmla="*/ 46918 w 102449"/>
                            <a:gd name="connsiteY7" fmla="*/ 61878 h 179060"/>
                            <a:gd name="connsiteX8" fmla="*/ 46918 w 102449"/>
                            <a:gd name="connsiteY8" fmla="*/ 179060 h 179060"/>
                            <a:gd name="connsiteX9" fmla="*/ 0 w 102449"/>
                            <a:gd name="connsiteY9" fmla="*/ 179060 h 1790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102449" h="179060">
                              <a:moveTo>
                                <a:pt x="0" y="178834"/>
                              </a:moveTo>
                              <a:lnTo>
                                <a:pt x="0" y="4080"/>
                              </a:lnTo>
                              <a:lnTo>
                                <a:pt x="46465" y="4080"/>
                              </a:lnTo>
                              <a:lnTo>
                                <a:pt x="46465" y="22666"/>
                              </a:lnTo>
                              <a:cubicBezTo>
                                <a:pt x="65958" y="11106"/>
                                <a:pt x="84544" y="3400"/>
                                <a:pt x="102450" y="0"/>
                              </a:cubicBezTo>
                              <a:lnTo>
                                <a:pt x="102450" y="47145"/>
                              </a:lnTo>
                              <a:cubicBezTo>
                                <a:pt x="83637" y="51225"/>
                                <a:pt x="67318" y="55078"/>
                                <a:pt x="53945" y="59385"/>
                              </a:cubicBezTo>
                              <a:lnTo>
                                <a:pt x="46918" y="61878"/>
                              </a:lnTo>
                              <a:lnTo>
                                <a:pt x="46918" y="179060"/>
                              </a:lnTo>
                              <a:lnTo>
                                <a:pt x="0" y="179060"/>
                              </a:lnTo>
                            </a:path>
                          </a:pathLst>
                        </a:custGeom>
                        <a:solidFill>
                          <a:srgbClr val="00B0DA"/>
                        </a:solidFill>
                        <a:ln w="22641" cap="flat">
                          <a:noFill/>
                          <a:prstDash val="solid"/>
                          <a:miter/>
                        </a:ln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81C5320" id="Graphic 9" o:spid="_x0000_s1026" style="position:absolute;margin-left:52.55pt;margin-top:38.9pt;width:103.75pt;height:12.75pt;z-index:251661824;mso-position-horizontal:right;mso-position-horizontal-relative:margin;mso-position-vertical-relative:page;mso-width-relative:margin;mso-height-relative:margin" coordsize="27573,3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">
              <v:shape id="Freeform: Shape 9" o:spid="_x0000_s1027" style="position:absolute;top:704;width:1670;height:2589;visibility:visible;mso-wrap-style:square;v-text-anchor:middle" coordsize="167047,258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" path="m75704,36492v-17906,,-26746,8613,-26746,25612c48958,79104,57798,87717,75704,87717v17906,,26746,-8613,26746,-25613c102450,45105,93610,36492,75704,36492m55531,185407v-6346,6346,-9519,12919,-9519,19946c46012,215326,58251,220312,82957,220312v24479,,36945,-5893,36945,-17452c119902,196513,117862,192433,113556,190847v-4080,-1814,-13146,-2720,-26519,-2947l55531,185407t26066,73437c55305,258844,35359,255444,21079,248418,7026,241165,,228472,,210113,,195380,8386,181554,25159,168634,16546,162741,12240,153901,12240,142115v,-4760,3399,-12466,10426,-23119l25839,114009c9973,102676,2040,85677,2040,63464v,-22212,6800,-38305,20173,-48505c35585,4986,53491,,75477,v9973,,19946,1133,29693,3400l110836,4533,167047,2720r,37399l140982,38305v5213,7933,7706,15866,7706,23799c148688,85450,142795,101543,130782,110383v-12013,8613,-30599,13146,-55985,13146c69358,123529,64598,123076,60518,122169v-2267,6120,-3400,11106,-3400,14960c57118,140982,59158,143475,63011,145062v3853,1360,13146,2266,27879,2493c120356,147781,140302,151635,150955,159341v10653,7480,16092,21306,16092,41252c167047,220539,159341,235272,143928,244791v-15186,9067,-36039,14053,-62331,14053e" fillcolor="#010a3f" stroked="f" strokeweight=".62892mm">
                <v:stroke joinstyle="miter"/>
                <v:path arrowok="t" o:connecttype="custom" o:connectlocs="75704,36492;48958,62104;75704,87717;102450,62104;75704,36492;55531,185407;46012,205353;82957,220312;119902,202860;113556,190847;87037,187900;55531,185407;81597,258844;21079,248418;0,210113;25159,168634;12240,142115;22666,118996;25839,114009;2040,63464;22213,14959;75477,0;105170,3400;110836,4533;167047,2720;167047,40119;140982,38305;148688,62104;130782,110383;74797,123529;60518,122169;57118,137129;63011,145062;90890,147555;150955,159341;167047,200593;143928,244791;81597,258844" o:connectangles="0,0,0,0,0,0,0,0,0,0,0,0,0,0,0,0,0,0,0,0,0,0,0,0,0,0,0,0,0,0,0,0,0,0,0,0,0,0"/>
              </v:shape>
              <v:shape id="Freeform: Shape 10" o:spid="_x0000_s1028" style="position:absolute;left:1722;top:698;width:1609;height:1833;visibility:visible;mso-wrap-style:square;v-text-anchor:middle" coordsize="16092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" path="m80464,39892v-12466,,-20853,4080,-25613,12239c49865,60291,47598,73437,47598,91343v,17906,2267,31053,7253,39439c59611,139168,68224,143475,80464,143475v12239,,20852,-4080,25612,-12693c110836,122396,113329,109249,113329,91343v,-17906,-2266,-31052,-7253,-39212c101316,43972,92703,39892,80464,39892t,143475c26972,183367,,152768,,91343,,62558,6120,40119,18586,24026,30826,8160,51451,,80464,v28785,,49411,7933,61878,24026c154581,39892,160928,62331,160928,91343v,61198,-26973,92024,-80464,92024e" fillcolor="#010a3f" stroked="f" strokeweight=".62892mm">
                <v:stroke joinstyle="miter"/>
                <v:path arrowok="t" o:connecttype="custom" o:connectlocs="80464,39892;54851,52131;47598,91343;54851,130782;80464,143475;106076,130782;113329,91343;106076,52131;80464,39892;80464,183367;0,91343;18586,24026;80464,0;142342,24026;160928,91343;80464,183367" o:connectangles="0,0,0,0,0,0,0,0,0,0,0,0,0,0,0,0"/>
              </v:shape>
              <v:shape id="Freeform: Shape 11" o:spid="_x0000_s1029" style="position:absolute;left:4338;width:1095;height:2488;visibility:visible;mso-wrap-style:square;v-text-anchor:middle" coordsize="109476,248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" path="m65731,248871r-46918,l18813,114009,,114009,,74117r18813,l18813,66411v,-25159,3626,-42612,11106,-52132c37399,4760,50772,,69811,v8386,,19266,1133,32412,3400l109476,4533r-680,38079c98596,42159,89983,41932,82957,41932v-7026,,-11786,1813,-14053,5666c66638,51225,65504,57798,65504,66864r,7253l107889,74117r,39892l65504,114009r,134862e" fillcolor="#010a3f" stroked="f" strokeweight=".62892mm">
                <v:stroke joinstyle="miter"/>
                <v:path arrowok="t" o:connecttype="custom" o:connectlocs="65731,248871;18813,248871;18813,114009;0,114009;0,74117;18813,74117;18813,66411;29919,14279;69811,0;102223,3400;109476,4533;108796,42612;82957,41932;68904,47598;65504,66864;65504,74117;107889,74117;107889,114009;65504,114009;65504,248871" o:connectangles="0,0,0,0,0,0,0,0,0,0,0,0,0,0,0,0,0,0,0,0"/>
              </v:shape>
              <v:shape id="Freeform: Shape 12" o:spid="_x0000_s1030" style="position:absolute;left:5573;top:698;width:1571;height:1833;visibility:visible;mso-wrap-style:square;v-text-anchor:middle" coordsize="157074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" path="m98596,102223r-31732,2720c53718,106076,47372,113103,47372,126022v,12693,5666,19266,17226,19266c73437,145288,83184,143928,93610,141208r5213,-1360l98823,102223t56891,81144c143928,183367,134409,182460,127155,180874v-7026,-1587,-14279,-4987,-21532,-9747c88850,179287,71624,183367,54171,183367,18133,183367,,164328,,126022,,107436,4986,94063,14959,86357,24932,78651,40345,73891,61198,72531l98596,69811r,-10880c98596,51678,97010,46692,93610,43972,90210,41252,84997,39892,77971,39892l12240,42612,10880,10200c35812,3400,59611,,82050,v22440,,38759,4760,48505,14053c140528,23346,145515,38305,145515,58705r,72757c145968,137129,146875,140982,148235,143248v1360,2267,4306,3853,8839,4760l155714,183367e" fillcolor="#010a3f" stroked="f" strokeweight=".62892mm">
                <v:stroke joinstyle="miter"/>
                <v:path arrowok="t" o:connecttype="custom" o:connectlocs="98596,102223;66864,104943;47372,126022;64598,145288;93610,141208;98823,139848;98823,102223;155714,183367;127155,180874;105623,171127;54171,183367;0,126022;14959,86357;61198,72531;98596,69811;98596,58931;93610,43972;77971,39892;12240,42612;10880,10200;82050,0;130555,14053;145515,58705;145515,131462;148235,143248;157074,148008;155714,183367" o:connectangles="0,0,0,0,0,0,0,0,0,0,0,0,0,0,0,0,0,0,0,0,0,0,0,0,0,0,0"/>
              </v:shape>
              <v:shape id="Freeform: Shape 13" o:spid="_x0000_s1031" style="position:absolute;left:7475;top:700;width:1024;height:1788;visibility:visible;mso-wrap-style:square;v-text-anchor:middle" coordsize="102449,178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" path="m46918,178834l,178834,,4080r46465,l46465,22666c65958,11106,84544,3400,102450,r,47145c83637,51225,67318,55078,53945,59385r-7027,2493l46918,178834e" fillcolor="#010a3f" stroked="f" strokeweight=".62892mm">
                <v:stroke joinstyle="miter"/>
                <v:path arrowok="t" o:connecttype="custom" o:connectlocs="46918,178834;0,178834;0,4080;46465,4080;46465,22666;102450,0;102450,47145;53945,59385;46918,61878;46918,178834" o:connectangles="0,0,0,0,0,0,0,0,0,0"/>
              </v:shape>
              <v:shape id="Freeform: Shape 14" o:spid="_x0000_s1032" style="position:absolute;left:8452;top:2010;width:691;height:909;visibility:visible;mso-wrap-style:square;v-text-anchor:middle" coordsize="69130,90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" path="m37625,90890l,90890,17453,,69131,,37625,90890e" fillcolor="#010a3f" stroked="f" strokeweight=".62892mm">
                <v:stroke joinstyle="miter"/>
                <v:path arrowok="t" o:connecttype="custom" o:connectlocs="37625,90890;0,90890;17453,0;69131,0;37625,90890" o:connectangles="0,0,0,0,0"/>
              </v:shape>
              <v:shape id="Freeform: Shape 15" o:spid="_x0000_s1033" style="position:absolute;left:10199;top:704;width:1671;height:2587;visibility:visible;mso-wrap-style:square;v-text-anchor:middle" coordsize="167047,258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" path="m167047,200140v,19946,-7706,34678,-23119,44198c128515,253858,107663,258618,81597,258618v-26292,,-46465,-3627,-60518,-10427c7026,241165,,228472,,210113,,195380,8386,181554,25159,168407,16546,162514,12240,153675,12240,141888v,-4759,3399,-12466,10426,-23119l25839,113783c9973,102450,2040,85450,2040,63238v,-22213,6573,-38306,20173,-48279c35585,4986,53491,,75477,v9973,,19946,1133,29693,3400l110836,4533,167047,2720r,37399l140755,38305v5213,7933,7706,15866,7706,23799c148461,85450,142568,101543,130555,110383v-11786,8839,-30599,13373,-55984,13373c69131,123756,64371,123302,60291,122396v-2266,6119,-3400,11106,-3400,14959c56891,141208,58931,143702,62784,145288v3854,1360,13373,2267,27879,2493c119902,148008,140075,151861,150728,159568v10880,7026,16319,20626,16319,40572m46012,205353v,9973,12239,14959,36945,14959c107436,220312,119902,214419,119902,202860v,-6347,-2040,-10200,-6346,-12013c109249,189033,100410,188127,87037,187900l55531,185407v-6346,6120,-9519,12919,-9519,19946xm48732,62104v,17000,8839,25613,26745,25613c93383,87717,102223,79104,102223,62104v,-17226,-8840,-25612,-26746,-25612c57798,36492,48732,45105,48732,62104xe" fillcolor="#00b0da" stroked="f" strokeweight=".62892mm">
                <v:stroke joinstyle="miter"/>
                <v:path arrowok="t" o:connecttype="custom" o:connectlocs="167047,200140;143928,244338;81597,258618;21079,248191;0,210113;25159,168407;12240,141888;22666,118769;25839,113783;2040,63238;22213,14959;75477,0;105170,3400;110836,4533;167047,2720;167047,40119;140755,38305;148461,62104;130555,110383;74571,123756;60291,122396;56891,137355;62784,145288;90663,147781;150728,159568;167047,200140;46012,205353;82957,220312;119902,202860;113556,190847;87037,187900;55531,185407;46012,205353;48732,62104;75477,87717;102223,62104;75477,36492;48732,62104" o:connectangles="0,0,0,0,0,0,0,0,0,0,0,0,0,0,0,0,0,0,0,0,0,0,0,0,0,0,0,0,0,0,0,0,0,0,0,0,0,0"/>
              </v:shape>
              <v:shape id="Freeform: Shape 16" o:spid="_x0000_s1034" style="position:absolute;left:12060;top:698;width:1609;height:1833;visibility:visible;mso-wrap-style:square;v-text-anchor:middle" coordsize="16092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" path="m18586,24026c30826,8160,51451,,80464,v28785,,49411,7933,61878,24026c154808,39892,160928,62331,160928,91343v,61198,-26746,92024,-80464,92024c26972,183367,,152768,,91343,,62331,6346,39892,18586,24026m54851,130782v4760,8386,13373,12466,25613,12466c92703,143248,101316,138942,106076,130782v4760,-8386,7253,-21533,7253,-39439c113329,73437,111063,60291,106076,52131,101316,43972,92703,39892,80464,39892v-12466,,-20853,4080,-25613,12239c50092,60291,47598,73211,47598,91343v,17906,2494,31053,7253,39439xe" fillcolor="#00b0da" stroked="f" strokeweight=".62892mm">
                <v:stroke joinstyle="miter"/>
                <v:path arrowok="t" o:connecttype="custom" o:connectlocs="18586,24026;80464,0;142342,24026;160928,91343;80464,183367;0,91343;18586,24026;54851,130782;80464,143248;106076,130782;113329,91343;106076,52131;80464,39892;54851,52131;47598,91343;54851,130782" o:connectangles="0,0,0,0,0,0,0,0,0,0,0,0,0,0,0,0"/>
              </v:shape>
              <v:shape id="Freeform: Shape 17" o:spid="_x0000_s1035" style="position:absolute;left:14642;top:256;width:1108;height:2275;visibility:visible;mso-wrap-style:square;v-text-anchor:middle" coordsize="110836,227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" path="m110609,88397r-43065,l67544,160021v,7026,227,12013,454,14960c68224,177927,69584,180420,71851,182460v2266,2040,5666,3173,10426,3173l108796,184953r2040,37399c95197,225752,83410,227565,75251,227565v-21080,,-35359,-4760,-43066,-14279c24479,203766,20626,186313,20626,160928r,-72531l,88397,,48505r20626,l20626,,67544,r,48505l110609,48505r,39892e" fillcolor="#00b0da" stroked="f" strokeweight=".62892mm">
                <v:stroke joinstyle="miter"/>
                <v:path arrowok="t" o:connecttype="custom" o:connectlocs="110609,88397;67544,88397;67544,160021;67998,174981;71851,182460;82277,185633;108796,184953;110836,222352;75251,227565;32185,213286;20626,160928;20626,88397;0,88397;0,48505;20626,48505;20626,0;67544,0;67544,48505;110609,48505;110609,88397" o:connectangles="0,0,0,0,0,0,0,0,0,0,0,0,0,0,0,0,0,0,0,0"/>
              </v:shape>
              <v:shape id="Freeform: Shape 18" o:spid="_x0000_s1036" style="position:absolute;left:15961;top:698;width:1609;height:1833;visibility:visible;mso-wrap-style:square;v-text-anchor:middle" coordsize="16092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" path="m18586,24026c30826,8160,51452,,80464,v28785,,49411,7933,61878,24026c154808,39892,160928,62331,160928,91343v,61198,-26746,92024,-80464,92024c26972,183367,,152768,,91343,,62331,6346,39892,18586,24026m54851,130782v4760,8386,13373,12466,25613,12466c92703,143248,101316,138942,106076,130782v4760,-8386,7253,-21533,7253,-39439c113329,73437,111063,60291,106076,52131,101316,43972,92703,39892,80464,39892v-12240,,-20853,4080,-25613,12239c50092,60291,47598,73211,47598,91343v,17906,2494,31053,7253,39439xe" fillcolor="#00b0da" stroked="f" strokeweight=".62892mm">
                <v:stroke joinstyle="miter"/>
                <v:path arrowok="t" o:connecttype="custom" o:connectlocs="18586,24026;80464,0;142342,24026;160928,91343;80464,183367;0,91343;18586,24026;54851,130782;80464,143248;106076,130782;113329,91343;106076,52131;80464,39892;54851,52131;47598,91343;54851,130782" o:connectangles="0,0,0,0,0,0,0,0,0,0,0,0,0,0,0,0"/>
              </v:shape>
              <v:shape id="Freeform: Shape 19" o:spid="_x0000_s1037" style="position:absolute;left:17824;top:704;width:1670;height:2587;visibility:visible;mso-wrap-style:square;v-text-anchor:middle" coordsize="167047,258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" path="m167047,200140v,19946,-7706,34678,-23119,44198c128515,253858,107663,258618,81597,258618v-26292,,-46238,-3627,-60518,-10427c7026,241165,,228472,,210113,,195380,8386,181554,25159,168407,16546,162514,12240,153675,12240,141888v,-4759,3399,-12466,10426,-23119l25839,113783c9973,102450,2040,85450,2040,63238v,-22213,6800,-38306,20173,-48279c35585,4986,53491,,75477,v9973,,19946,1133,29693,3400l110836,4533,167047,2720r,37399l140982,38305v5213,7933,7706,15866,7706,23799c148688,85450,142795,101543,130782,110383v-11786,8839,-30599,13373,-55985,13373c69357,123756,64598,123302,60518,122396v-2267,6119,-3400,11106,-3400,14959c57118,141208,59158,143702,63011,145288v3853,1360,13373,2267,27879,2493c120356,148008,140302,151861,150955,159568v10879,7026,16092,20626,16092,40572m46238,205353v,9973,12240,14959,36946,14959c107663,220312,120129,214419,120129,202860v,-6347,-2040,-10200,-6346,-12013c109476,189033,100636,188127,87264,187900l55758,185407v-6346,6120,-9520,12919,-9520,19946xm48958,62104v,17000,8840,25613,26746,25613c93610,87717,102450,79104,102450,62104v,-17226,-8840,-25612,-26746,-25612c57798,36492,48958,45105,48958,62104xe" fillcolor="#00b0da" stroked="f" strokeweight=".62892mm">
                <v:stroke joinstyle="miter"/>
                <v:path arrowok="t" o:connecttype="custom" o:connectlocs="167047,200140;143928,244338;81597,258618;21079,248191;0,210113;25159,168407;12240,141888;22666,118769;25839,113783;2040,63238;22213,14959;75477,0;105170,3400;110836,4533;167047,2720;167047,40119;140982,38305;148688,62104;130782,110383;74797,123756;60518,122396;57118,137355;63011,145288;90890,147781;150955,159568;167047,200140;46238,205353;83184,220312;120129,202860;113783,190847;87264,187900;55758,185407;46238,205353;48958,62104;75704,87717;102450,62104;75704,36492;48958,62104" o:connectangles="0,0,0,0,0,0,0,0,0,0,0,0,0,0,0,0,0,0,0,0,0,0,0,0,0,0,0,0,0,0,0,0,0,0,0,0,0,0"/>
              </v:shape>
              <v:shape id="Freeform: Shape 20" o:spid="_x0000_s1038" style="position:absolute;left:19687;top:698;width:1535;height:1833;visibility:visible;mso-wrap-style:square;v-text-anchor:middle" coordsize="15344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" path="m55985,134862v5439,4760,13372,7253,23572,7253c101316,142115,120582,141435,137582,140075r9746,-1133l148008,173621v-26746,6573,-50998,9746,-72757,9746c48958,183367,29692,176340,17906,162288,6120,148235,,125569,,94063,,31506,25839,,77290,v50772,,76158,26292,76158,79104l150275,111516r-102677,c47825,122396,50545,130102,55985,134862m107663,75931v,-14053,-2267,-23800,-6573,-29239c96557,41252,88850,38532,77744,38532v-11106,,-18813,2947,-23346,8613c49865,52811,47372,62558,47145,75931r60518,xe" fillcolor="#00b0da" stroked="f" strokeweight=".62892mm">
                <v:stroke joinstyle="miter"/>
                <v:path arrowok="t" o:connecttype="custom" o:connectlocs="55985,134862;79557,142115;137582,140075;147328,138942;148008,173621;75251,183367;17906,162288;0,94063;77290,0;153448,79104;150275,111516;47598,111516;55985,134862;107663,75931;101090,46692;77744,38532;54398,47145;47145,75931;107663,75931" o:connectangles="0,0,0,0,0,0,0,0,0,0,0,0,0,0,0,0,0,0,0"/>
              </v:shape>
              <v:shape id="Freeform: Shape 21" o:spid="_x0000_s1039" style="position:absolute;left:21423;top:256;width:1109;height:2275;visibility:visible;mso-wrap-style:square;v-text-anchor:middle" coordsize="110836,227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" path="m110609,88397r-43065,l67544,160021v,7026,227,12013,454,14960c68451,177927,69584,180420,71851,182460v2266,2040,5666,3173,10426,3173l108796,184953r2040,37399c95197,225752,83410,227565,75251,227565v-21079,,-35359,-4760,-43065,-14279c24479,203766,20626,186313,20626,160928r,-72531l,88397,,48505r20626,l20626,,67544,r,48505l110609,48505r,39892e" fillcolor="#00b0da" stroked="f" strokeweight=".62892mm">
                <v:stroke joinstyle="miter"/>
                <v:path arrowok="t" o:connecttype="custom" o:connectlocs="110609,88397;67544,88397;67544,160021;67998,174981;71851,182460;82277,185633;108796,184953;110836,222352;75251,227565;32186,213286;20626,160928;20626,88397;0,88397;0,48505;20626,48505;20626,0;67544,0;67544,48505;110609,48505;110609,88397" o:connectangles="0,0,0,0,0,0,0,0,0,0,0,0,0,0,0,0,0,0,0,0"/>
              </v:shape>
              <v:shape id="Freeform: Shape 22" o:spid="_x0000_s1040" style="position:absolute;left:22833;top:43;width:1519;height:2447;visibility:visible;mso-wrap-style:square;v-text-anchor:middle" coordsize="151861,244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" path="m46918,244565l,244565,,,46918,r,78197c63011,69811,77517,65731,90210,65731v23346,,39439,6800,48278,20626c147328,100183,151861,121262,151861,150048r,94743l104943,244791r,-93836c104943,136222,103130,125342,99730,118316,96330,111289,89304,107663,78651,107663v-9067,,-18133,1360,-27199,4080l46918,113103r,131462e" fillcolor="#00b0da" stroked="f" strokeweight=".62892mm">
                <v:stroke joinstyle="miter"/>
                <v:path arrowok="t" o:connecttype="custom" o:connectlocs="46918,244565;0,244565;0,0;46918,0;46918,78197;90210,65731;138488,86357;151861,150048;151861,244791;104943,244791;104943,150955;99730,118316;78651,107663;51452,111743;46918,113103;46918,244565" o:connectangles="0,0,0,0,0,0,0,0,0,0,0,0,0,0,0,0"/>
              </v:shape>
              <v:shape id="Freeform: Shape 23" o:spid="_x0000_s1041" style="position:absolute;left:24676;top:698;width:1534;height:1833;visibility:visible;mso-wrap-style:square;v-text-anchor:middle" coordsize="153447,18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" path="m55985,134862v5439,4760,13372,7253,23572,7253c101316,142115,120582,141435,137582,140075r9746,-1133l148008,173621v-26746,6573,-50998,9746,-72757,9746c48958,183367,29919,176340,17906,162288,6120,148235,,125569,,94063,,31506,25839,,77290,v50772,,76158,26292,76158,79104l150275,111516r-102677,c47598,122396,50545,130102,55985,134862m107436,75931v,-14053,-2266,-23800,-6573,-29239c96330,41252,88623,38532,77744,38532v-11107,,-18813,2947,-23346,8613c49865,52811,47598,62558,47145,75931r60291,xe" fillcolor="#00b0da" stroked="f" strokeweight=".62892mm">
                <v:stroke joinstyle="miter"/>
                <v:path arrowok="t" o:connecttype="custom" o:connectlocs="55985,134862;79557,142115;137582,140075;147328,138942;148008,173621;75251,183367;17906,162288;0,94063;77290,0;153448,79104;150275,111516;47598,111516;55985,134862;107436,75931;100863,46692;77744,38532;54398,47145;47145,75931;107436,75931" o:connectangles="0,0,0,0,0,0,0,0,0,0,0,0,0,0,0,0,0,0,0"/>
              </v:shape>
              <v:shape id="Freeform: Shape 24" o:spid="_x0000_s1042" style="position:absolute;left:26548;top:700;width:1025;height:1790;visibility:visible;mso-wrap-style:square;v-text-anchor:middle" coordsize="102449,17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" path="m,178834l,4080r46465,l46465,22666c65958,11106,84544,3400,102450,r,47145c83637,51225,67318,55078,53945,59385r-7027,2493l46918,179060,,179060e" fillcolor="#00b0da" stroked="f" strokeweight=".62892mm">
                <v:stroke joinstyle="miter"/>
                <v:path arrowok="t" o:connecttype="custom" o:connectlocs="0,178834;0,4080;46465,4080;46465,22666;102450,0;102450,47145;53945,59385;46918,61878;46918,179060;0,179060" o:connectangles="0,0,0,0,0,0,0,0,0,0"/>
              </v:shape>
              <w10:wrap anchorx="margin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0945F" w14:textId="0C000571" w:rsidR="008D40A4" w:rsidRPr="004C76D6" w:rsidRDefault="00000000" w:rsidP="004C76D6">
    <w:pPr>
      <w:pStyle w:val="Header-border"/>
    </w:pPr>
    <w:sdt>
      <w:sdtPr>
        <w:alias w:val="Title"/>
        <w:tag w:val=""/>
        <w:id w:val="-524177948"/>
        <w:placeholder>
          <w:docPart w:val="1EF5B25CDB7D490F8265199D901BCEC0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E512F">
          <w:t>Modern Data Platform Framework</w:t>
        </w:r>
      </w:sdtContent>
    </w:sdt>
    <w:r w:rsidR="004C76D6" w:rsidRPr="004C76D6">
      <w:t xml:space="preserve"> </w:t>
    </w:r>
    <w:sdt>
      <w:sdtPr>
        <w:alias w:val="Subject"/>
        <w:tag w:val=""/>
        <w:id w:val="-1930505731"/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4E512F">
          <w:t>Azure DevOps Checklist</w:t>
        </w:r>
      </w:sdtContent>
    </w:sdt>
    <w:r w:rsidR="00CD3192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06C89B7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D230F22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009A419A"/>
    <w:multiLevelType w:val="multilevel"/>
    <w:tmpl w:val="108651A0"/>
    <w:lvl w:ilvl="0">
      <w:start w:val="1"/>
      <w:numFmt w:val="decimal"/>
      <w:pStyle w:val="ListNumber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decimal"/>
      <w:pStyle w:val="ListNumber2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ListNumber3"/>
      <w:lvlText w:val="%1.%2.%3."/>
      <w:lvlJc w:val="left"/>
      <w:pPr>
        <w:tabs>
          <w:tab w:val="num" w:pos="1134"/>
        </w:tabs>
        <w:ind w:left="851" w:hanging="851"/>
      </w:pPr>
      <w:rPr>
        <w:rFonts w:hint="default"/>
      </w:rPr>
    </w:lvl>
    <w:lvl w:ilvl="3">
      <w:start w:val="1"/>
      <w:numFmt w:val="decimal"/>
      <w:pStyle w:val="ListNumber4"/>
      <w:lvlText w:val="%1.%2.%3.%4.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ListNumber5"/>
      <w:lvlText w:val="%1.%2.%3.%4.%5"/>
      <w:lvlJc w:val="left"/>
      <w:pPr>
        <w:ind w:left="1418" w:hanging="1418"/>
      </w:pPr>
      <w:rPr>
        <w:rFonts w:hint="default"/>
      </w:rPr>
    </w:lvl>
    <w:lvl w:ilvl="5">
      <w:start w:val="1"/>
      <w:numFmt w:val="decimal"/>
      <w:lvlText w:val="%6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none"/>
      <w:lvlText w:val=""/>
      <w:lvlJc w:val="right"/>
      <w:pPr>
        <w:ind w:left="567" w:hanging="567"/>
      </w:pPr>
      <w:rPr>
        <w:rFonts w:hint="default"/>
      </w:rPr>
    </w:lvl>
  </w:abstractNum>
  <w:abstractNum w:abstractNumId="3" w15:restartNumberingAfterBreak="0">
    <w:nsid w:val="04513F64"/>
    <w:multiLevelType w:val="multilevel"/>
    <w:tmpl w:val="0C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AC2735F"/>
    <w:multiLevelType w:val="multilevel"/>
    <w:tmpl w:val="9AA8AC6C"/>
    <w:styleLink w:val="ListHeadings"/>
    <w:lvl w:ilvl="0">
      <w:start w:val="1"/>
      <w:numFmt w:val="decimal"/>
      <w:lvlText w:val="%1.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01" w:hanging="1701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113A0C1F"/>
    <w:multiLevelType w:val="multilevel"/>
    <w:tmpl w:val="C0DAF2B8"/>
    <w:styleLink w:val="HeadingList"/>
    <w:lvl w:ilvl="0">
      <w:start w:val="1"/>
      <w:numFmt w:val="decimal"/>
      <w:lvlText w:val="%1.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51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18" w:hanging="141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7.%8."/>
      <w:lvlJc w:val="left"/>
      <w:pPr>
        <w:ind w:left="720" w:hanging="720"/>
      </w:pPr>
      <w:rPr>
        <w:rFonts w:hint="default"/>
      </w:rPr>
    </w:lvl>
    <w:lvl w:ilvl="8">
      <w:start w:val="1"/>
      <w:numFmt w:val="decimal"/>
      <w:lvlText w:val="%7.%8.%9."/>
      <w:lvlJc w:val="left"/>
      <w:pPr>
        <w:ind w:left="1072" w:hanging="1072"/>
      </w:pPr>
      <w:rPr>
        <w:rFonts w:hint="default"/>
      </w:rPr>
    </w:lvl>
  </w:abstractNum>
  <w:abstractNum w:abstractNumId="6" w15:restartNumberingAfterBreak="0">
    <w:nsid w:val="1A735F04"/>
    <w:multiLevelType w:val="multilevel"/>
    <w:tmpl w:val="AEFA463E"/>
    <w:numStyleLink w:val="Bullets"/>
  </w:abstractNum>
  <w:abstractNum w:abstractNumId="7" w15:restartNumberingAfterBreak="0">
    <w:nsid w:val="26BA765E"/>
    <w:multiLevelType w:val="hybridMultilevel"/>
    <w:tmpl w:val="7CF40E9C"/>
    <w:lvl w:ilvl="0" w:tplc="297A94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E1502C"/>
    <w:multiLevelType w:val="multilevel"/>
    <w:tmpl w:val="AEFA463E"/>
    <w:styleLink w:val="Bullets"/>
    <w:lvl w:ilvl="0">
      <w:start w:val="1"/>
      <w:numFmt w:val="bullet"/>
      <w:pStyle w:val="ListBullet"/>
      <w:lvlText w:val=""/>
      <w:lvlJc w:val="left"/>
      <w:pPr>
        <w:tabs>
          <w:tab w:val="num" w:pos="357"/>
        </w:tabs>
        <w:ind w:left="714" w:hanging="357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o"/>
      <w:lvlJc w:val="left"/>
      <w:pPr>
        <w:ind w:left="1072" w:hanging="358"/>
      </w:pPr>
      <w:rPr>
        <w:rFonts w:ascii="Courier New" w:hAnsi="Courier New" w:hint="default"/>
        <w:color w:val="auto"/>
        <w:sz w:val="22"/>
      </w:rPr>
    </w:lvl>
    <w:lvl w:ilvl="2">
      <w:start w:val="1"/>
      <w:numFmt w:val="bullet"/>
      <w:pStyle w:val="ListBullet3"/>
      <w:lvlText w:val=""/>
      <w:lvlJc w:val="left"/>
      <w:pPr>
        <w:ind w:left="1440" w:hanging="368"/>
      </w:pPr>
      <w:rPr>
        <w:rFonts w:ascii="Wingdings" w:hAnsi="Wingdings" w:hint="default"/>
        <w:color w:val="auto"/>
      </w:rPr>
    </w:lvl>
    <w:lvl w:ilvl="3">
      <w:start w:val="1"/>
      <w:numFmt w:val="bullet"/>
      <w:lvlText w:val="–"/>
      <w:lvlJc w:val="left"/>
      <w:pPr>
        <w:ind w:left="1797" w:hanging="357"/>
      </w:pPr>
      <w:rPr>
        <w:rFonts w:ascii="Calibri" w:hAnsi="Calibri" w:hint="default"/>
        <w:color w:val="auto"/>
      </w:rPr>
    </w:lvl>
    <w:lvl w:ilvl="4">
      <w:start w:val="1"/>
      <w:numFmt w:val="bullet"/>
      <w:lvlText w:val="–"/>
      <w:lvlJc w:val="left"/>
      <w:pPr>
        <w:tabs>
          <w:tab w:val="num" w:pos="1797"/>
        </w:tabs>
        <w:ind w:left="2155" w:hanging="358"/>
      </w:pPr>
      <w:rPr>
        <w:rFonts w:ascii="Calibri" w:hAnsi="Calibri" w:hint="default"/>
        <w:color w:val="auto"/>
      </w:rPr>
    </w:lvl>
    <w:lvl w:ilvl="5">
      <w:start w:val="1"/>
      <w:numFmt w:val="bullet"/>
      <w:lvlText w:val="–"/>
      <w:lvlJc w:val="left"/>
      <w:pPr>
        <w:ind w:left="2512" w:hanging="357"/>
      </w:pPr>
      <w:rPr>
        <w:rFonts w:ascii="Arial" w:hAnsi="Arial" w:hint="default"/>
      </w:rPr>
    </w:lvl>
    <w:lvl w:ilvl="6">
      <w:start w:val="1"/>
      <w:numFmt w:val="bullet"/>
      <w:lvlText w:val="–"/>
      <w:lvlJc w:val="left"/>
      <w:pPr>
        <w:ind w:left="1985" w:hanging="284"/>
      </w:pPr>
      <w:rPr>
        <w:rFonts w:ascii="Arial" w:hAnsi="Arial" w:cs="Times New Roman" w:hint="default"/>
      </w:rPr>
    </w:lvl>
    <w:lvl w:ilvl="7">
      <w:start w:val="1"/>
      <w:numFmt w:val="bullet"/>
      <w:lvlText w:val="–"/>
      <w:lvlJc w:val="left"/>
      <w:pPr>
        <w:ind w:left="2268" w:hanging="283"/>
      </w:pPr>
      <w:rPr>
        <w:rFonts w:ascii="Arial" w:hAnsi="Arial" w:cs="Times New Roman" w:hint="default"/>
      </w:rPr>
    </w:lvl>
    <w:lvl w:ilvl="8">
      <w:start w:val="1"/>
      <w:numFmt w:val="bullet"/>
      <w:lvlText w:val="–"/>
      <w:lvlJc w:val="left"/>
      <w:pPr>
        <w:ind w:left="2552" w:hanging="284"/>
      </w:pPr>
      <w:rPr>
        <w:rFonts w:ascii="Arial" w:hAnsi="Arial" w:cs="Times New Roman" w:hint="default"/>
      </w:rPr>
    </w:lvl>
  </w:abstractNum>
  <w:abstractNum w:abstractNumId="9" w15:restartNumberingAfterBreak="0">
    <w:nsid w:val="63DF3CF9"/>
    <w:multiLevelType w:val="hybridMultilevel"/>
    <w:tmpl w:val="DFB497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3C10F3"/>
    <w:multiLevelType w:val="multilevel"/>
    <w:tmpl w:val="748236FA"/>
    <w:lvl w:ilvl="0">
      <w:start w:val="1"/>
      <w:numFmt w:val="lowerLetter"/>
      <w:pStyle w:val="List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lowerRoman"/>
      <w:pStyle w:val="List2"/>
      <w:lvlText w:val="%2."/>
      <w:lvlJc w:val="left"/>
      <w:pPr>
        <w:ind w:left="284" w:hanging="284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736853736">
    <w:abstractNumId w:val="8"/>
  </w:num>
  <w:num w:numId="2" w16cid:durableId="2128310267">
    <w:abstractNumId w:val="4"/>
  </w:num>
  <w:num w:numId="3" w16cid:durableId="931856498">
    <w:abstractNumId w:val="10"/>
  </w:num>
  <w:num w:numId="4" w16cid:durableId="2066446892">
    <w:abstractNumId w:val="6"/>
  </w:num>
  <w:num w:numId="5" w16cid:durableId="523132318">
    <w:abstractNumId w:val="3"/>
  </w:num>
  <w:num w:numId="6" w16cid:durableId="451362659">
    <w:abstractNumId w:val="2"/>
  </w:num>
  <w:num w:numId="7" w16cid:durableId="874929447">
    <w:abstractNumId w:val="1"/>
  </w:num>
  <w:num w:numId="8" w16cid:durableId="1276906610">
    <w:abstractNumId w:val="0"/>
  </w:num>
  <w:num w:numId="9" w16cid:durableId="232468567">
    <w:abstractNumId w:val="7"/>
  </w:num>
  <w:num w:numId="10" w16cid:durableId="43332348">
    <w:abstractNumId w:val="9"/>
  </w:num>
  <w:num w:numId="11" w16cid:durableId="624236380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12F"/>
    <w:rsid w:val="00004182"/>
    <w:rsid w:val="000065D4"/>
    <w:rsid w:val="000257B8"/>
    <w:rsid w:val="000300AF"/>
    <w:rsid w:val="00032616"/>
    <w:rsid w:val="000351D0"/>
    <w:rsid w:val="000443F5"/>
    <w:rsid w:val="00052F48"/>
    <w:rsid w:val="00056555"/>
    <w:rsid w:val="0006682A"/>
    <w:rsid w:val="00066BB7"/>
    <w:rsid w:val="000706C7"/>
    <w:rsid w:val="000724AE"/>
    <w:rsid w:val="000757BA"/>
    <w:rsid w:val="0008037D"/>
    <w:rsid w:val="00090B57"/>
    <w:rsid w:val="000A3AB1"/>
    <w:rsid w:val="000A4F7C"/>
    <w:rsid w:val="000B045F"/>
    <w:rsid w:val="000B1BB0"/>
    <w:rsid w:val="000B497F"/>
    <w:rsid w:val="000C560F"/>
    <w:rsid w:val="000C58CF"/>
    <w:rsid w:val="000D042D"/>
    <w:rsid w:val="001016F7"/>
    <w:rsid w:val="00112E8F"/>
    <w:rsid w:val="001148B2"/>
    <w:rsid w:val="001268BC"/>
    <w:rsid w:val="001411B4"/>
    <w:rsid w:val="0014175C"/>
    <w:rsid w:val="00150A53"/>
    <w:rsid w:val="00150B88"/>
    <w:rsid w:val="00151F6E"/>
    <w:rsid w:val="00154BF3"/>
    <w:rsid w:val="00170AB7"/>
    <w:rsid w:val="00180A9F"/>
    <w:rsid w:val="001A0D77"/>
    <w:rsid w:val="001C7835"/>
    <w:rsid w:val="001D20C3"/>
    <w:rsid w:val="001D3E4B"/>
    <w:rsid w:val="001F13C1"/>
    <w:rsid w:val="001F446D"/>
    <w:rsid w:val="00221AB7"/>
    <w:rsid w:val="002351D0"/>
    <w:rsid w:val="00235752"/>
    <w:rsid w:val="00246435"/>
    <w:rsid w:val="00246BCF"/>
    <w:rsid w:val="00250AC5"/>
    <w:rsid w:val="0025755A"/>
    <w:rsid w:val="00270834"/>
    <w:rsid w:val="002814E6"/>
    <w:rsid w:val="00283203"/>
    <w:rsid w:val="002B716A"/>
    <w:rsid w:val="002C6E67"/>
    <w:rsid w:val="002D267B"/>
    <w:rsid w:val="002D43DC"/>
    <w:rsid w:val="002F5797"/>
    <w:rsid w:val="00305171"/>
    <w:rsid w:val="00307E0B"/>
    <w:rsid w:val="003238DA"/>
    <w:rsid w:val="003300F3"/>
    <w:rsid w:val="00332EC7"/>
    <w:rsid w:val="00334364"/>
    <w:rsid w:val="00343271"/>
    <w:rsid w:val="0034680A"/>
    <w:rsid w:val="00350B80"/>
    <w:rsid w:val="003543CE"/>
    <w:rsid w:val="00362053"/>
    <w:rsid w:val="00363FF8"/>
    <w:rsid w:val="00372188"/>
    <w:rsid w:val="003765F4"/>
    <w:rsid w:val="0037721D"/>
    <w:rsid w:val="0038102A"/>
    <w:rsid w:val="003A149C"/>
    <w:rsid w:val="003A38B5"/>
    <w:rsid w:val="003D23A3"/>
    <w:rsid w:val="003D5856"/>
    <w:rsid w:val="003D5CA8"/>
    <w:rsid w:val="003E040F"/>
    <w:rsid w:val="00404E4F"/>
    <w:rsid w:val="00414539"/>
    <w:rsid w:val="00415964"/>
    <w:rsid w:val="0042339A"/>
    <w:rsid w:val="0042508F"/>
    <w:rsid w:val="00444617"/>
    <w:rsid w:val="00446ADD"/>
    <w:rsid w:val="00451EB0"/>
    <w:rsid w:val="00460844"/>
    <w:rsid w:val="00460EC0"/>
    <w:rsid w:val="004635FD"/>
    <w:rsid w:val="00490719"/>
    <w:rsid w:val="004A2A3F"/>
    <w:rsid w:val="004B1730"/>
    <w:rsid w:val="004B3A20"/>
    <w:rsid w:val="004B491A"/>
    <w:rsid w:val="004B609E"/>
    <w:rsid w:val="004C76D6"/>
    <w:rsid w:val="004D3611"/>
    <w:rsid w:val="004D6334"/>
    <w:rsid w:val="004E0833"/>
    <w:rsid w:val="004E28C6"/>
    <w:rsid w:val="004E512F"/>
    <w:rsid w:val="004E7162"/>
    <w:rsid w:val="004F138F"/>
    <w:rsid w:val="0050670B"/>
    <w:rsid w:val="005141E8"/>
    <w:rsid w:val="00517CED"/>
    <w:rsid w:val="00521B1B"/>
    <w:rsid w:val="00533103"/>
    <w:rsid w:val="005406EB"/>
    <w:rsid w:val="00550C99"/>
    <w:rsid w:val="00553413"/>
    <w:rsid w:val="00556407"/>
    <w:rsid w:val="0058369E"/>
    <w:rsid w:val="005848F9"/>
    <w:rsid w:val="00593314"/>
    <w:rsid w:val="00594496"/>
    <w:rsid w:val="005A08E7"/>
    <w:rsid w:val="005B2AB7"/>
    <w:rsid w:val="005C3143"/>
    <w:rsid w:val="005C6618"/>
    <w:rsid w:val="005E48D4"/>
    <w:rsid w:val="005F1796"/>
    <w:rsid w:val="005F6B91"/>
    <w:rsid w:val="005F7BDD"/>
    <w:rsid w:val="00603FD5"/>
    <w:rsid w:val="0060530E"/>
    <w:rsid w:val="00606062"/>
    <w:rsid w:val="00614A7F"/>
    <w:rsid w:val="00616DC8"/>
    <w:rsid w:val="00630D80"/>
    <w:rsid w:val="006428B1"/>
    <w:rsid w:val="00665CCE"/>
    <w:rsid w:val="00673B7C"/>
    <w:rsid w:val="0068724F"/>
    <w:rsid w:val="006925F9"/>
    <w:rsid w:val="00697D66"/>
    <w:rsid w:val="006A122F"/>
    <w:rsid w:val="006A1DEF"/>
    <w:rsid w:val="006A3CA2"/>
    <w:rsid w:val="006C0791"/>
    <w:rsid w:val="006C4AF4"/>
    <w:rsid w:val="006D3F2F"/>
    <w:rsid w:val="006E3536"/>
    <w:rsid w:val="006E7F0A"/>
    <w:rsid w:val="007139AA"/>
    <w:rsid w:val="00714488"/>
    <w:rsid w:val="00720837"/>
    <w:rsid w:val="0072799F"/>
    <w:rsid w:val="007531CA"/>
    <w:rsid w:val="00762E71"/>
    <w:rsid w:val="007A0363"/>
    <w:rsid w:val="007E3FB9"/>
    <w:rsid w:val="008013D0"/>
    <w:rsid w:val="0081533C"/>
    <w:rsid w:val="00815FE0"/>
    <w:rsid w:val="00831BDD"/>
    <w:rsid w:val="00833738"/>
    <w:rsid w:val="0085439B"/>
    <w:rsid w:val="00854F73"/>
    <w:rsid w:val="0085646D"/>
    <w:rsid w:val="00875B1C"/>
    <w:rsid w:val="00886CF3"/>
    <w:rsid w:val="0089201E"/>
    <w:rsid w:val="00892114"/>
    <w:rsid w:val="008A08E2"/>
    <w:rsid w:val="008B05C3"/>
    <w:rsid w:val="008B0783"/>
    <w:rsid w:val="008B4965"/>
    <w:rsid w:val="008D1ABD"/>
    <w:rsid w:val="008D40A4"/>
    <w:rsid w:val="008D4DAA"/>
    <w:rsid w:val="008F2D79"/>
    <w:rsid w:val="009006DA"/>
    <w:rsid w:val="0090137A"/>
    <w:rsid w:val="00905E97"/>
    <w:rsid w:val="00920F1F"/>
    <w:rsid w:val="00921387"/>
    <w:rsid w:val="009229F5"/>
    <w:rsid w:val="0092714E"/>
    <w:rsid w:val="00936068"/>
    <w:rsid w:val="009517CC"/>
    <w:rsid w:val="009615D4"/>
    <w:rsid w:val="0096378D"/>
    <w:rsid w:val="00974677"/>
    <w:rsid w:val="009969E6"/>
    <w:rsid w:val="009A045C"/>
    <w:rsid w:val="009A1C8D"/>
    <w:rsid w:val="009A2F17"/>
    <w:rsid w:val="009A54CB"/>
    <w:rsid w:val="009D24F5"/>
    <w:rsid w:val="009E05E8"/>
    <w:rsid w:val="009E4A29"/>
    <w:rsid w:val="009F13BD"/>
    <w:rsid w:val="009F4222"/>
    <w:rsid w:val="009F6C4E"/>
    <w:rsid w:val="00A1040E"/>
    <w:rsid w:val="00A13664"/>
    <w:rsid w:val="00A24EF4"/>
    <w:rsid w:val="00A44B67"/>
    <w:rsid w:val="00A7106C"/>
    <w:rsid w:val="00A74436"/>
    <w:rsid w:val="00A822E6"/>
    <w:rsid w:val="00A90151"/>
    <w:rsid w:val="00A92AFC"/>
    <w:rsid w:val="00A9359B"/>
    <w:rsid w:val="00AA163B"/>
    <w:rsid w:val="00AC0A8F"/>
    <w:rsid w:val="00AD2DD1"/>
    <w:rsid w:val="00AE542E"/>
    <w:rsid w:val="00AE6AF2"/>
    <w:rsid w:val="00AF5B02"/>
    <w:rsid w:val="00B23603"/>
    <w:rsid w:val="00B27738"/>
    <w:rsid w:val="00B27ED2"/>
    <w:rsid w:val="00B32D6C"/>
    <w:rsid w:val="00B3749D"/>
    <w:rsid w:val="00B37AF1"/>
    <w:rsid w:val="00B52F2F"/>
    <w:rsid w:val="00B56490"/>
    <w:rsid w:val="00B6565B"/>
    <w:rsid w:val="00B65DAA"/>
    <w:rsid w:val="00B66B2F"/>
    <w:rsid w:val="00B74F7F"/>
    <w:rsid w:val="00B75B08"/>
    <w:rsid w:val="00B87859"/>
    <w:rsid w:val="00B91D47"/>
    <w:rsid w:val="00BA28F3"/>
    <w:rsid w:val="00BA3CB8"/>
    <w:rsid w:val="00BA7623"/>
    <w:rsid w:val="00BA7B11"/>
    <w:rsid w:val="00BA7BC5"/>
    <w:rsid w:val="00BE484B"/>
    <w:rsid w:val="00BE57CC"/>
    <w:rsid w:val="00BF68C8"/>
    <w:rsid w:val="00C01E68"/>
    <w:rsid w:val="00C11924"/>
    <w:rsid w:val="00C326F9"/>
    <w:rsid w:val="00C37A29"/>
    <w:rsid w:val="00C70EFC"/>
    <w:rsid w:val="00C717B1"/>
    <w:rsid w:val="00C932F3"/>
    <w:rsid w:val="00C951E1"/>
    <w:rsid w:val="00C95B5F"/>
    <w:rsid w:val="00C978D9"/>
    <w:rsid w:val="00CA21A7"/>
    <w:rsid w:val="00CB009B"/>
    <w:rsid w:val="00CB5789"/>
    <w:rsid w:val="00CD3192"/>
    <w:rsid w:val="00CD61EB"/>
    <w:rsid w:val="00CF02F0"/>
    <w:rsid w:val="00D11452"/>
    <w:rsid w:val="00D16F74"/>
    <w:rsid w:val="00D217B9"/>
    <w:rsid w:val="00D4578E"/>
    <w:rsid w:val="00D542E6"/>
    <w:rsid w:val="00D60413"/>
    <w:rsid w:val="00D60649"/>
    <w:rsid w:val="00D61E88"/>
    <w:rsid w:val="00D624B7"/>
    <w:rsid w:val="00D668EF"/>
    <w:rsid w:val="00D7608E"/>
    <w:rsid w:val="00D76A4D"/>
    <w:rsid w:val="00D80474"/>
    <w:rsid w:val="00D83923"/>
    <w:rsid w:val="00D9419D"/>
    <w:rsid w:val="00DF25C6"/>
    <w:rsid w:val="00DF4E3E"/>
    <w:rsid w:val="00E0453D"/>
    <w:rsid w:val="00E05FA6"/>
    <w:rsid w:val="00E145A4"/>
    <w:rsid w:val="00E15ACE"/>
    <w:rsid w:val="00E25474"/>
    <w:rsid w:val="00E25DAD"/>
    <w:rsid w:val="00E32F93"/>
    <w:rsid w:val="00E337B9"/>
    <w:rsid w:val="00E54B2B"/>
    <w:rsid w:val="00E81D50"/>
    <w:rsid w:val="00EA1943"/>
    <w:rsid w:val="00EC0D06"/>
    <w:rsid w:val="00ED65A5"/>
    <w:rsid w:val="00EE1A27"/>
    <w:rsid w:val="00EE471B"/>
    <w:rsid w:val="00EE63FE"/>
    <w:rsid w:val="00EE6DF7"/>
    <w:rsid w:val="00EE6F14"/>
    <w:rsid w:val="00EF3F23"/>
    <w:rsid w:val="00EF74BB"/>
    <w:rsid w:val="00F135B3"/>
    <w:rsid w:val="00F160B2"/>
    <w:rsid w:val="00F162D4"/>
    <w:rsid w:val="00F20E1B"/>
    <w:rsid w:val="00F3602A"/>
    <w:rsid w:val="00F4010B"/>
    <w:rsid w:val="00F4702C"/>
    <w:rsid w:val="00F505B8"/>
    <w:rsid w:val="00F545FC"/>
    <w:rsid w:val="00F60694"/>
    <w:rsid w:val="00F634F6"/>
    <w:rsid w:val="00F65861"/>
    <w:rsid w:val="00F735C1"/>
    <w:rsid w:val="00F87B07"/>
    <w:rsid w:val="00F92F06"/>
    <w:rsid w:val="00F94880"/>
    <w:rsid w:val="00FB58AA"/>
    <w:rsid w:val="00FB656F"/>
    <w:rsid w:val="00FC2D8B"/>
    <w:rsid w:val="00FD3306"/>
    <w:rsid w:val="00FD64CF"/>
    <w:rsid w:val="00FE1938"/>
    <w:rsid w:val="00FE57D8"/>
    <w:rsid w:val="00FF3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CF9D28"/>
  <w15:chartTrackingRefBased/>
  <w15:docId w15:val="{2BA56B9B-F7D8-4316-AB29-6CC4BB2C7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 w:qFormat="1"/>
    <w:lsdException w:name="List 2" w:semiHidden="1" w:unhideWhenUsed="1" w:qFormat="1"/>
    <w:lsdException w:name="List 3" w:semiHidden="1"/>
    <w:lsdException w:name="List 4" w:semiHidden="1"/>
    <w:lsdException w:name="List 5" w:semiHidden="1"/>
    <w:lsdException w:name="List Bullet 2" w:semiHidden="1" w:unhideWhenUsed="1" w:qFormat="1"/>
    <w:lsdException w:name="List Bullet 3" w:semiHidden="1" w:unhideWhenUsed="1"/>
    <w:lsdException w:name="List Bullet 4" w:semiHidden="1"/>
    <w:lsdException w:name="List Bullet 5" w:semiHidden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 w:qFormat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 w:qFormat="1"/>
    <w:lsdException w:name="List Continue 4" w:semiHidden="1" w:unhideWhenUsed="1" w:qFormat="1"/>
    <w:lsdException w:name="List Continue 5" w:semiHidden="1" w:unhideWhenUsed="1" w:qFormat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694"/>
    <w:pPr>
      <w:keepNext/>
      <w:keepLines/>
      <w:widowControl w:val="0"/>
      <w:spacing w:before="120" w:after="12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04182"/>
    <w:pPr>
      <w:pageBreakBefore/>
      <w:numPr>
        <w:numId w:val="5"/>
      </w:numPr>
      <w:spacing w:before="480" w:after="240"/>
      <w:ind w:left="431" w:hanging="431"/>
      <w:outlineLvl w:val="0"/>
    </w:pPr>
    <w:rPr>
      <w:rFonts w:asciiTheme="majorHAnsi" w:eastAsiaTheme="majorEastAsia" w:hAnsiTheme="majorHAnsi" w:cstheme="majorBidi"/>
      <w:b/>
      <w:color w:val="CD202D" w:themeColor="accen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51D0"/>
    <w:pPr>
      <w:numPr>
        <w:ilvl w:val="1"/>
        <w:numId w:val="5"/>
      </w:numPr>
      <w:spacing w:before="240"/>
      <w:outlineLvl w:val="1"/>
    </w:pPr>
    <w:rPr>
      <w:rFonts w:asciiTheme="majorHAnsi" w:eastAsiaTheme="majorEastAsia" w:hAnsiTheme="majorHAnsi" w:cstheme="majorBidi"/>
      <w:color w:val="CD202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0694"/>
    <w:pPr>
      <w:numPr>
        <w:ilvl w:val="2"/>
        <w:numId w:val="5"/>
      </w:numPr>
      <w:spacing w:before="240"/>
      <w:outlineLvl w:val="2"/>
    </w:pPr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51D0"/>
    <w:pPr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9D24F5"/>
    <w:pPr>
      <w:numPr>
        <w:ilvl w:val="4"/>
        <w:numId w:val="5"/>
      </w:numPr>
      <w:spacing w:after="60"/>
      <w:outlineLvl w:val="4"/>
    </w:pPr>
    <w:rPr>
      <w:rFonts w:asciiTheme="majorHAnsi" w:eastAsiaTheme="majorEastAsia" w:hAnsiTheme="majorHAnsi" w:cstheme="majorBidi"/>
      <w:b/>
      <w:sz w:val="18"/>
    </w:rPr>
  </w:style>
  <w:style w:type="paragraph" w:styleId="Heading6">
    <w:name w:val="heading 6"/>
    <w:basedOn w:val="Normal"/>
    <w:next w:val="Normal"/>
    <w:link w:val="Heading6Char"/>
    <w:uiPriority w:val="9"/>
    <w:semiHidden/>
    <w:rsid w:val="00762E71"/>
    <w:pPr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661016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762E71"/>
    <w:pPr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661016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762E71"/>
    <w:pPr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762E71"/>
    <w:pPr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1924"/>
    <w:rPr>
      <w:color w:val="808080"/>
    </w:rPr>
  </w:style>
  <w:style w:type="paragraph" w:styleId="Date">
    <w:name w:val="Date"/>
    <w:basedOn w:val="Normal"/>
    <w:next w:val="Normal"/>
    <w:link w:val="DateChar"/>
    <w:uiPriority w:val="99"/>
    <w:unhideWhenUsed/>
    <w:rsid w:val="00C717B1"/>
    <w:pPr>
      <w:spacing w:before="720"/>
    </w:pPr>
    <w:rPr>
      <w:color w:val="FFFFFF" w:themeColor="background1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C717B1"/>
    <w:rPr>
      <w:color w:val="FFFFFF" w:themeColor="background1"/>
      <w:sz w:val="28"/>
    </w:rPr>
  </w:style>
  <w:style w:type="paragraph" w:styleId="NoSpacing">
    <w:name w:val="No Spacing"/>
    <w:uiPriority w:val="1"/>
    <w:qFormat/>
    <w:rsid w:val="00150A53"/>
    <w:pPr>
      <w:spacing w:after="0" w:line="276" w:lineRule="auto"/>
    </w:pPr>
  </w:style>
  <w:style w:type="paragraph" w:styleId="ListBullet">
    <w:name w:val="List Bullet"/>
    <w:basedOn w:val="Normal"/>
    <w:uiPriority w:val="99"/>
    <w:semiHidden/>
    <w:qFormat/>
    <w:rsid w:val="00EE63FE"/>
    <w:pPr>
      <w:numPr>
        <w:numId w:val="4"/>
      </w:numPr>
      <w:contextualSpacing/>
    </w:pPr>
  </w:style>
  <w:style w:type="paragraph" w:styleId="ListBullet2">
    <w:name w:val="List Bullet 2"/>
    <w:basedOn w:val="Normal"/>
    <w:uiPriority w:val="99"/>
    <w:semiHidden/>
    <w:qFormat/>
    <w:rsid w:val="00EE63FE"/>
    <w:pPr>
      <w:numPr>
        <w:ilvl w:val="1"/>
        <w:numId w:val="4"/>
      </w:numPr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106C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numbering" w:customStyle="1" w:styleId="Bullets">
    <w:name w:val="Bullets"/>
    <w:uiPriority w:val="99"/>
    <w:rsid w:val="00EE63FE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004182"/>
    <w:rPr>
      <w:rFonts w:asciiTheme="majorHAnsi" w:eastAsiaTheme="majorEastAsia" w:hAnsiTheme="majorHAnsi" w:cstheme="majorBidi"/>
      <w:b/>
      <w:color w:val="CD202D" w:themeColor="accent1"/>
      <w:sz w:val="44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106C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217B9"/>
    <w:rPr>
      <w:rFonts w:asciiTheme="majorHAnsi" w:eastAsiaTheme="majorEastAsia" w:hAnsiTheme="majorHAnsi" w:cstheme="majorBidi"/>
      <w:color w:val="CD202D" w:themeColor="accent1"/>
      <w:sz w:val="28"/>
      <w:szCs w:val="26"/>
    </w:rPr>
  </w:style>
  <w:style w:type="paragraph" w:styleId="ListParagraph">
    <w:name w:val="List Paragraph"/>
    <w:basedOn w:val="Normal"/>
    <w:uiPriority w:val="34"/>
    <w:qFormat/>
    <w:rsid w:val="00B6565B"/>
    <w:pPr>
      <w:ind w:left="284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6407"/>
    <w:pPr>
      <w:tabs>
        <w:tab w:val="center" w:pos="4513"/>
        <w:tab w:val="right" w:pos="9026"/>
      </w:tabs>
      <w:spacing w:before="80" w:after="240"/>
      <w:contextualSpacing/>
    </w:pPr>
    <w:rPr>
      <w:color w:val="000000" w:themeColor="text1"/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556407"/>
    <w:rPr>
      <w:color w:val="000000" w:themeColor="text1"/>
      <w:sz w:val="18"/>
    </w:rPr>
  </w:style>
  <w:style w:type="paragraph" w:styleId="Footer">
    <w:name w:val="footer"/>
    <w:basedOn w:val="Normal"/>
    <w:link w:val="FooterChar"/>
    <w:uiPriority w:val="99"/>
    <w:unhideWhenUsed/>
    <w:rsid w:val="00905E97"/>
    <w:pPr>
      <w:tabs>
        <w:tab w:val="center" w:pos="4513"/>
        <w:tab w:val="right" w:pos="9026"/>
      </w:tabs>
      <w:spacing w:before="600" w:after="0"/>
      <w:contextualSpacing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905E97"/>
    <w:rPr>
      <w:sz w:val="18"/>
    </w:rPr>
  </w:style>
  <w:style w:type="paragraph" w:styleId="ListBullet3">
    <w:name w:val="List Bullet 3"/>
    <w:basedOn w:val="Normal"/>
    <w:uiPriority w:val="99"/>
    <w:semiHidden/>
    <w:rsid w:val="00EE63FE"/>
    <w:pPr>
      <w:numPr>
        <w:ilvl w:val="2"/>
        <w:numId w:val="4"/>
      </w:numPr>
      <w:contextualSpacing/>
    </w:pPr>
  </w:style>
  <w:style w:type="paragraph" w:styleId="ListContinue2">
    <w:name w:val="List Continue 2"/>
    <w:basedOn w:val="Normal"/>
    <w:uiPriority w:val="99"/>
    <w:semiHidden/>
    <w:qFormat/>
    <w:rsid w:val="004635FD"/>
    <w:pPr>
      <w:ind w:left="566"/>
      <w:contextualSpacing/>
    </w:pPr>
  </w:style>
  <w:style w:type="paragraph" w:styleId="ListContinue">
    <w:name w:val="List Continue"/>
    <w:basedOn w:val="Normal"/>
    <w:uiPriority w:val="99"/>
    <w:semiHidden/>
    <w:qFormat/>
    <w:rsid w:val="00B91D47"/>
    <w:pPr>
      <w:ind w:left="283"/>
      <w:contextualSpacing/>
    </w:pPr>
  </w:style>
  <w:style w:type="paragraph" w:styleId="ListContinue3">
    <w:name w:val="List Continue 3"/>
    <w:basedOn w:val="Normal"/>
    <w:uiPriority w:val="99"/>
    <w:semiHidden/>
    <w:qFormat/>
    <w:rsid w:val="00974677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qFormat/>
    <w:rsid w:val="00974677"/>
    <w:pPr>
      <w:ind w:left="1132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60694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C0A8F"/>
    <w:rPr>
      <w:rFonts w:asciiTheme="majorHAnsi" w:eastAsiaTheme="majorEastAsia" w:hAnsiTheme="majorHAnsi" w:cstheme="majorBidi"/>
      <w:b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0694"/>
    <w:rPr>
      <w:rFonts w:asciiTheme="majorHAnsi" w:eastAsiaTheme="majorEastAsia" w:hAnsiTheme="majorHAnsi" w:cstheme="majorBidi"/>
      <w:b/>
      <w:sz w:val="18"/>
    </w:rPr>
  </w:style>
  <w:style w:type="numbering" w:customStyle="1" w:styleId="ListHeadings">
    <w:name w:val="List Headings"/>
    <w:uiPriority w:val="99"/>
    <w:rsid w:val="00905E97"/>
    <w:pPr>
      <w:numPr>
        <w:numId w:val="2"/>
      </w:numPr>
    </w:pPr>
  </w:style>
  <w:style w:type="paragraph" w:styleId="Title">
    <w:name w:val="Title"/>
    <w:basedOn w:val="Normal"/>
    <w:next w:val="Normal"/>
    <w:link w:val="TitleChar"/>
    <w:uiPriority w:val="10"/>
    <w:rsid w:val="00C717B1"/>
    <w:pPr>
      <w:spacing w:after="240" w:line="204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17B1"/>
    <w:rPr>
      <w:rFonts w:asciiTheme="majorHAnsi" w:eastAsiaTheme="majorEastAsia" w:hAnsiTheme="majorHAnsi" w:cstheme="majorBidi"/>
      <w:color w:val="FFFFFF" w:themeColor="background1"/>
      <w:spacing w:val="-10"/>
      <w:kern w:val="28"/>
      <w:sz w:val="84"/>
      <w:szCs w:val="56"/>
    </w:rPr>
  </w:style>
  <w:style w:type="paragraph" w:customStyle="1" w:styleId="Pull-outQuotebody">
    <w:name w:val="Pull-out Quote body"/>
    <w:basedOn w:val="Normal"/>
    <w:link w:val="Pull-outQuotebodyChar"/>
    <w:uiPriority w:val="11"/>
    <w:qFormat/>
    <w:rsid w:val="009F13BD"/>
    <w:pPr>
      <w:pBdr>
        <w:top w:val="single" w:sz="2" w:space="4" w:color="CD202D" w:themeColor="accent1"/>
        <w:left w:val="single" w:sz="48" w:space="4" w:color="B61C27"/>
        <w:bottom w:val="single" w:sz="2" w:space="4" w:color="CD202D" w:themeColor="accent1"/>
        <w:right w:val="single" w:sz="2" w:space="4" w:color="CD202D" w:themeColor="accent1"/>
      </w:pBdr>
      <w:shd w:val="clear" w:color="auto" w:fill="CD202D" w:themeFill="accent1"/>
      <w:ind w:left="227" w:right="113"/>
    </w:pPr>
    <w:rPr>
      <w:color w:val="FFFFFF" w:themeColor="background1"/>
    </w:rPr>
  </w:style>
  <w:style w:type="paragraph" w:customStyle="1" w:styleId="Pull-outQuoteHeading">
    <w:name w:val="Pull-out Quote Heading"/>
    <w:basedOn w:val="Pull-outQuotebody"/>
    <w:next w:val="Pull-outQuotebody"/>
    <w:link w:val="Pull-outQuoteHeadingChar"/>
    <w:uiPriority w:val="11"/>
    <w:qFormat/>
    <w:rsid w:val="00D11452"/>
    <w:rPr>
      <w:b/>
      <w:sz w:val="32"/>
    </w:rPr>
  </w:style>
  <w:style w:type="character" w:customStyle="1" w:styleId="Pull-outQuotebodyChar">
    <w:name w:val="Pull-out Quote body Char"/>
    <w:basedOn w:val="DefaultParagraphFont"/>
    <w:link w:val="Pull-outQuotebody"/>
    <w:uiPriority w:val="11"/>
    <w:rsid w:val="009F13BD"/>
    <w:rPr>
      <w:color w:val="FFFFFF" w:themeColor="background1"/>
      <w:shd w:val="clear" w:color="auto" w:fill="CD202D" w:themeFill="accent1"/>
    </w:rPr>
  </w:style>
  <w:style w:type="character" w:customStyle="1" w:styleId="Pull-outQuoteHeadingChar">
    <w:name w:val="Pull-out Quote Heading Char"/>
    <w:basedOn w:val="Pull-outQuotebodyChar"/>
    <w:link w:val="Pull-outQuoteHeading"/>
    <w:uiPriority w:val="11"/>
    <w:rsid w:val="00D11452"/>
    <w:rPr>
      <w:b/>
      <w:color w:val="FFFFFF" w:themeColor="background1"/>
      <w:sz w:val="32"/>
      <w:shd w:val="clear" w:color="auto" w:fill="CD202D" w:themeFill="accent1"/>
    </w:rPr>
  </w:style>
  <w:style w:type="paragraph" w:styleId="ListContinue5">
    <w:name w:val="List Continue 5"/>
    <w:basedOn w:val="Normal"/>
    <w:uiPriority w:val="99"/>
    <w:semiHidden/>
    <w:qFormat/>
    <w:rsid w:val="00593314"/>
    <w:pPr>
      <w:ind w:left="1415"/>
      <w:contextualSpacing/>
    </w:pPr>
  </w:style>
  <w:style w:type="table" w:styleId="TableGrid">
    <w:name w:val="Table Grid"/>
    <w:basedOn w:val="TableNormal"/>
    <w:uiPriority w:val="39"/>
    <w:rsid w:val="00EF3F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F3F23"/>
    <w:pPr>
      <w:spacing w:after="240"/>
    </w:pPr>
    <w:rPr>
      <w:i/>
      <w:iCs/>
      <w:color w:val="000A3F" w:themeColor="text2"/>
      <w:sz w:val="18"/>
      <w:szCs w:val="18"/>
    </w:rPr>
  </w:style>
  <w:style w:type="paragraph" w:styleId="List">
    <w:name w:val="List"/>
    <w:basedOn w:val="Normal"/>
    <w:uiPriority w:val="99"/>
    <w:semiHidden/>
    <w:qFormat/>
    <w:rsid w:val="00E25474"/>
    <w:pPr>
      <w:numPr>
        <w:numId w:val="3"/>
      </w:numPr>
      <w:contextualSpacing/>
    </w:pPr>
  </w:style>
  <w:style w:type="paragraph" w:styleId="List2">
    <w:name w:val="List 2"/>
    <w:basedOn w:val="Normal"/>
    <w:uiPriority w:val="99"/>
    <w:semiHidden/>
    <w:qFormat/>
    <w:rsid w:val="00E25474"/>
    <w:pPr>
      <w:numPr>
        <w:ilvl w:val="1"/>
        <w:numId w:val="3"/>
      </w:numPr>
      <w:contextualSpacing/>
    </w:pPr>
  </w:style>
  <w:style w:type="paragraph" w:styleId="Subtitle">
    <w:name w:val="Subtitle"/>
    <w:basedOn w:val="Normal"/>
    <w:next w:val="Normal"/>
    <w:link w:val="SubtitleChar"/>
    <w:uiPriority w:val="11"/>
    <w:rsid w:val="00C717B1"/>
    <w:pPr>
      <w:numPr>
        <w:ilvl w:val="1"/>
      </w:numPr>
      <w:spacing w:before="240" w:after="240"/>
    </w:pPr>
    <w:rPr>
      <w:rFonts w:eastAsiaTheme="minorEastAsia"/>
      <w:color w:val="FFFFFF" w:themeColor="background1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C717B1"/>
    <w:rPr>
      <w:rFonts w:eastAsiaTheme="minorEastAsia"/>
      <w:color w:val="FFFFFF" w:themeColor="background1"/>
      <w:sz w:val="36"/>
    </w:rPr>
  </w:style>
  <w:style w:type="paragraph" w:styleId="TOCHeading">
    <w:name w:val="TOC Heading"/>
    <w:next w:val="Normal"/>
    <w:uiPriority w:val="39"/>
    <w:unhideWhenUsed/>
    <w:qFormat/>
    <w:rsid w:val="00D60413"/>
    <w:pPr>
      <w:pageBreakBefore/>
      <w:spacing w:before="480" w:after="240" w:line="276" w:lineRule="auto"/>
    </w:pPr>
    <w:rPr>
      <w:rFonts w:asciiTheme="majorHAnsi" w:eastAsiaTheme="majorEastAsia" w:hAnsiTheme="majorHAnsi" w:cstheme="majorBidi"/>
      <w:b/>
      <w:color w:val="CD202D" w:themeColor="accent1"/>
      <w:sz w:val="44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148B2"/>
    <w:pPr>
      <w:pBdr>
        <w:bottom w:val="single" w:sz="8" w:space="1" w:color="CD202D" w:themeColor="accent1"/>
        <w:between w:val="single" w:sz="8" w:space="1" w:color="CD202D" w:themeColor="accent1"/>
      </w:pBdr>
      <w:tabs>
        <w:tab w:val="right" w:pos="9628"/>
      </w:tabs>
      <w:spacing w:before="240" w:after="100"/>
      <w:ind w:left="851" w:hanging="851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1148B2"/>
    <w:pPr>
      <w:pBdr>
        <w:bottom w:val="single" w:sz="8" w:space="1" w:color="EBECF0" w:themeColor="accent4"/>
        <w:between w:val="single" w:sz="8" w:space="1" w:color="EBECF0" w:themeColor="accent4"/>
      </w:pBdr>
      <w:tabs>
        <w:tab w:val="right" w:pos="9628"/>
      </w:tabs>
      <w:spacing w:after="100"/>
      <w:ind w:left="851" w:hanging="851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148B2"/>
    <w:pPr>
      <w:tabs>
        <w:tab w:val="right" w:pos="9628"/>
      </w:tabs>
      <w:spacing w:after="100"/>
      <w:ind w:left="1702" w:hanging="851"/>
    </w:pPr>
  </w:style>
  <w:style w:type="character" w:styleId="Hyperlink">
    <w:name w:val="Hyperlink"/>
    <w:basedOn w:val="DefaultParagraphFont"/>
    <w:uiPriority w:val="99"/>
    <w:unhideWhenUsed/>
    <w:rsid w:val="00A24EF4"/>
    <w:rPr>
      <w:color w:val="000A3F" w:themeColor="hyperlink"/>
      <w:u w:val="single"/>
    </w:rPr>
  </w:style>
  <w:style w:type="paragraph" w:customStyle="1" w:styleId="Coverimage">
    <w:name w:val="Cover image"/>
    <w:basedOn w:val="Normal"/>
    <w:link w:val="CoverimageChar"/>
    <w:rsid w:val="00490719"/>
    <w:pPr>
      <w:framePr w:w="8789" w:wrap="around" w:vAnchor="page" w:hAnchor="page" w:xAlign="right" w:y="3687" w:anchorLock="1"/>
      <w:spacing w:before="0" w:after="160" w:line="259" w:lineRule="auto"/>
      <w:jc w:val="right"/>
    </w:pPr>
  </w:style>
  <w:style w:type="paragraph" w:customStyle="1" w:styleId="Covergraphic">
    <w:name w:val="Cover graphic"/>
    <w:basedOn w:val="Normal"/>
    <w:rsid w:val="00490719"/>
    <w:pPr>
      <w:framePr w:w="7655" w:wrap="around" w:vAnchor="page" w:hAnchor="page" w:y="6238" w:anchorLock="1"/>
      <w:tabs>
        <w:tab w:val="left" w:pos="4680"/>
      </w:tabs>
      <w:spacing w:before="0" w:after="160" w:line="259" w:lineRule="auto"/>
    </w:pPr>
  </w:style>
  <w:style w:type="character" w:customStyle="1" w:styleId="CoverimageChar">
    <w:name w:val="Cover image Char"/>
    <w:basedOn w:val="DefaultParagraphFont"/>
    <w:link w:val="Coverimage"/>
    <w:rsid w:val="00490719"/>
  </w:style>
  <w:style w:type="paragraph" w:customStyle="1" w:styleId="Covertext">
    <w:name w:val="Cover text"/>
    <w:basedOn w:val="Normal"/>
    <w:rsid w:val="000B1BB0"/>
    <w:pPr>
      <w:framePr w:w="4536" w:wrap="around" w:vAnchor="page" w:hAnchor="margin" w:y="2553" w:anchorLock="1"/>
      <w:tabs>
        <w:tab w:val="left" w:pos="4680"/>
      </w:tabs>
      <w:spacing w:before="0" w:after="160" w:line="259" w:lineRule="auto"/>
    </w:pPr>
  </w:style>
  <w:style w:type="paragraph" w:customStyle="1" w:styleId="Covertextnonimage">
    <w:name w:val="Cover text [non image]"/>
    <w:basedOn w:val="Covertext"/>
    <w:rsid w:val="00533103"/>
    <w:pPr>
      <w:framePr w:w="7938" w:hSpace="5670" w:wrap="around" w:y="4537"/>
    </w:pPr>
  </w:style>
  <w:style w:type="paragraph" w:customStyle="1" w:styleId="EndpageTitle">
    <w:name w:val="End page Title"/>
    <w:basedOn w:val="Normal"/>
    <w:link w:val="EndpageTitleChar"/>
    <w:rsid w:val="005848F9"/>
    <w:pPr>
      <w:spacing w:before="240"/>
    </w:pPr>
    <w:rPr>
      <w:b/>
      <w:color w:val="FFFFFF" w:themeColor="background1"/>
      <w:sz w:val="52"/>
    </w:rPr>
  </w:style>
  <w:style w:type="paragraph" w:customStyle="1" w:styleId="EndpageSubtitle">
    <w:name w:val="End page Subtitle"/>
    <w:basedOn w:val="EndpageTitle"/>
    <w:rsid w:val="005848F9"/>
    <w:pPr>
      <w:spacing w:after="480"/>
    </w:pPr>
    <w:rPr>
      <w:sz w:val="28"/>
    </w:rPr>
  </w:style>
  <w:style w:type="character" w:customStyle="1" w:styleId="EndpageTitleChar">
    <w:name w:val="End page Title Char"/>
    <w:basedOn w:val="DefaultParagraphFont"/>
    <w:link w:val="EndpageTitle"/>
    <w:rsid w:val="005848F9"/>
    <w:rPr>
      <w:b/>
      <w:color w:val="FFFFFF" w:themeColor="background1"/>
      <w:sz w:val="52"/>
    </w:rPr>
  </w:style>
  <w:style w:type="paragraph" w:customStyle="1" w:styleId="EndpageBody">
    <w:name w:val="End page Body"/>
    <w:basedOn w:val="EndpageSubtitle"/>
    <w:rsid w:val="005848F9"/>
    <w:pPr>
      <w:spacing w:before="120" w:after="120"/>
    </w:pPr>
    <w:rPr>
      <w:b w:val="0"/>
      <w:sz w:val="22"/>
    </w:rPr>
  </w:style>
  <w:style w:type="table" w:customStyle="1" w:styleId="AntarestableA">
    <w:name w:val="Antares table A"/>
    <w:basedOn w:val="TableNormal"/>
    <w:uiPriority w:val="99"/>
    <w:rsid w:val="009229F5"/>
    <w:pPr>
      <w:spacing w:after="0" w:line="240" w:lineRule="auto"/>
    </w:pPr>
    <w:tblPr>
      <w:tblBorders>
        <w:top w:val="single" w:sz="8" w:space="0" w:color="D0D2DC" w:themeColor="accent4" w:themeShade="E6"/>
        <w:left w:val="single" w:sz="8" w:space="0" w:color="D0D2DC" w:themeColor="accent4" w:themeShade="E6"/>
        <w:bottom w:val="single" w:sz="8" w:space="0" w:color="D0D2DC" w:themeColor="accent4" w:themeShade="E6"/>
        <w:right w:val="single" w:sz="8" w:space="0" w:color="D0D2DC" w:themeColor="accent4" w:themeShade="E6"/>
        <w:insideH w:val="single" w:sz="8" w:space="0" w:color="D0D2DC" w:themeColor="accent4" w:themeShade="E6"/>
        <w:insideV w:val="single" w:sz="8" w:space="0" w:color="D0D2DC" w:themeColor="accent4" w:themeShade="E6"/>
      </w:tblBorders>
      <w:tblCellMar>
        <w:top w:w="28" w:type="dxa"/>
        <w:left w:w="57" w:type="dxa"/>
        <w:bottom w:w="28" w:type="dxa"/>
        <w:right w:w="85" w:type="dxa"/>
      </w:tblCellMar>
    </w:tblPr>
    <w:tblStylePr w:type="firstRow">
      <w:rPr>
        <w:b/>
      </w:rPr>
      <w:tblPr/>
      <w:tcPr>
        <w:tcBorders>
          <w:top w:val="single" w:sz="8" w:space="0" w:color="D0D2DC" w:themeColor="accent4" w:themeShade="E6"/>
          <w:left w:val="single" w:sz="8" w:space="0" w:color="D0D2DC" w:themeColor="accent4" w:themeShade="E6"/>
          <w:bottom w:val="single" w:sz="8" w:space="0" w:color="CD202D" w:themeColor="accent1"/>
          <w:right w:val="single" w:sz="8" w:space="0" w:color="D0D2DC" w:themeColor="accent4" w:themeShade="E6"/>
          <w:insideH w:val="nil"/>
          <w:insideV w:val="single" w:sz="8" w:space="0" w:color="D0D2DC" w:themeColor="accent4" w:themeShade="E6"/>
          <w:tl2br w:val="nil"/>
          <w:tr2bl w:val="nil"/>
        </w:tcBorders>
      </w:tcPr>
    </w:tblStylePr>
    <w:tblStylePr w:type="lastRow">
      <w:rPr>
        <w:b/>
      </w:rPr>
      <w:tblPr/>
      <w:tcPr>
        <w:tcBorders>
          <w:top w:val="single" w:sz="8" w:space="0" w:color="EBECF0" w:themeColor="accent4"/>
          <w:left w:val="single" w:sz="8" w:space="0" w:color="EBECF0" w:themeColor="accent4"/>
          <w:bottom w:val="single" w:sz="8" w:space="0" w:color="EBECF0" w:themeColor="accent4"/>
          <w:right w:val="single" w:sz="8" w:space="0" w:color="EBECF0" w:themeColor="accent4"/>
          <w:insideH w:val="single" w:sz="8" w:space="0" w:color="EBECF0" w:themeColor="accent4"/>
          <w:insideV w:val="single" w:sz="8" w:space="0" w:color="EBECF0" w:themeColor="accent4"/>
          <w:tl2br w:val="nil"/>
          <w:tr2bl w:val="nil"/>
        </w:tcBorders>
        <w:shd w:val="clear" w:color="auto" w:fill="EBECF0" w:themeFill="accent4"/>
      </w:tcPr>
    </w:tblStylePr>
    <w:tblStylePr w:type="firstCol">
      <w:rPr>
        <w:color w:val="CD202D" w:themeColor="accent1"/>
      </w:rPr>
    </w:tblStylePr>
  </w:style>
  <w:style w:type="paragraph" w:customStyle="1" w:styleId="Header-border">
    <w:name w:val="Header-border"/>
    <w:basedOn w:val="Header"/>
    <w:uiPriority w:val="99"/>
    <w:rsid w:val="00EE471B"/>
    <w:pPr>
      <w:pBdr>
        <w:bottom w:val="single" w:sz="8" w:space="8" w:color="000000" w:themeColor="text1"/>
      </w:pBdr>
    </w:pPr>
  </w:style>
  <w:style w:type="paragraph" w:customStyle="1" w:styleId="Pull-outQuotebold">
    <w:name w:val="Pull-out Quote bold"/>
    <w:basedOn w:val="Pull-outQuotebody"/>
    <w:uiPriority w:val="11"/>
    <w:qFormat/>
    <w:rsid w:val="00D11452"/>
    <w:rPr>
      <w:b/>
    </w:rPr>
  </w:style>
  <w:style w:type="paragraph" w:customStyle="1" w:styleId="Footerborder">
    <w:name w:val="Footer border"/>
    <w:rsid w:val="000706C7"/>
    <w:pPr>
      <w:pBdr>
        <w:top w:val="single" w:sz="4" w:space="20" w:color="000000" w:themeColor="text1"/>
      </w:pBdr>
      <w:spacing w:before="160" w:after="0" w:line="276" w:lineRule="auto"/>
    </w:pPr>
    <w:rPr>
      <w:noProof/>
      <w:sz w:val="18"/>
    </w:rPr>
  </w:style>
  <w:style w:type="paragraph" w:customStyle="1" w:styleId="Heading2-noTOC">
    <w:name w:val="Heading 2-no TOC"/>
    <w:basedOn w:val="Normal"/>
    <w:uiPriority w:val="9"/>
    <w:qFormat/>
    <w:rsid w:val="00CD3192"/>
    <w:pPr>
      <w:spacing w:before="240"/>
    </w:pPr>
    <w:rPr>
      <w:rFonts w:asciiTheme="majorHAnsi" w:eastAsiaTheme="majorEastAsia" w:hAnsiTheme="majorHAnsi" w:cstheme="majorBidi"/>
      <w:color w:val="CD202D" w:themeColor="accent1"/>
      <w:sz w:val="28"/>
      <w:szCs w:val="26"/>
    </w:rPr>
  </w:style>
  <w:style w:type="paragraph" w:styleId="ListNumber">
    <w:name w:val="List Number"/>
    <w:basedOn w:val="Normal"/>
    <w:uiPriority w:val="99"/>
    <w:unhideWhenUsed/>
    <w:qFormat/>
    <w:rsid w:val="004A2A3F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unhideWhenUsed/>
    <w:qFormat/>
    <w:rsid w:val="004A2A3F"/>
    <w:pPr>
      <w:numPr>
        <w:ilvl w:val="1"/>
        <w:numId w:val="6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qFormat/>
    <w:rsid w:val="004A2A3F"/>
    <w:pPr>
      <w:numPr>
        <w:ilvl w:val="2"/>
        <w:numId w:val="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qFormat/>
    <w:rsid w:val="004A2A3F"/>
    <w:pPr>
      <w:numPr>
        <w:ilvl w:val="3"/>
        <w:numId w:val="6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4A2A3F"/>
    <w:pPr>
      <w:numPr>
        <w:ilvl w:val="4"/>
        <w:numId w:val="6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F60694"/>
    <w:rPr>
      <w:rFonts w:asciiTheme="majorHAnsi" w:eastAsiaTheme="majorEastAsia" w:hAnsiTheme="majorHAnsi" w:cstheme="majorBidi"/>
      <w:color w:val="661016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0694"/>
    <w:rPr>
      <w:rFonts w:asciiTheme="majorHAnsi" w:eastAsiaTheme="majorEastAsia" w:hAnsiTheme="majorHAnsi" w:cstheme="majorBidi"/>
      <w:i/>
      <w:iCs/>
      <w:color w:val="661016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069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069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HeadingList">
    <w:name w:val="HeadingList"/>
    <w:uiPriority w:val="99"/>
    <w:rsid w:val="003D5CA8"/>
    <w:pPr>
      <w:numPr>
        <w:numId w:val="1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89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7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header" Target="header4.xml"/><Relationship Id="rId39" Type="http://schemas.openxmlformats.org/officeDocument/2006/relationships/footer" Target="footer7.xml"/><Relationship Id="rId21" Type="http://schemas.openxmlformats.org/officeDocument/2006/relationships/header" Target="header2.xml"/><Relationship Id="rId34" Type="http://schemas.openxmlformats.org/officeDocument/2006/relationships/image" Target="media/image14.png"/><Relationship Id="rId42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eader" Target="header1.xml"/><Relationship Id="rId29" Type="http://schemas.openxmlformats.org/officeDocument/2006/relationships/image" Target="media/image9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3.xml"/><Relationship Id="rId32" Type="http://schemas.openxmlformats.org/officeDocument/2006/relationships/image" Target="media/image12.png"/><Relationship Id="rId37" Type="http://schemas.openxmlformats.org/officeDocument/2006/relationships/header" Target="header5.xml"/><Relationship Id="rId40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3.svg"/><Relationship Id="rId23" Type="http://schemas.openxmlformats.org/officeDocument/2006/relationships/footer" Target="footer2.xml"/><Relationship Id="rId28" Type="http://schemas.openxmlformats.org/officeDocument/2006/relationships/footer" Target="footer5.xml"/><Relationship Id="rId36" Type="http://schemas.openxmlformats.org/officeDocument/2006/relationships/image" Target="media/image16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footer" Target="footer1.xml"/><Relationship Id="rId27" Type="http://schemas.openxmlformats.org/officeDocument/2006/relationships/footer" Target="footer4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5.svg"/><Relationship Id="rId25" Type="http://schemas.openxmlformats.org/officeDocument/2006/relationships/footer" Target="footer3.xml"/><Relationship Id="rId33" Type="http://schemas.openxmlformats.org/officeDocument/2006/relationships/image" Target="media/image13.png"/><Relationship Id="rId38" Type="http://schemas.openxmlformats.org/officeDocument/2006/relationships/footer" Target="footer6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amsheedKhan\OneDrive%20-%20ANTARES%20INTERNATIONAL%20PTY%20LTD\Documents\Custom%20Office%20Templates\Antares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CB89D61D4BD4DB9AFA7A58C86AD25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280337-BABE-42E2-8F32-F99D5BED6BA3}"/>
      </w:docPartPr>
      <w:docPartBody>
        <w:p w:rsidR="00D34F81" w:rsidRDefault="00000000">
          <w:pPr>
            <w:pStyle w:val="6CB89D61D4BD4DB9AFA7A58C86AD253B"/>
          </w:pPr>
          <w:r w:rsidRPr="00A74436">
            <w:t>[Author]</w:t>
          </w:r>
        </w:p>
      </w:docPartBody>
    </w:docPart>
    <w:docPart>
      <w:docPartPr>
        <w:name w:val="0C6B6E71B5BB47DDB3751545FC0302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F8E59D-75A5-4C47-A258-AA6B79DE8AD3}"/>
      </w:docPartPr>
      <w:docPartBody>
        <w:p w:rsidR="00D34F81" w:rsidRDefault="00000000">
          <w:pPr>
            <w:pStyle w:val="0C6B6E71B5BB47DDB3751545FC0302FE"/>
          </w:pPr>
          <w:r w:rsidRPr="00A74436">
            <w:rPr>
              <w:rStyle w:val="PlaceholderText"/>
            </w:rPr>
            <w:t>[Company Phone]</w:t>
          </w:r>
        </w:p>
      </w:docPartBody>
    </w:docPart>
    <w:docPart>
      <w:docPartPr>
        <w:name w:val="A1B0955CC8E44E1180B28CBD0E74AD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DAB5EE-3EC4-4144-B6BA-92673E7614F4}"/>
      </w:docPartPr>
      <w:docPartBody>
        <w:p w:rsidR="00D34F81" w:rsidRDefault="00000000">
          <w:pPr>
            <w:pStyle w:val="A1B0955CC8E44E1180B28CBD0E74AD7D"/>
          </w:pPr>
          <w:r w:rsidRPr="00A74436">
            <w:rPr>
              <w:rStyle w:val="PlaceholderText"/>
            </w:rPr>
            <w:t>[Company E-mail]</w:t>
          </w:r>
        </w:p>
      </w:docPartBody>
    </w:docPart>
    <w:docPart>
      <w:docPartPr>
        <w:name w:val="11C77FE4225E48CAA0A4369543C46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F55219-98A2-4C7A-A6E1-81A0CCCE03B8}"/>
      </w:docPartPr>
      <w:docPartBody>
        <w:p w:rsidR="00D34F81" w:rsidRDefault="00000000">
          <w:pPr>
            <w:pStyle w:val="11C77FE4225E48CAA0A4369543C46C40"/>
          </w:pPr>
          <w:r w:rsidRPr="000B1BB0">
            <w:rPr>
              <w:rStyle w:val="PlaceholderText"/>
              <w:color w:val="FFFFFF" w:themeColor="background1"/>
              <w:highlight w:val="darkGray"/>
            </w:rPr>
            <w:t>[Click to add title]</w:t>
          </w:r>
        </w:p>
      </w:docPartBody>
    </w:docPart>
    <w:docPart>
      <w:docPartPr>
        <w:name w:val="AF47F9281B5C4A109D36A24957F050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44CCB5-F94A-4018-B6D9-9E217865A55F}"/>
      </w:docPartPr>
      <w:docPartBody>
        <w:p w:rsidR="00D34F81" w:rsidRDefault="00000000">
          <w:pPr>
            <w:pStyle w:val="AF47F9281B5C4A109D36A24957F0500B"/>
          </w:pPr>
          <w:r w:rsidRPr="00DD6601">
            <w:rPr>
              <w:rStyle w:val="PlaceholderText"/>
            </w:rPr>
            <w:t>[Subject]</w:t>
          </w:r>
        </w:p>
      </w:docPartBody>
    </w:docPart>
    <w:docPart>
      <w:docPartPr>
        <w:name w:val="1EE66E5098B34593B665CE4C0A7C4A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E157E2-E8CC-43B4-A1D5-9FA9909EAE77}"/>
      </w:docPartPr>
      <w:docPartBody>
        <w:p w:rsidR="00D34F81" w:rsidRDefault="00000000">
          <w:pPr>
            <w:pStyle w:val="1EE66E5098B34593B665CE4C0A7C4A7D"/>
          </w:pPr>
          <w:r w:rsidRPr="009E05E8">
            <w:rPr>
              <w:rStyle w:val="SubtitleChar"/>
              <w:highlight w:val="darkGray"/>
            </w:rPr>
            <w:t>[Click to add Customer]</w:t>
          </w:r>
        </w:p>
      </w:docPartBody>
    </w:docPart>
    <w:docPart>
      <w:docPartPr>
        <w:name w:val="B6882955C5994BE7A29E438196EA72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79EEF1-A292-4F3A-B538-3F7D4B0B6F3D}"/>
      </w:docPartPr>
      <w:docPartBody>
        <w:p w:rsidR="00D34F81" w:rsidRDefault="00000000">
          <w:pPr>
            <w:pStyle w:val="B6882955C5994BE7A29E438196EA72EF"/>
          </w:pPr>
          <w:r w:rsidRPr="0006682A">
            <w:rPr>
              <w:highlight w:val="darkGray"/>
            </w:rPr>
            <w:t>[Publish Date]</w:t>
          </w:r>
        </w:p>
      </w:docPartBody>
    </w:docPart>
    <w:docPart>
      <w:docPartPr>
        <w:name w:val="1EF5B25CDB7D490F8265199D901BCE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3D871A-C333-4C6A-B29A-08020CA98D7F}"/>
      </w:docPartPr>
      <w:docPartBody>
        <w:p w:rsidR="00D34F81" w:rsidRDefault="00000000">
          <w:pPr>
            <w:pStyle w:val="1EF5B25CDB7D490F8265199D901BCEC0"/>
          </w:pPr>
          <w:r w:rsidRPr="00DD6601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7A1"/>
    <w:rsid w:val="003D67A1"/>
    <w:rsid w:val="007E0CAD"/>
    <w:rsid w:val="00D34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B89D61D4BD4DB9AFA7A58C86AD253B">
    <w:name w:val="6CB89D61D4BD4DB9AFA7A58C86AD253B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0C6B6E71B5BB47DDB3751545FC0302FE">
    <w:name w:val="0C6B6E71B5BB47DDB3751545FC0302FE"/>
  </w:style>
  <w:style w:type="paragraph" w:customStyle="1" w:styleId="A1B0955CC8E44E1180B28CBD0E74AD7D">
    <w:name w:val="A1B0955CC8E44E1180B28CBD0E74AD7D"/>
  </w:style>
  <w:style w:type="paragraph" w:customStyle="1" w:styleId="11C77FE4225E48CAA0A4369543C46C40">
    <w:name w:val="11C77FE4225E48CAA0A4369543C46C40"/>
  </w:style>
  <w:style w:type="paragraph" w:customStyle="1" w:styleId="AF47F9281B5C4A109D36A24957F0500B">
    <w:name w:val="AF47F9281B5C4A109D36A24957F0500B"/>
  </w:style>
  <w:style w:type="paragraph" w:styleId="Subtitle">
    <w:name w:val="Subtitle"/>
    <w:basedOn w:val="Normal"/>
    <w:next w:val="Normal"/>
    <w:link w:val="SubtitleChar"/>
    <w:uiPriority w:val="11"/>
    <w:pPr>
      <w:keepNext/>
      <w:keepLines/>
      <w:widowControl w:val="0"/>
      <w:numPr>
        <w:ilvl w:val="1"/>
      </w:numPr>
      <w:spacing w:before="240" w:after="240" w:line="276" w:lineRule="auto"/>
    </w:pPr>
    <w:rPr>
      <w:color w:val="FFFFFF" w:themeColor="background1"/>
      <w:sz w:val="36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FFFFFF" w:themeColor="background1"/>
      <w:sz w:val="36"/>
      <w:lang w:eastAsia="en-US"/>
    </w:rPr>
  </w:style>
  <w:style w:type="paragraph" w:customStyle="1" w:styleId="1EE66E5098B34593B665CE4C0A7C4A7D">
    <w:name w:val="1EE66E5098B34593B665CE4C0A7C4A7D"/>
  </w:style>
  <w:style w:type="paragraph" w:customStyle="1" w:styleId="B6882955C5994BE7A29E438196EA72EF">
    <w:name w:val="B6882955C5994BE7A29E438196EA72EF"/>
  </w:style>
  <w:style w:type="paragraph" w:customStyle="1" w:styleId="1EF5B25CDB7D490F8265199D901BCEC0">
    <w:name w:val="1EF5B25CDB7D490F8265199D901BCEC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LOUD COLLECTIVE - Antares">
      <a:dk1>
        <a:sysClr val="windowText" lastClr="000000"/>
      </a:dk1>
      <a:lt1>
        <a:sysClr val="window" lastClr="FFFFFF"/>
      </a:lt1>
      <a:dk2>
        <a:srgbClr val="000A3F"/>
      </a:dk2>
      <a:lt2>
        <a:srgbClr val="0DB1DC"/>
      </a:lt2>
      <a:accent1>
        <a:srgbClr val="CD202D"/>
      </a:accent1>
      <a:accent2>
        <a:srgbClr val="FBEEEF"/>
      </a:accent2>
      <a:accent3>
        <a:srgbClr val="000A3F"/>
      </a:accent3>
      <a:accent4>
        <a:srgbClr val="EBECF0"/>
      </a:accent4>
      <a:accent5>
        <a:srgbClr val="0DB1DC"/>
      </a:accent5>
      <a:accent6>
        <a:srgbClr val="ECF9FC"/>
      </a:accent6>
      <a:hlink>
        <a:srgbClr val="000A3F"/>
      </a:hlink>
      <a:folHlink>
        <a:srgbClr val="0DB1DC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2022-09-12T00:00:00</PublishDate>
  <Abstract/>
  <CompanyAddress/>
  <CompanyPhone>+61 2 8275 8811</CompanyPhone>
  <CompanyFax/>
  <CompanyEmail>zamsheedk@antaressolutions.com.au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35AFDAF496234A9222DA726A9FB72B" ma:contentTypeVersion="16" ma:contentTypeDescription="Create a new document." ma:contentTypeScope="" ma:versionID="cf39e6ed273d1dd5dd94b021e17202ca">
  <xsd:schema xmlns:xsd="http://www.w3.org/2001/XMLSchema" xmlns:xs="http://www.w3.org/2001/XMLSchema" xmlns:p="http://schemas.microsoft.com/office/2006/metadata/properties" xmlns:ns2="f2b93324-c8f0-4d22-9246-bc2a70541afd" xmlns:ns3="b7333b8c-ed95-49f6-b9d1-e525fb3d4751" targetNamespace="http://schemas.microsoft.com/office/2006/metadata/properties" ma:root="true" ma:fieldsID="75ef38b2c670cd84cc1e85e12e621487" ns2:_="" ns3:_="">
    <xsd:import namespace="f2b93324-c8f0-4d22-9246-bc2a70541afd"/>
    <xsd:import namespace="b7333b8c-ed95-49f6-b9d1-e525fb3d47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b93324-c8f0-4d22-9246-bc2a70541a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15ca5bd-01c4-4d1d-87e1-92cc9cfa08f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333b8c-ed95-49f6-b9d1-e525fb3d4751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443ce3e8-829b-4996-b264-de2203b14464}" ma:internalName="TaxCatchAll" ma:showField="CatchAllData" ma:web="b7333b8c-ed95-49f6-b9d1-e525fb3d475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2b93324-c8f0-4d22-9246-bc2a70541afd">
      <Terms xmlns="http://schemas.microsoft.com/office/infopath/2007/PartnerControls"/>
    </lcf76f155ced4ddcb4097134ff3c332f>
    <TaxCatchAll xmlns="b7333b8c-ed95-49f6-b9d1-e525fb3d4751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3F4477-DA4E-4AFF-9E88-4054EE976AF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38DA672-FD52-44EA-B861-CA6194A2CF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b93324-c8f0-4d22-9246-bc2a70541afd"/>
    <ds:schemaRef ds:uri="b7333b8c-ed95-49f6-b9d1-e525fb3d47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5051BFF-30E5-410D-B231-23FC8F8D9D13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E838672E-3CE1-44E0-9EEF-AE638571622B}">
  <ds:schemaRefs>
    <ds:schemaRef ds:uri="http://schemas.microsoft.com/office/2006/metadata/properties"/>
    <ds:schemaRef ds:uri="http://schemas.microsoft.com/office/infopath/2007/PartnerControls"/>
    <ds:schemaRef ds:uri="f2b93324-c8f0-4d22-9246-bc2a70541afd"/>
    <ds:schemaRef ds:uri="b7333b8c-ed95-49f6-b9d1-e525fb3d475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Antares Template.dotx</Template>
  <TotalTime>122</TotalTime>
  <Pages>12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Modern Data Platform Framework</vt:lpstr>
    </vt:vector>
  </TitlesOfParts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Modern Data Platform Framework</dc:title>
  <dc:subject>Azure DevOps Checklist</dc:subject>
  <dc:creator>Zamsheed Khan</dc:creator>
  <cp:keywords/>
  <dc:description/>
  <cp:lastModifiedBy>Zamsheed Khan</cp:lastModifiedBy>
  <cp:revision>6</cp:revision>
  <cp:lastPrinted>2020-11-30T04:44:00Z</cp:lastPrinted>
  <dcterms:created xsi:type="dcterms:W3CDTF">2022-09-12T00:29:00Z</dcterms:created>
  <dcterms:modified xsi:type="dcterms:W3CDTF">2022-09-12T06:01:00Z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0x0101009935AFDAF496234A9222DA726A9FB72B</vt:lpwstr>
  </property>
  <property fmtid="{D5CDD505-2E9C-101B-9397-08002B2CF9AE}" pid="3" name="_dlc_DocIdItemGuid">
    <vt:lpwstr>8245e6d7-734b-4971-95ce-e6cba0a1f8e6</vt:lpwstr>
  </property>
  <property fmtid="{D5CDD505-2E9C-101B-9397-08002B2CF9AE}" pid="4" name="MediaServiceImageTags">
    <vt:lpwstr/>
  </property>
</Properties>
</file>